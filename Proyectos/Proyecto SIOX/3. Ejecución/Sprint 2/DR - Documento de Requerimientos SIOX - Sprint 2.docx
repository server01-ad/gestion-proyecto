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478C" w14:textId="4FAA8547" w:rsidR="00751D93" w:rsidRPr="00221D0C" w:rsidRDefault="00751D93" w:rsidP="00361805">
      <w:pPr>
        <w:pStyle w:val="Ttulo"/>
        <w:spacing w:before="0"/>
        <w:rPr>
          <w:rFonts w:ascii="Montserrat" w:hAnsi="Montserrat"/>
        </w:rPr>
      </w:pPr>
      <w:r w:rsidRPr="00221D0C">
        <w:rPr>
          <w:rFonts w:ascii="Montserrat" w:hAnsi="Montserrat"/>
          <w:noProof/>
        </w:rPr>
        <w:drawing>
          <wp:anchor distT="0" distB="0" distL="114300" distR="114300" simplePos="0" relativeHeight="251664384" behindDoc="1" locked="0" layoutInCell="1" allowOverlap="1" wp14:anchorId="5106B398" wp14:editId="64F486B2">
            <wp:simplePos x="0" y="0"/>
            <wp:positionH relativeFrom="column">
              <wp:posOffset>1085850</wp:posOffset>
            </wp:positionH>
            <wp:positionV relativeFrom="paragraph">
              <wp:posOffset>92710</wp:posOffset>
            </wp:positionV>
            <wp:extent cx="1581785" cy="410845"/>
            <wp:effectExtent l="0" t="0" r="0" b="8255"/>
            <wp:wrapNone/>
            <wp:docPr id="2119818230" name="Imagen 4" descr="Imagen que contiene alimento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6ED64F4-AA6D-49AA-B2B4-EE5D92B12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alimentos&#10;&#10;Descripción generada automáticamente">
                      <a:extLst>
                        <a:ext uri="{FF2B5EF4-FFF2-40B4-BE49-F238E27FC236}">
                          <a16:creationId xmlns:a16="http://schemas.microsoft.com/office/drawing/2014/main" id="{96ED64F4-AA6D-49AA-B2B4-EE5D92B12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14" b="33762"/>
                    <a:stretch/>
                  </pic:blipFill>
                  <pic:spPr>
                    <a:xfrm>
                      <a:off x="0" y="0"/>
                      <a:ext cx="158178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1D0C">
        <w:rPr>
          <w:rFonts w:ascii="Montserrat" w:hAnsi="Montserrat"/>
          <w:noProof/>
          <w:sz w:val="20"/>
          <w:szCs w:val="20"/>
          <w:lang w:eastAsia="es-MX"/>
        </w:rPr>
        <w:drawing>
          <wp:anchor distT="0" distB="0" distL="114300" distR="114300" simplePos="0" relativeHeight="251651072" behindDoc="0" locked="0" layoutInCell="1" allowOverlap="1" wp14:anchorId="6B07715F" wp14:editId="274519E9">
            <wp:simplePos x="0" y="0"/>
            <wp:positionH relativeFrom="page">
              <wp:posOffset>3781425</wp:posOffset>
            </wp:positionH>
            <wp:positionV relativeFrom="paragraph">
              <wp:posOffset>6350</wp:posOffset>
            </wp:positionV>
            <wp:extent cx="2154555" cy="581025"/>
            <wp:effectExtent l="0" t="0" r="0" b="9525"/>
            <wp:wrapThrough wrapText="bothSides">
              <wp:wrapPolygon edited="0">
                <wp:start x="955" y="0"/>
                <wp:lineTo x="382" y="3541"/>
                <wp:lineTo x="0" y="8498"/>
                <wp:lineTo x="0" y="14164"/>
                <wp:lineTo x="573" y="19830"/>
                <wp:lineTo x="764" y="21246"/>
                <wp:lineTo x="4584" y="21246"/>
                <wp:lineTo x="10504" y="19830"/>
                <wp:lineTo x="20626" y="15580"/>
                <wp:lineTo x="20626" y="9207"/>
                <wp:lineTo x="15279" y="5666"/>
                <wp:lineTo x="4393" y="0"/>
                <wp:lineTo x="955" y="0"/>
              </wp:wrapPolygon>
            </wp:wrapThrough>
            <wp:docPr id="1698284587" name="Imagen 169828458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4587" name="Imagen 1698284587" descr="Imagen que contiene Texto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2" t="3564" r="65962" b="90618"/>
                    <a:stretch/>
                  </pic:blipFill>
                  <pic:spPr bwMode="auto">
                    <a:xfrm>
                      <a:off x="0" y="0"/>
                      <a:ext cx="215455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C7957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color w:val="0070C0"/>
        </w:rPr>
      </w:pPr>
    </w:p>
    <w:p w14:paraId="7B07A9E9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color w:val="0070C0"/>
        </w:rPr>
      </w:pPr>
    </w:p>
    <w:p w14:paraId="700E4F65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color w:val="0070C0"/>
        </w:rPr>
      </w:pPr>
    </w:p>
    <w:p w14:paraId="57A7B88E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color w:val="0070C0"/>
        </w:rPr>
      </w:pPr>
    </w:p>
    <w:p w14:paraId="7008CA5A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color w:val="943634" w:themeColor="accent2" w:themeShade="BF"/>
          <w:sz w:val="40"/>
          <w:szCs w:val="40"/>
        </w:rPr>
      </w:pPr>
      <w:r w:rsidRPr="00221D0C">
        <w:rPr>
          <w:rFonts w:ascii="Montserrat" w:hAnsi="Montserrat" w:cs="Times New Roman"/>
          <w:bCs w:val="0"/>
          <w:color w:val="943634" w:themeColor="accent2" w:themeShade="BF"/>
          <w:sz w:val="40"/>
          <w:szCs w:val="40"/>
        </w:rPr>
        <w:t>Secretaría de Finanzas del poder Ejecutivo del Estado</w:t>
      </w:r>
    </w:p>
    <w:p w14:paraId="1C47D7DB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B30BB76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67945B9B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418B3CEC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15AD0DFE" w14:textId="76153B0A" w:rsidR="00751D93" w:rsidRPr="00221D0C" w:rsidRDefault="00221D0C" w:rsidP="00361805">
      <w:pPr>
        <w:pStyle w:val="Ttulo"/>
        <w:spacing w:before="0"/>
        <w:rPr>
          <w:rFonts w:ascii="Montserrat" w:hAnsi="Montserrat"/>
          <w:sz w:val="40"/>
          <w:szCs w:val="40"/>
        </w:rPr>
      </w:pPr>
      <w:r w:rsidRPr="00221D0C">
        <w:rPr>
          <w:rFonts w:ascii="Montserrat" w:hAnsi="Montserrat"/>
          <w:sz w:val="40"/>
          <w:szCs w:val="40"/>
        </w:rPr>
        <w:t>Documento de Requerimientos</w:t>
      </w:r>
    </w:p>
    <w:p w14:paraId="2AFE7E19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0386119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DF1B1A9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8"/>
          <w:szCs w:val="28"/>
        </w:rPr>
      </w:pPr>
    </w:p>
    <w:p w14:paraId="0C394F01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8"/>
          <w:szCs w:val="28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2972"/>
        <w:gridCol w:w="6521"/>
      </w:tblGrid>
      <w:tr w:rsidR="00751D93" w:rsidRPr="00221D0C" w14:paraId="347C8A50" w14:textId="77777777" w:rsidTr="002B318B">
        <w:trPr>
          <w:jc w:val="center"/>
        </w:trPr>
        <w:tc>
          <w:tcPr>
            <w:tcW w:w="2972" w:type="dxa"/>
            <w:vAlign w:val="center"/>
          </w:tcPr>
          <w:p w14:paraId="0D989A76" w14:textId="77777777" w:rsidR="00751D93" w:rsidRPr="00221D0C" w:rsidRDefault="00751D93" w:rsidP="00361805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  <w:r w:rsidRPr="00221D0C">
              <w:rPr>
                <w:rFonts w:ascii="Montserrat" w:hAnsi="Montserrat"/>
                <w:b/>
                <w:sz w:val="24"/>
              </w:rPr>
              <w:t>No. de Contrato:</w:t>
            </w:r>
          </w:p>
        </w:tc>
        <w:tc>
          <w:tcPr>
            <w:tcW w:w="6521" w:type="dxa"/>
          </w:tcPr>
          <w:p w14:paraId="326A5646" w14:textId="77777777" w:rsidR="00751D93" w:rsidRPr="00221D0C" w:rsidRDefault="00751D93" w:rsidP="00361805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</w:p>
        </w:tc>
      </w:tr>
      <w:tr w:rsidR="00751D93" w:rsidRPr="00221D0C" w14:paraId="0E51D6C5" w14:textId="77777777" w:rsidTr="002B318B">
        <w:trPr>
          <w:jc w:val="center"/>
        </w:trPr>
        <w:tc>
          <w:tcPr>
            <w:tcW w:w="2972" w:type="dxa"/>
            <w:vAlign w:val="center"/>
          </w:tcPr>
          <w:p w14:paraId="28D2E4AC" w14:textId="77777777" w:rsidR="00751D93" w:rsidRPr="00221D0C" w:rsidRDefault="00751D93" w:rsidP="00361805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/>
                <w:sz w:val="24"/>
              </w:rPr>
            </w:pPr>
            <w:r w:rsidRPr="00221D0C">
              <w:rPr>
                <w:rFonts w:ascii="Montserrat" w:hAnsi="Montserrat"/>
                <w:b/>
                <w:sz w:val="24"/>
              </w:rPr>
              <w:t>Nombre del Proyecto:</w:t>
            </w:r>
          </w:p>
        </w:tc>
        <w:tc>
          <w:tcPr>
            <w:tcW w:w="6521" w:type="dxa"/>
          </w:tcPr>
          <w:p w14:paraId="3D9B6A82" w14:textId="77777777" w:rsidR="00751D93" w:rsidRPr="00221D0C" w:rsidRDefault="00751D93" w:rsidP="00361805">
            <w:pPr>
              <w:tabs>
                <w:tab w:val="left" w:pos="3481"/>
              </w:tabs>
              <w:spacing w:before="0" w:after="0"/>
              <w:rPr>
                <w:rFonts w:ascii="Montserrat" w:hAnsi="Montserrat"/>
                <w:bCs/>
                <w:sz w:val="24"/>
              </w:rPr>
            </w:pPr>
            <w:r w:rsidRPr="00221D0C">
              <w:rPr>
                <w:rFonts w:ascii="Montserrat" w:hAnsi="Montserrat"/>
                <w:bCs/>
                <w:sz w:val="24"/>
              </w:rPr>
              <w:t>Servicios profesionales especializados para el análisis, diseño, desarrollo e implementación de un sistema integral para la gestión recaudatoria y el seguimiento de la política fiscal estatal, Fase 1</w:t>
            </w:r>
          </w:p>
        </w:tc>
      </w:tr>
    </w:tbl>
    <w:p w14:paraId="74A8F95D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4"/>
        </w:rPr>
      </w:pPr>
    </w:p>
    <w:p w14:paraId="11734EA9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4"/>
        </w:rPr>
      </w:pPr>
    </w:p>
    <w:p w14:paraId="0F9D7633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4"/>
        </w:rPr>
      </w:pPr>
    </w:p>
    <w:p w14:paraId="26CC3CF9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4"/>
        </w:rPr>
      </w:pPr>
    </w:p>
    <w:p w14:paraId="044BEA03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4"/>
        </w:rPr>
      </w:pPr>
    </w:p>
    <w:p w14:paraId="6F5D287D" w14:textId="77777777" w:rsidR="00751D93" w:rsidRPr="00221D0C" w:rsidRDefault="00751D93" w:rsidP="00361805">
      <w:pPr>
        <w:pStyle w:val="Ttulo"/>
        <w:spacing w:before="0"/>
        <w:rPr>
          <w:rFonts w:ascii="Montserrat" w:hAnsi="Montserrat"/>
          <w:sz w:val="24"/>
        </w:rPr>
      </w:pPr>
    </w:p>
    <w:p w14:paraId="63E7347A" w14:textId="77777777" w:rsidR="00751D93" w:rsidRPr="00221D0C" w:rsidRDefault="00751D93" w:rsidP="00361805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0100CEF5" w14:textId="77777777" w:rsidR="00221D0C" w:rsidRPr="00221D0C" w:rsidRDefault="00221D0C" w:rsidP="00361805">
      <w:pPr>
        <w:pStyle w:val="Ttulo"/>
        <w:spacing w:before="0"/>
        <w:jc w:val="right"/>
        <w:rPr>
          <w:rFonts w:ascii="Montserrat" w:hAnsi="Montserrat"/>
          <w:sz w:val="24"/>
        </w:rPr>
      </w:pPr>
    </w:p>
    <w:p w14:paraId="37D509E8" w14:textId="21FD8E73" w:rsidR="00751D93" w:rsidRPr="00221D0C" w:rsidRDefault="00751D93" w:rsidP="00361805">
      <w:pPr>
        <w:pStyle w:val="Encabezado"/>
        <w:spacing w:before="0" w:after="0"/>
        <w:jc w:val="center"/>
        <w:rPr>
          <w:rFonts w:ascii="Montserrat" w:hAnsi="Montserrat"/>
          <w:b/>
          <w:bCs/>
          <w:sz w:val="16"/>
          <w:szCs w:val="16"/>
        </w:rPr>
      </w:pPr>
      <w:r w:rsidRPr="00221D0C">
        <w:rPr>
          <w:rFonts w:ascii="Montserrat" w:hAnsi="Montserrat"/>
          <w:b/>
          <w:bCs/>
          <w:sz w:val="16"/>
          <w:szCs w:val="16"/>
        </w:rPr>
        <w:t>La información contenida en este documento es para uso interno</w:t>
      </w:r>
    </w:p>
    <w:p w14:paraId="174E97D7" w14:textId="77777777" w:rsidR="00751D93" w:rsidRPr="00221D0C" w:rsidRDefault="00751D93" w:rsidP="00361805">
      <w:pPr>
        <w:spacing w:before="0" w:after="0" w:line="240" w:lineRule="auto"/>
        <w:jc w:val="left"/>
        <w:rPr>
          <w:rFonts w:ascii="Montserrat" w:hAnsi="Montserrat"/>
          <w:b/>
          <w:bCs/>
          <w:sz w:val="16"/>
          <w:szCs w:val="16"/>
        </w:rPr>
      </w:pPr>
      <w:r w:rsidRPr="00221D0C">
        <w:rPr>
          <w:rFonts w:ascii="Montserrat" w:hAnsi="Montserrat"/>
          <w:b/>
          <w:bCs/>
          <w:sz w:val="16"/>
          <w:szCs w:val="16"/>
        </w:rPr>
        <w:br w:type="page"/>
      </w:r>
    </w:p>
    <w:p w14:paraId="122D746C" w14:textId="77777777" w:rsidR="00E94919" w:rsidRPr="00221D0C" w:rsidRDefault="00E94919" w:rsidP="00361805">
      <w:pPr>
        <w:pStyle w:val="Ttulo"/>
        <w:spacing w:before="0"/>
        <w:rPr>
          <w:rFonts w:ascii="Montserrat" w:hAnsi="Montserrat"/>
          <w:sz w:val="28"/>
          <w:szCs w:val="28"/>
        </w:rPr>
      </w:pPr>
      <w:r w:rsidRPr="00221D0C">
        <w:rPr>
          <w:rFonts w:ascii="Montserrat" w:hAnsi="Montserrat"/>
          <w:sz w:val="28"/>
          <w:szCs w:val="28"/>
        </w:rPr>
        <w:lastRenderedPageBreak/>
        <w:t>Contenido</w:t>
      </w:r>
    </w:p>
    <w:p w14:paraId="1C24F72A" w14:textId="72E0BCEC" w:rsidR="00F814FE" w:rsidRPr="00221D0C" w:rsidRDefault="001D6B6A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r w:rsidRPr="00221D0C">
        <w:rPr>
          <w:rFonts w:ascii="Montserrat" w:hAnsi="Montserrat" w:cstheme="minorHAnsi"/>
          <w:lang w:val="es-MX"/>
        </w:rPr>
        <w:fldChar w:fldCharType="begin"/>
      </w:r>
      <w:r w:rsidR="00E94919" w:rsidRPr="00221D0C">
        <w:rPr>
          <w:rFonts w:ascii="Montserrat" w:hAnsi="Montserrat" w:cstheme="minorHAnsi"/>
          <w:lang w:val="es-MX"/>
        </w:rPr>
        <w:instrText xml:space="preserve"> TOC \o "1-4" \h \z \u </w:instrText>
      </w:r>
      <w:r w:rsidRPr="00221D0C">
        <w:rPr>
          <w:rFonts w:ascii="Montserrat" w:hAnsi="Montserrat" w:cstheme="minorHAnsi"/>
          <w:lang w:val="es-MX"/>
        </w:rPr>
        <w:fldChar w:fldCharType="separate"/>
      </w:r>
      <w:hyperlink w:anchor="_Toc177545077" w:history="1">
        <w:r w:rsidR="00F814FE" w:rsidRPr="00221D0C">
          <w:rPr>
            <w:rStyle w:val="Hipervnculo"/>
            <w:rFonts w:ascii="Montserrat" w:hAnsi="Montserrat"/>
            <w:noProof/>
          </w:rPr>
          <w:t>1.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Histórico de Cambios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_Toc177545077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3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512ABD08" w14:textId="45F6FA95" w:rsidR="00F814FE" w:rsidRPr="00221D0C" w:rsidRDefault="005905C5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78" w:history="1">
        <w:r w:rsidR="00F814FE" w:rsidRPr="00221D0C">
          <w:rPr>
            <w:rStyle w:val="Hipervnculo"/>
            <w:rFonts w:ascii="Montserrat" w:hAnsi="Montserrat"/>
            <w:noProof/>
          </w:rPr>
          <w:t>2.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Introducción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_Toc177545078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6FA2AD47" w14:textId="7F7ECADD" w:rsidR="00F814FE" w:rsidRPr="00221D0C" w:rsidRDefault="005905C5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79" w:history="1">
        <w:r w:rsidR="00F814FE" w:rsidRPr="00221D0C">
          <w:rPr>
            <w:rStyle w:val="Hipervnculo"/>
            <w:rFonts w:ascii="Montserrat" w:hAnsi="Montserrat"/>
            <w:noProof/>
          </w:rPr>
          <w:t>2.1.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Objetivo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_Toc177545079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4EDE60AC" w14:textId="11195222" w:rsidR="00F814FE" w:rsidRPr="00221D0C" w:rsidRDefault="005905C5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0" w:history="1">
        <w:r w:rsidR="00F814FE" w:rsidRPr="00221D0C">
          <w:rPr>
            <w:rStyle w:val="Hipervnculo"/>
            <w:rFonts w:ascii="Montserrat" w:hAnsi="Montserrat"/>
            <w:noProof/>
          </w:rPr>
          <w:t>2.2.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Alcance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_Toc177545080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442F8545" w14:textId="6BABD28C" w:rsidR="00F814FE" w:rsidRPr="00221D0C" w:rsidRDefault="005905C5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1" w:history="1">
        <w:r w:rsidR="00F814FE" w:rsidRPr="00221D0C">
          <w:rPr>
            <w:rStyle w:val="Hipervnculo"/>
            <w:rFonts w:ascii="Montserrat" w:hAnsi="Montserrat"/>
            <w:noProof/>
          </w:rPr>
          <w:t>2.3.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Definiciones, Abreviaciones y Referencias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_Toc177545081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6E187949" w14:textId="57110839" w:rsidR="00F814FE" w:rsidRPr="00221D0C" w:rsidRDefault="005905C5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2" w:history="1">
        <w:r w:rsidR="00F814FE" w:rsidRPr="00221D0C">
          <w:rPr>
            <w:rStyle w:val="Hipervnculo"/>
            <w:rFonts w:ascii="Montserrat" w:hAnsi="Montserrat"/>
            <w:noProof/>
          </w:rPr>
          <w:t>3.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Requerimientos Específicos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_Toc177545082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3BF1E1D3" w14:textId="73F2A804" w:rsidR="00F814FE" w:rsidRPr="00221D0C" w:rsidRDefault="005905C5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3" w:history="1">
        <w:r w:rsidR="00F814FE" w:rsidRPr="00221D0C">
          <w:rPr>
            <w:rStyle w:val="Hipervnculo"/>
            <w:rFonts w:ascii="Montserrat" w:hAnsi="Montserrat"/>
            <w:noProof/>
          </w:rPr>
          <w:t>3.1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Funcionales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_Toc177545083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4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497142AE" w14:textId="111C968F" w:rsidR="00F814FE" w:rsidRPr="00221D0C" w:rsidRDefault="005905C5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4" w:history="1">
        <w:r w:rsidR="00F814FE" w:rsidRPr="00221D0C">
          <w:rPr>
            <w:rStyle w:val="Hipervnculo"/>
            <w:rFonts w:ascii="Montserrat" w:hAnsi="Montserrat"/>
            <w:noProof/>
          </w:rPr>
          <w:t>3.2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No Funcionales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_Toc177545084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5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1917DDB0" w14:textId="34603275" w:rsidR="00F814FE" w:rsidRPr="00221D0C" w:rsidRDefault="005905C5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5" w:history="1">
        <w:r w:rsidR="00F814FE" w:rsidRPr="00221D0C">
          <w:rPr>
            <w:rStyle w:val="Hipervnculo"/>
            <w:rFonts w:ascii="Montserrat" w:hAnsi="Montserrat"/>
            <w:noProof/>
          </w:rPr>
          <w:t>4.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Documentación Soporte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_Toc177545085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5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43A05F8F" w14:textId="338802CE" w:rsidR="00F814FE" w:rsidRPr="00221D0C" w:rsidRDefault="005905C5" w:rsidP="00361805">
      <w:pPr>
        <w:pStyle w:val="TDC1"/>
        <w:spacing w:before="0" w:after="0"/>
        <w:rPr>
          <w:rFonts w:ascii="Montserrat" w:eastAsiaTheme="minorEastAsia" w:hAnsi="Montserrat" w:cstheme="minorBidi"/>
          <w:noProof/>
          <w:kern w:val="2"/>
          <w:sz w:val="24"/>
          <w:szCs w:val="24"/>
          <w:lang w:val="es-MX" w:eastAsia="es-MX"/>
          <w14:ligatures w14:val="standardContextual"/>
        </w:rPr>
      </w:pPr>
      <w:hyperlink w:anchor="_Toc177545086" w:history="1">
        <w:r w:rsidR="00F814FE" w:rsidRPr="00221D0C">
          <w:rPr>
            <w:rStyle w:val="Hipervnculo"/>
            <w:rFonts w:ascii="Montserrat" w:hAnsi="Montserrat"/>
            <w:noProof/>
          </w:rPr>
          <w:t>6.</w:t>
        </w:r>
        <w:r w:rsidR="00F814FE" w:rsidRPr="00221D0C">
          <w:rPr>
            <w:rFonts w:ascii="Montserrat" w:eastAsiaTheme="minorEastAsia" w:hAnsi="Montserrat" w:cstheme="minorBidi"/>
            <w:noProof/>
            <w:kern w:val="2"/>
            <w:sz w:val="24"/>
            <w:szCs w:val="24"/>
            <w:lang w:val="es-MX" w:eastAsia="es-MX"/>
            <w14:ligatures w14:val="standardContextual"/>
          </w:rPr>
          <w:tab/>
        </w:r>
        <w:r w:rsidR="00F814FE" w:rsidRPr="00221D0C">
          <w:rPr>
            <w:rStyle w:val="Hipervnculo"/>
            <w:rFonts w:ascii="Montserrat" w:hAnsi="Montserrat"/>
            <w:noProof/>
          </w:rPr>
          <w:t>Firmas de Aprobación</w:t>
        </w:r>
        <w:r w:rsidR="00F814FE" w:rsidRPr="00221D0C">
          <w:rPr>
            <w:rFonts w:ascii="Montserrat" w:hAnsi="Montserrat"/>
            <w:noProof/>
            <w:webHidden/>
          </w:rPr>
          <w:tab/>
        </w:r>
        <w:r w:rsidR="00F814FE" w:rsidRPr="00221D0C">
          <w:rPr>
            <w:rFonts w:ascii="Montserrat" w:hAnsi="Montserrat"/>
            <w:noProof/>
            <w:webHidden/>
          </w:rPr>
          <w:fldChar w:fldCharType="begin"/>
        </w:r>
        <w:r w:rsidR="00F814FE" w:rsidRPr="00221D0C">
          <w:rPr>
            <w:rFonts w:ascii="Montserrat" w:hAnsi="Montserrat"/>
            <w:noProof/>
            <w:webHidden/>
          </w:rPr>
          <w:instrText xml:space="preserve"> PAGEREF _Toc177545086 \h </w:instrText>
        </w:r>
        <w:r w:rsidR="00F814FE" w:rsidRPr="00221D0C">
          <w:rPr>
            <w:rFonts w:ascii="Montserrat" w:hAnsi="Montserrat"/>
            <w:noProof/>
            <w:webHidden/>
          </w:rPr>
        </w:r>
        <w:r w:rsidR="00F814FE" w:rsidRPr="00221D0C">
          <w:rPr>
            <w:rFonts w:ascii="Montserrat" w:hAnsi="Montserrat"/>
            <w:noProof/>
            <w:webHidden/>
          </w:rPr>
          <w:fldChar w:fldCharType="separate"/>
        </w:r>
        <w:r w:rsidR="00F814FE" w:rsidRPr="00221D0C">
          <w:rPr>
            <w:rFonts w:ascii="Montserrat" w:hAnsi="Montserrat"/>
            <w:noProof/>
            <w:webHidden/>
          </w:rPr>
          <w:t>6</w:t>
        </w:r>
        <w:r w:rsidR="00F814FE" w:rsidRPr="00221D0C">
          <w:rPr>
            <w:rFonts w:ascii="Montserrat" w:hAnsi="Montserrat"/>
            <w:noProof/>
            <w:webHidden/>
          </w:rPr>
          <w:fldChar w:fldCharType="end"/>
        </w:r>
      </w:hyperlink>
    </w:p>
    <w:p w14:paraId="09F45B8F" w14:textId="7A7EDABF" w:rsidR="007C1AD2" w:rsidRPr="00221D0C" w:rsidRDefault="001D6B6A" w:rsidP="00361805">
      <w:pPr>
        <w:spacing w:before="0" w:after="0"/>
        <w:rPr>
          <w:rFonts w:ascii="Montserrat" w:hAnsi="Montserrat" w:cstheme="minorHAnsi"/>
          <w:lang w:val="es-MX"/>
        </w:rPr>
      </w:pPr>
      <w:r w:rsidRPr="00221D0C">
        <w:rPr>
          <w:rFonts w:ascii="Montserrat" w:hAnsi="Montserrat" w:cstheme="minorHAnsi"/>
          <w:lang w:val="es-MX"/>
        </w:rPr>
        <w:fldChar w:fldCharType="end"/>
      </w:r>
    </w:p>
    <w:p w14:paraId="7E6935D1" w14:textId="77777777" w:rsidR="0034240E" w:rsidRPr="00221D0C" w:rsidRDefault="0034240E" w:rsidP="00361805">
      <w:pPr>
        <w:spacing w:before="0" w:after="0"/>
        <w:rPr>
          <w:rFonts w:ascii="Montserrat" w:hAnsi="Montserrat"/>
          <w:lang w:val="es-MX"/>
        </w:rPr>
      </w:pPr>
    </w:p>
    <w:p w14:paraId="25428DF6" w14:textId="77777777" w:rsidR="0085432E" w:rsidRPr="00221D0C" w:rsidRDefault="0085432E" w:rsidP="00361805">
      <w:pPr>
        <w:spacing w:before="0" w:after="0"/>
        <w:rPr>
          <w:rFonts w:ascii="Montserrat" w:hAnsi="Montserrat"/>
          <w:lang w:val="es-MX"/>
        </w:rPr>
      </w:pPr>
    </w:p>
    <w:p w14:paraId="054CD3BD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F63A411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5C9A1909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1EBF47A9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2B2CEC9F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757E5B83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0B89A2EF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3A3C657E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3A0E753B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57B425D5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351C4E92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19FF09FD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82EE54E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A1FDC97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35E8557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3C2E3771" w14:textId="77777777" w:rsidR="00D650FC" w:rsidRPr="00221D0C" w:rsidRDefault="00D650FC" w:rsidP="00361805">
      <w:pPr>
        <w:spacing w:before="0" w:after="0"/>
        <w:rPr>
          <w:rFonts w:ascii="Montserrat" w:hAnsi="Montserrat"/>
          <w:lang w:val="es-MX"/>
        </w:rPr>
      </w:pPr>
    </w:p>
    <w:p w14:paraId="5411C5E9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ECF0079" w14:textId="77777777" w:rsidR="00221D0C" w:rsidRPr="00221D0C" w:rsidRDefault="00221D0C" w:rsidP="00361805">
      <w:pPr>
        <w:spacing w:before="0" w:after="0" w:line="240" w:lineRule="auto"/>
        <w:jc w:val="left"/>
        <w:rPr>
          <w:rFonts w:ascii="Montserrat" w:hAnsi="Montserrat" w:cstheme="minorHAnsi"/>
          <w:b/>
          <w:bCs/>
          <w:iCs/>
          <w:szCs w:val="20"/>
          <w:lang w:val="es-MX"/>
        </w:rPr>
      </w:pPr>
      <w:r w:rsidRPr="00221D0C">
        <w:rPr>
          <w:rFonts w:ascii="Montserrat" w:hAnsi="Montserrat" w:cstheme="minorHAnsi"/>
          <w:b/>
          <w:bCs/>
          <w:iCs/>
          <w:szCs w:val="20"/>
          <w:lang w:val="es-MX"/>
        </w:rPr>
        <w:br w:type="page"/>
      </w:r>
    </w:p>
    <w:p w14:paraId="1DA20EDC" w14:textId="6DFF1B80" w:rsidR="00221D0C" w:rsidRPr="00221D0C" w:rsidRDefault="00221D0C" w:rsidP="00361805">
      <w:pPr>
        <w:spacing w:before="0" w:after="0"/>
        <w:rPr>
          <w:rFonts w:ascii="Montserrat" w:hAnsi="Montserrat" w:cstheme="minorHAnsi"/>
          <w:b/>
          <w:bCs/>
          <w:iCs/>
          <w:szCs w:val="20"/>
          <w:lang w:val="es-MX"/>
        </w:rPr>
      </w:pPr>
      <w:r w:rsidRPr="00221D0C">
        <w:rPr>
          <w:rFonts w:ascii="Montserrat" w:hAnsi="Montserrat" w:cstheme="minorHAnsi"/>
          <w:b/>
          <w:bCs/>
          <w:iCs/>
          <w:szCs w:val="20"/>
          <w:lang w:val="es-MX"/>
        </w:rPr>
        <w:lastRenderedPageBreak/>
        <w:t>Tabla de Versiones y Modificaciones</w:t>
      </w:r>
    </w:p>
    <w:p w14:paraId="6D20E0B7" w14:textId="77777777" w:rsidR="00221D0C" w:rsidRPr="00221D0C" w:rsidRDefault="00221D0C" w:rsidP="00361805">
      <w:pPr>
        <w:spacing w:before="0" w:after="0" w:line="240" w:lineRule="auto"/>
        <w:rPr>
          <w:rFonts w:ascii="Montserrat" w:hAnsi="Montserrat" w:cstheme="minorHAnsi"/>
          <w:b/>
          <w:bCs/>
          <w:iCs/>
          <w:color w:val="0070C0"/>
          <w:szCs w:val="20"/>
          <w:lang w:val="es-MX"/>
        </w:rPr>
      </w:pPr>
    </w:p>
    <w:p w14:paraId="2159C1AC" w14:textId="77777777" w:rsidR="00221D0C" w:rsidRPr="00221D0C" w:rsidRDefault="00221D0C" w:rsidP="00361805">
      <w:pPr>
        <w:spacing w:before="0" w:after="0" w:line="240" w:lineRule="auto"/>
        <w:rPr>
          <w:rFonts w:ascii="Montserrat" w:hAnsi="Montserrat" w:cstheme="minorHAnsi"/>
          <w:vanish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3498"/>
        <w:gridCol w:w="3436"/>
        <w:gridCol w:w="1744"/>
      </w:tblGrid>
      <w:tr w:rsidR="00221D0C" w:rsidRPr="00221D0C" w14:paraId="7591B0E4" w14:textId="77777777" w:rsidTr="0013634C">
        <w:trPr>
          <w:cantSplit/>
          <w:tblHeader/>
          <w:jc w:val="center"/>
        </w:trPr>
        <w:tc>
          <w:tcPr>
            <w:tcW w:w="1240" w:type="dxa"/>
            <w:shd w:val="clear" w:color="auto" w:fill="BFBFBF" w:themeFill="background1" w:themeFillShade="BF"/>
            <w:vAlign w:val="center"/>
          </w:tcPr>
          <w:p w14:paraId="0B679A43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bookmarkStart w:id="0" w:name="Tabla_versiones"/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Versión</w:t>
            </w:r>
          </w:p>
        </w:tc>
        <w:tc>
          <w:tcPr>
            <w:tcW w:w="3498" w:type="dxa"/>
            <w:shd w:val="clear" w:color="auto" w:fill="BFBFBF" w:themeFill="background1" w:themeFillShade="BF"/>
            <w:vAlign w:val="center"/>
          </w:tcPr>
          <w:p w14:paraId="2095A75A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Descripción del cambio</w:t>
            </w:r>
          </w:p>
          <w:p w14:paraId="2841E537" w14:textId="77777777" w:rsidR="00221D0C" w:rsidRPr="00221D0C" w:rsidRDefault="00221D0C" w:rsidP="00361805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3032755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Síntesis de la modificación hecha al contenido del documento</w:t>
            </w:r>
          </w:p>
          <w:p w14:paraId="2B088BC5" w14:textId="77777777" w:rsidR="00221D0C" w:rsidRPr="00221D0C" w:rsidRDefault="00221D0C" w:rsidP="00361805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1E6DEA3" w14:textId="77777777" w:rsidR="00221D0C" w:rsidRPr="00221D0C" w:rsidRDefault="00221D0C" w:rsidP="00361805">
            <w:pPr>
              <w:spacing w:before="0" w:after="0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10F7C412" w14:textId="77777777" w:rsidR="00221D0C" w:rsidRPr="00221D0C" w:rsidRDefault="00221D0C" w:rsidP="00361805">
            <w:pPr>
              <w:spacing w:before="0" w:after="0"/>
              <w:rPr>
                <w:rFonts w:ascii="Montserrat" w:hAnsi="Montserrat" w:cstheme="minorHAnsi"/>
                <w:b/>
                <w:bCs/>
                <w:color w:val="FFFFFF"/>
                <w:szCs w:val="20"/>
              </w:rPr>
            </w:pPr>
          </w:p>
        </w:tc>
        <w:tc>
          <w:tcPr>
            <w:tcW w:w="3436" w:type="dxa"/>
            <w:shd w:val="clear" w:color="auto" w:fill="BFBFBF" w:themeFill="background1" w:themeFillShade="BF"/>
            <w:vAlign w:val="center"/>
          </w:tcPr>
          <w:p w14:paraId="0C29AA81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Responsable de la Versión</w:t>
            </w:r>
          </w:p>
          <w:p w14:paraId="357ED7AD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0000FF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nombre completo del responsable(s) de la versión del documento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5E24E641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00" w:themeColor="text1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color w:val="000000" w:themeColor="text1"/>
                <w:szCs w:val="20"/>
              </w:rPr>
              <w:t>Fecha</w:t>
            </w:r>
          </w:p>
          <w:p w14:paraId="48A246B8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Especificar la fecha de la versión.</w:t>
            </w:r>
          </w:p>
          <w:p w14:paraId="147FEB65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</w:pPr>
          </w:p>
          <w:p w14:paraId="0A764069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bCs/>
                <w:color w:val="C00000"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bCs/>
                <w:i/>
                <w:vanish/>
                <w:color w:val="0000FF"/>
                <w:szCs w:val="20"/>
              </w:rPr>
              <w:t>Formato: dd/mm/aaaa</w:t>
            </w:r>
          </w:p>
        </w:tc>
      </w:tr>
      <w:tr w:rsidR="00221D0C" w:rsidRPr="00221D0C" w14:paraId="7891CC29" w14:textId="77777777" w:rsidTr="0013634C">
        <w:trPr>
          <w:cantSplit/>
          <w:trHeight w:val="539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10184ADF" w14:textId="7A15E9A5" w:rsidR="00221D0C" w:rsidRPr="00221D0C" w:rsidRDefault="0013634C" w:rsidP="00361805">
            <w:pPr>
              <w:spacing w:before="0" w:after="0"/>
              <w:jc w:val="center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0.01</w:t>
            </w:r>
          </w:p>
        </w:tc>
        <w:tc>
          <w:tcPr>
            <w:tcW w:w="3498" w:type="dxa"/>
            <w:shd w:val="clear" w:color="auto" w:fill="auto"/>
            <w:vAlign w:val="center"/>
          </w:tcPr>
          <w:p w14:paraId="0EFD0E94" w14:textId="738565CE" w:rsidR="00221D0C" w:rsidRPr="00221D0C" w:rsidRDefault="00DB4637" w:rsidP="00361805">
            <w:pPr>
              <w:spacing w:before="0" w:after="0"/>
              <w:rPr>
                <w:rFonts w:ascii="Montserrat" w:hAnsi="Montserrat" w:cstheme="minorHAnsi"/>
                <w:vanish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Creación del Documento</w:t>
            </w:r>
            <w:r w:rsidR="0013634C">
              <w:rPr>
                <w:rFonts w:ascii="Montserrat" w:hAnsi="Montserrat" w:cstheme="minorHAnsi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1D24F4C5" w14:textId="57E005CA" w:rsidR="00221D0C" w:rsidRPr="00221D0C" w:rsidRDefault="00DB4637" w:rsidP="00361805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 xml:space="preserve">Angy, Miledi y 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Cs w:val="20"/>
              </w:rPr>
              <w:t>Marissa</w:t>
            </w:r>
            <w:proofErr w:type="spellEnd"/>
          </w:p>
        </w:tc>
        <w:tc>
          <w:tcPr>
            <w:tcW w:w="1744" w:type="dxa"/>
            <w:vAlign w:val="center"/>
          </w:tcPr>
          <w:p w14:paraId="2DCEFB77" w14:textId="0A9C0178" w:rsidR="00221D0C" w:rsidRPr="00221D0C" w:rsidRDefault="0013634C" w:rsidP="00361805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27 – Sept - 24</w:t>
            </w:r>
          </w:p>
        </w:tc>
      </w:tr>
      <w:bookmarkEnd w:id="0"/>
      <w:tr w:rsidR="00221D0C" w:rsidRPr="00221D0C" w14:paraId="098B9D50" w14:textId="77777777" w:rsidTr="00DB4637">
        <w:trPr>
          <w:cantSplit/>
          <w:trHeight w:val="547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22920" w14:textId="77777777" w:rsidR="00221D0C" w:rsidRPr="00221D0C" w:rsidRDefault="00221D0C" w:rsidP="00361805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05737" w14:textId="1A2D23B2" w:rsidR="00221D0C" w:rsidRPr="00221D0C" w:rsidRDefault="00DB4637" w:rsidP="00361805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Revisión del Documento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EA15C" w14:textId="76EBAC9E" w:rsidR="00221D0C" w:rsidRPr="00221D0C" w:rsidRDefault="00DB4637" w:rsidP="00361805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 xml:space="preserve">Miguel Darío Acosta 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Cs w:val="20"/>
              </w:rPr>
              <w:t>Sinencio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13217" w14:textId="275F12FC" w:rsidR="00221D0C" w:rsidRPr="00221D0C" w:rsidRDefault="00DB4637" w:rsidP="00DB4637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  <w:r>
              <w:rPr>
                <w:rFonts w:ascii="Montserrat" w:hAnsi="Montserrat" w:cstheme="minorHAnsi"/>
                <w:color w:val="000000" w:themeColor="text1"/>
                <w:szCs w:val="20"/>
              </w:rPr>
              <w:t>27 – Sept - 24</w:t>
            </w:r>
          </w:p>
        </w:tc>
      </w:tr>
      <w:tr w:rsidR="0013634C" w:rsidRPr="00221D0C" w14:paraId="0045A372" w14:textId="77777777" w:rsidTr="0013634C">
        <w:trPr>
          <w:cantSplit/>
          <w:trHeight w:val="547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CA2A" w14:textId="77777777" w:rsidR="0013634C" w:rsidRPr="00221D0C" w:rsidRDefault="0013634C" w:rsidP="00361805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B9C00" w14:textId="684D6A57" w:rsidR="0013634C" w:rsidRPr="00221D0C" w:rsidRDefault="0013634C" w:rsidP="00361805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C97D3" w14:textId="1046605E" w:rsidR="0013634C" w:rsidRPr="00221D0C" w:rsidRDefault="0013634C" w:rsidP="00361805">
            <w:pPr>
              <w:spacing w:before="0" w:after="0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3BBD" w14:textId="77777777" w:rsidR="0013634C" w:rsidRPr="00221D0C" w:rsidRDefault="0013634C" w:rsidP="00361805">
            <w:pPr>
              <w:spacing w:before="0" w:after="0"/>
              <w:jc w:val="center"/>
              <w:rPr>
                <w:rFonts w:ascii="Montserrat" w:hAnsi="Montserrat" w:cstheme="minorHAnsi"/>
                <w:color w:val="000000" w:themeColor="text1"/>
                <w:szCs w:val="20"/>
              </w:rPr>
            </w:pPr>
          </w:p>
        </w:tc>
      </w:tr>
    </w:tbl>
    <w:p w14:paraId="48E27002" w14:textId="77777777" w:rsidR="00D813D0" w:rsidRPr="00221D0C" w:rsidRDefault="00D813D0" w:rsidP="00361805">
      <w:pPr>
        <w:spacing w:before="0" w:after="0"/>
        <w:rPr>
          <w:rFonts w:ascii="Montserrat" w:hAnsi="Montserrat"/>
          <w:lang w:val="es-MX"/>
        </w:rPr>
      </w:pPr>
    </w:p>
    <w:p w14:paraId="64E9BE8C" w14:textId="77777777" w:rsidR="00F84379" w:rsidRPr="00221D0C" w:rsidRDefault="00F84379" w:rsidP="00361805">
      <w:pPr>
        <w:spacing w:before="0" w:after="0"/>
        <w:rPr>
          <w:rFonts w:ascii="Montserrat" w:hAnsi="Montserrat"/>
          <w:lang w:val="es-MX"/>
        </w:rPr>
      </w:pPr>
    </w:p>
    <w:p w14:paraId="0B5C8F34" w14:textId="77777777" w:rsidR="00F84379" w:rsidRPr="00221D0C" w:rsidRDefault="00F84379" w:rsidP="00361805">
      <w:pPr>
        <w:spacing w:before="0" w:after="0"/>
        <w:rPr>
          <w:rFonts w:ascii="Montserrat" w:hAnsi="Montserrat"/>
          <w:lang w:val="es-MX"/>
        </w:rPr>
      </w:pPr>
    </w:p>
    <w:p w14:paraId="1C031057" w14:textId="77777777" w:rsidR="00F84379" w:rsidRPr="00221D0C" w:rsidRDefault="00F84379" w:rsidP="00361805">
      <w:pPr>
        <w:spacing w:before="0" w:after="0"/>
        <w:rPr>
          <w:rFonts w:ascii="Montserrat" w:hAnsi="Montserrat"/>
          <w:lang w:val="es-MX"/>
        </w:rPr>
      </w:pPr>
    </w:p>
    <w:p w14:paraId="54256E7E" w14:textId="77777777" w:rsidR="00F84379" w:rsidRPr="00221D0C" w:rsidRDefault="00F84379" w:rsidP="00361805">
      <w:pPr>
        <w:spacing w:before="0" w:after="0"/>
        <w:rPr>
          <w:rFonts w:ascii="Montserrat" w:hAnsi="Montserrat"/>
          <w:lang w:val="es-MX"/>
        </w:rPr>
      </w:pPr>
    </w:p>
    <w:p w14:paraId="1C1C9D0A" w14:textId="16520F48" w:rsidR="00221D0C" w:rsidRPr="00221D0C" w:rsidRDefault="00221D0C" w:rsidP="00E2178E">
      <w:pPr>
        <w:spacing w:before="0" w:after="0" w:line="240" w:lineRule="auto"/>
        <w:jc w:val="left"/>
        <w:rPr>
          <w:rFonts w:ascii="Montserrat" w:hAnsi="Montserrat"/>
          <w:lang w:val="es-MX"/>
        </w:rPr>
      </w:pPr>
      <w:r w:rsidRPr="00221D0C">
        <w:rPr>
          <w:rFonts w:ascii="Montserrat" w:hAnsi="Montserrat"/>
          <w:lang w:val="es-MX"/>
        </w:rPr>
        <w:br w:type="page"/>
      </w:r>
    </w:p>
    <w:p w14:paraId="7D3DF0EE" w14:textId="77777777" w:rsidR="00215FED" w:rsidRDefault="00215FED" w:rsidP="0036180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" w:name="_Toc371930000"/>
      <w:bookmarkStart w:id="2" w:name="_Toc126231663"/>
      <w:bookmarkStart w:id="3" w:name="_Toc126231549"/>
      <w:bookmarkStart w:id="4" w:name="_Toc126231482"/>
      <w:bookmarkStart w:id="5" w:name="_Toc126231386"/>
      <w:bookmarkStart w:id="6" w:name="_Toc126231375"/>
      <w:bookmarkStart w:id="7" w:name="_Toc126229114"/>
      <w:bookmarkStart w:id="8" w:name="_Toc126228547"/>
      <w:bookmarkStart w:id="9" w:name="_Toc115491660"/>
      <w:bookmarkStart w:id="10" w:name="_Toc177545078"/>
      <w:r w:rsidRPr="00221D0C">
        <w:rPr>
          <w:rFonts w:ascii="Montserrat" w:hAnsi="Montserrat"/>
          <w:sz w:val="20"/>
        </w:rPr>
        <w:lastRenderedPageBreak/>
        <w:t>Introducción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608A48AF" w14:textId="18799645" w:rsidR="009826E5" w:rsidRDefault="009826E5" w:rsidP="00361805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0B868BD8" w14:textId="77777777" w:rsidR="00783BB5" w:rsidRPr="00221D0C" w:rsidRDefault="00783BB5" w:rsidP="00361805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360"/>
        <w:jc w:val="left"/>
        <w:rPr>
          <w:rFonts w:ascii="Montserrat" w:hAnsi="Montserrat"/>
          <w:sz w:val="20"/>
        </w:rPr>
      </w:pPr>
    </w:p>
    <w:p w14:paraId="4C50E4DA" w14:textId="77777777" w:rsidR="00215FED" w:rsidRPr="00221D0C" w:rsidRDefault="00215FED" w:rsidP="0036180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1" w:name="_Toc371930001"/>
      <w:bookmarkStart w:id="12" w:name="_Toc177545079"/>
      <w:bookmarkStart w:id="13" w:name="_Toc126979750"/>
      <w:r w:rsidRPr="00221D0C">
        <w:rPr>
          <w:rFonts w:ascii="Montserrat" w:hAnsi="Montserrat"/>
          <w:sz w:val="20"/>
        </w:rPr>
        <w:t>Objetivo</w:t>
      </w:r>
      <w:bookmarkEnd w:id="11"/>
      <w:bookmarkEnd w:id="12"/>
    </w:p>
    <w:p w14:paraId="51DE5067" w14:textId="77777777" w:rsidR="002C7EBA" w:rsidRPr="00236395" w:rsidRDefault="002C7EBA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3D9EA615" w14:textId="34414413" w:rsidR="00FB0DB9" w:rsidRPr="00236395" w:rsidRDefault="008E61F9" w:rsidP="00783BB5">
      <w:pPr>
        <w:spacing w:before="0" w:after="0" w:line="240" w:lineRule="auto"/>
        <w:ind w:left="426" w:right="443"/>
        <w:rPr>
          <w:rFonts w:ascii="Montserrat" w:hAnsi="Montserrat" w:cstheme="minorHAnsi"/>
          <w:szCs w:val="20"/>
          <w:lang w:val="es-ES_tradnl"/>
        </w:rPr>
      </w:pPr>
      <w:r w:rsidRPr="00236395">
        <w:rPr>
          <w:rFonts w:ascii="Montserrat" w:hAnsi="Montserrat" w:cstheme="minorHAnsi"/>
          <w:szCs w:val="20"/>
          <w:lang w:val="es-ES_tradnl"/>
        </w:rPr>
        <w:t xml:space="preserve">Identificar los requerimientos </w:t>
      </w:r>
      <w:r w:rsidR="00FB0DB9" w:rsidRPr="00236395">
        <w:rPr>
          <w:rFonts w:ascii="Montserrat" w:hAnsi="Montserrat" w:cstheme="minorHAnsi"/>
          <w:szCs w:val="20"/>
          <w:lang w:val="es-ES_tradnl"/>
        </w:rPr>
        <w:t>de un</w:t>
      </w:r>
      <w:r w:rsidR="00FB0DB9" w:rsidRPr="00236395">
        <w:rPr>
          <w:rFonts w:ascii="Montserrat" w:hAnsi="Montserrat" w:cstheme="minorHAnsi"/>
          <w:lang w:val="es-ES_tradnl"/>
        </w:rPr>
        <w:t xml:space="preserve"> </w:t>
      </w:r>
      <w:r w:rsidR="00175E58" w:rsidRPr="00236395">
        <w:rPr>
          <w:rFonts w:ascii="Montserrat" w:hAnsi="Montserrat" w:cstheme="minorHAnsi"/>
          <w:lang w:val="es-ES_tradnl"/>
        </w:rPr>
        <w:t>s</w:t>
      </w:r>
      <w:r w:rsidR="00FB0DB9" w:rsidRPr="00236395">
        <w:rPr>
          <w:rFonts w:ascii="Montserrat" w:hAnsi="Montserrat" w:cstheme="minorHAnsi"/>
          <w:lang w:val="es-ES_tradnl"/>
        </w:rPr>
        <w:t xml:space="preserve">istema </w:t>
      </w:r>
      <w:r w:rsidR="00175E58" w:rsidRPr="00236395">
        <w:rPr>
          <w:rFonts w:ascii="Montserrat" w:hAnsi="Montserrat" w:cstheme="minorHAnsi"/>
          <w:lang w:val="es-ES_tradnl"/>
        </w:rPr>
        <w:t>i</w:t>
      </w:r>
      <w:r w:rsidR="00FB0DB9" w:rsidRPr="00236395">
        <w:rPr>
          <w:rFonts w:ascii="Montserrat" w:hAnsi="Montserrat" w:cstheme="minorHAnsi"/>
          <w:lang w:val="es-ES_tradnl"/>
        </w:rPr>
        <w:t>ntegral para la gestión recaudatoria y el seguimiento de la política fiscal estatal</w:t>
      </w:r>
      <w:r w:rsidR="008A7C0A" w:rsidRPr="00236395">
        <w:rPr>
          <w:rFonts w:ascii="Montserrat" w:hAnsi="Montserrat" w:cstheme="minorHAnsi"/>
          <w:lang w:val="es-ES_tradnl"/>
        </w:rPr>
        <w:t>,</w:t>
      </w:r>
      <w:r w:rsidR="00FB0DB9" w:rsidRPr="00236395">
        <w:rPr>
          <w:rFonts w:ascii="Montserrat" w:hAnsi="Montserrat" w:cstheme="minorHAnsi"/>
          <w:lang w:val="es-ES_tradnl"/>
        </w:rPr>
        <w:t xml:space="preserve"> considerando las funciones </w:t>
      </w:r>
      <w:r w:rsidRPr="00236395">
        <w:rPr>
          <w:rFonts w:ascii="Montserrat" w:hAnsi="Montserrat" w:cstheme="minorHAnsi"/>
          <w:lang w:val="es-ES_tradnl"/>
        </w:rPr>
        <w:t>relacionad</w:t>
      </w:r>
      <w:r w:rsidR="00FB0DB9" w:rsidRPr="00236395">
        <w:rPr>
          <w:rFonts w:ascii="Montserrat" w:hAnsi="Montserrat" w:cstheme="minorHAnsi"/>
          <w:lang w:val="es-ES_tradnl"/>
        </w:rPr>
        <w:t>a</w:t>
      </w:r>
      <w:r w:rsidRPr="00236395">
        <w:rPr>
          <w:rFonts w:ascii="Montserrat" w:hAnsi="Montserrat" w:cstheme="minorHAnsi"/>
          <w:lang w:val="es-ES_tradnl"/>
        </w:rPr>
        <w:t>s con la gestión de los padrones de contribuyentes, la recaudación de impuestos y derechos relacionados con la normatividad aplicable, declaraciones de contribuyentes, control de obligaciones y carteras vencidas, configuraciones de claves de cobro, contabilización de los ingresos, referencias de pago para pago con terceros, gestión de los ingresos coordinados, cobros vehiculares, seguimiento al cumplimiento de metas y estadísticas, reportes ejecutivos y un tablero de contro</w:t>
      </w:r>
      <w:r w:rsidRPr="00236395">
        <w:rPr>
          <w:rFonts w:ascii="Montserrat" w:hAnsi="Montserrat" w:cstheme="minorHAnsi"/>
          <w:szCs w:val="20"/>
          <w:lang w:val="es-ES_tradnl"/>
        </w:rPr>
        <w:t>l</w:t>
      </w:r>
      <w:r w:rsidR="00827E07" w:rsidRPr="00236395">
        <w:rPr>
          <w:rFonts w:ascii="Montserrat" w:hAnsi="Montserrat" w:cstheme="minorHAnsi"/>
          <w:szCs w:val="20"/>
          <w:lang w:val="es-ES_tradnl"/>
        </w:rPr>
        <w:t>.</w:t>
      </w:r>
    </w:p>
    <w:p w14:paraId="7DAD64DE" w14:textId="5D1EE600" w:rsidR="00E4661C" w:rsidRDefault="00E4661C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056A68F8" w14:textId="416E8F91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49868F4F" w14:textId="77777777" w:rsidR="00783BB5" w:rsidRPr="0023639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194FF3F3" w14:textId="77777777" w:rsidR="00215FED" w:rsidRPr="00221D0C" w:rsidRDefault="00215FED" w:rsidP="0036180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4" w:name="_Toc371930002"/>
      <w:bookmarkStart w:id="15" w:name="_Toc177545080"/>
      <w:r w:rsidRPr="00221D0C">
        <w:rPr>
          <w:rFonts w:ascii="Montserrat" w:hAnsi="Montserrat"/>
          <w:sz w:val="20"/>
        </w:rPr>
        <w:t>Alcance</w:t>
      </w:r>
      <w:bookmarkEnd w:id="14"/>
      <w:bookmarkEnd w:id="15"/>
    </w:p>
    <w:p w14:paraId="2F2D3ABC" w14:textId="77777777" w:rsidR="00463EBE" w:rsidRPr="00236395" w:rsidRDefault="00463EBE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140A1749" w14:textId="30CF519B" w:rsidR="00722DE4" w:rsidRDefault="00722DE4" w:rsidP="00783BB5">
      <w:pPr>
        <w:spacing w:before="0" w:after="0" w:line="240" w:lineRule="auto"/>
        <w:ind w:left="426" w:right="44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E</w:t>
      </w:r>
      <w:r w:rsidR="00F63220">
        <w:rPr>
          <w:rFonts w:ascii="Montserrat" w:hAnsi="Montserrat" w:cstheme="minorHAnsi"/>
          <w:szCs w:val="20"/>
          <w:lang w:val="es-ES_tradnl"/>
        </w:rPr>
        <w:t>l presente</w:t>
      </w:r>
      <w:r>
        <w:rPr>
          <w:rFonts w:ascii="Montserrat" w:hAnsi="Montserrat" w:cstheme="minorHAnsi"/>
          <w:szCs w:val="20"/>
          <w:lang w:val="es-ES_tradnl"/>
        </w:rPr>
        <w:t xml:space="preserve"> documento contempla los requerimientos funcionales correspondientes a l</w:t>
      </w:r>
      <w:r w:rsidR="007956E2">
        <w:rPr>
          <w:rFonts w:ascii="Montserrat" w:hAnsi="Montserrat" w:cstheme="minorHAnsi"/>
          <w:szCs w:val="20"/>
          <w:lang w:val="es-ES_tradnl"/>
        </w:rPr>
        <w:t>as siguientes funcionalidades del Módulo Padrón de Impuestos y Estatales, analizados durante la ejecución del sprint número 2:</w:t>
      </w:r>
    </w:p>
    <w:p w14:paraId="0C8A699C" w14:textId="4FA7B7C4" w:rsidR="007956E2" w:rsidRDefault="007956E2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Registrar contribuyente</w:t>
      </w:r>
    </w:p>
    <w:p w14:paraId="270614BE" w14:textId="59EAA936" w:rsidR="007956E2" w:rsidRDefault="007956E2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Presentar declaraciones.</w:t>
      </w:r>
    </w:p>
    <w:p w14:paraId="385D6A9B" w14:textId="261AA70A" w:rsidR="007956E2" w:rsidRPr="00F63220" w:rsidRDefault="007956E2" w:rsidP="00F63220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Declaraciones de contribuyentes.</w:t>
      </w:r>
    </w:p>
    <w:p w14:paraId="3165F05B" w14:textId="081F7E5E" w:rsidR="007956E2" w:rsidRDefault="007956E2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Gestión de CIP.</w:t>
      </w:r>
    </w:p>
    <w:p w14:paraId="063BD3E7" w14:textId="23A48562" w:rsidR="007956E2" w:rsidRDefault="007956E2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Bloqueo obligación.</w:t>
      </w:r>
    </w:p>
    <w:p w14:paraId="22E192D0" w14:textId="32C8645C" w:rsidR="007956E2" w:rsidRDefault="007956E2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Unificación y corrección de RFC.</w:t>
      </w:r>
    </w:p>
    <w:p w14:paraId="54296222" w14:textId="086FB2BE" w:rsidR="007956E2" w:rsidRDefault="007956E2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Avisos fiscales.</w:t>
      </w:r>
    </w:p>
    <w:p w14:paraId="7C4360F1" w14:textId="78D6FE82" w:rsidR="007956E2" w:rsidRDefault="007956E2" w:rsidP="00783BB5">
      <w:pPr>
        <w:pStyle w:val="Prrafodelista"/>
        <w:numPr>
          <w:ilvl w:val="0"/>
          <w:numId w:val="34"/>
        </w:numPr>
        <w:spacing w:before="0" w:after="0" w:line="240" w:lineRule="auto"/>
        <w:ind w:left="426" w:right="443" w:firstLine="283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Presentación de avisos de motor usados.</w:t>
      </w:r>
    </w:p>
    <w:p w14:paraId="6565605C" w14:textId="77777777" w:rsidR="007956E2" w:rsidRPr="007956E2" w:rsidRDefault="007956E2" w:rsidP="0076265F">
      <w:pPr>
        <w:pStyle w:val="Prrafodelista"/>
        <w:spacing w:before="0" w:after="0" w:line="240" w:lineRule="auto"/>
        <w:ind w:left="862"/>
        <w:rPr>
          <w:rFonts w:ascii="Montserrat" w:hAnsi="Montserrat" w:cstheme="minorHAnsi"/>
          <w:szCs w:val="20"/>
          <w:lang w:val="es-ES_tradnl"/>
        </w:rPr>
      </w:pPr>
    </w:p>
    <w:p w14:paraId="6B7B901D" w14:textId="77777777" w:rsidR="007956E2" w:rsidRDefault="007956E2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686F6569" w14:textId="626C4C79" w:rsidR="00722DE4" w:rsidRDefault="00722DE4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6FBEA7FA" w14:textId="610AFE20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7DC3EA18" w14:textId="4A29473D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2C9EB96A" w14:textId="3F4DFE6D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2E266AF3" w14:textId="06412A67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0D04777B" w14:textId="1CC2CE70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78765409" w14:textId="23C25B70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723A9AF8" w14:textId="3191BE13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3F35BEBC" w14:textId="3F015788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3187E156" w14:textId="5F4100D7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5BCA13BE" w14:textId="70C22A44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63DC63FE" w14:textId="0BFDE2AD" w:rsidR="00783BB5" w:rsidRDefault="00783BB5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25EDAF9C" w14:textId="77777777" w:rsidR="000351EF" w:rsidRPr="00236395" w:rsidRDefault="000351EF" w:rsidP="00236395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7D6744A6" w14:textId="77777777" w:rsidR="00215FED" w:rsidRPr="00221D0C" w:rsidRDefault="00215FED" w:rsidP="0036180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6" w:name="_Toc371930003"/>
      <w:bookmarkStart w:id="17" w:name="_Toc177545081"/>
      <w:bookmarkEnd w:id="13"/>
      <w:r w:rsidRPr="00221D0C">
        <w:rPr>
          <w:rFonts w:ascii="Montserrat" w:hAnsi="Montserrat"/>
          <w:sz w:val="20"/>
        </w:rPr>
        <w:lastRenderedPageBreak/>
        <w:t>Definiciones, Abreviaciones y Referencias</w:t>
      </w:r>
      <w:bookmarkEnd w:id="16"/>
      <w:bookmarkEnd w:id="17"/>
    </w:p>
    <w:p w14:paraId="5CA0E926" w14:textId="77777777" w:rsidR="00463EBE" w:rsidRDefault="00463EBE" w:rsidP="00361805">
      <w:pPr>
        <w:pStyle w:val="ndice2"/>
        <w:spacing w:before="0" w:after="0"/>
        <w:rPr>
          <w:rFonts w:ascii="Montserrat" w:hAnsi="Montserrat"/>
        </w:rPr>
      </w:pPr>
    </w:p>
    <w:tbl>
      <w:tblPr>
        <w:tblStyle w:val="Tablaconcuadrcula"/>
        <w:tblW w:w="0" w:type="auto"/>
        <w:tblInd w:w="250" w:type="dxa"/>
        <w:tblLook w:val="01E0" w:firstRow="1" w:lastRow="1" w:firstColumn="1" w:lastColumn="1" w:noHBand="0" w:noVBand="0"/>
      </w:tblPr>
      <w:tblGrid>
        <w:gridCol w:w="2126"/>
        <w:gridCol w:w="7655"/>
      </w:tblGrid>
      <w:tr w:rsidR="00215FED" w:rsidRPr="00221D0C" w14:paraId="7CC5AF4B" w14:textId="77777777" w:rsidTr="00215FED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C992DD" w14:textId="77777777" w:rsidR="00215FED" w:rsidRPr="00221D0C" w:rsidRDefault="00215FED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szCs w:val="20"/>
              </w:rPr>
              <w:t>Términos/Siglas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13E1AF" w14:textId="77777777" w:rsidR="00215FED" w:rsidRPr="00221D0C" w:rsidRDefault="00215FED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Cs w:val="20"/>
              </w:rPr>
            </w:pPr>
            <w:r w:rsidRPr="00221D0C">
              <w:rPr>
                <w:rFonts w:ascii="Montserrat" w:hAnsi="Montserrat" w:cstheme="minorHAnsi"/>
                <w:b/>
                <w:szCs w:val="20"/>
              </w:rPr>
              <w:t>Descripción</w:t>
            </w:r>
          </w:p>
        </w:tc>
      </w:tr>
      <w:tr w:rsidR="00CB661B" w:rsidRPr="00221D0C" w14:paraId="5E78A40C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D57" w14:textId="4F0A5329" w:rsidR="00CB661B" w:rsidRPr="002C7EBA" w:rsidRDefault="00CB5EFE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Contribuyente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9E6E" w14:textId="119FADA5" w:rsidR="00CB661B" w:rsidRPr="00AB55C6" w:rsidRDefault="00AB55C6" w:rsidP="0036180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AB55C6">
              <w:rPr>
                <w:rFonts w:ascii="Montserrat" w:hAnsi="Montserrat" w:cstheme="minorHAnsi"/>
                <w:szCs w:val="20"/>
              </w:rPr>
              <w:t>Toda persona física o moral obligada al pago de contribuciones</w:t>
            </w:r>
            <w:r w:rsidR="00783BB5">
              <w:rPr>
                <w:rFonts w:ascii="Montserrat" w:hAnsi="Montserrat" w:cstheme="minorHAnsi"/>
                <w:szCs w:val="20"/>
              </w:rPr>
              <w:t xml:space="preserve"> o impuestos</w:t>
            </w:r>
            <w:r w:rsidRPr="00AB55C6">
              <w:rPr>
                <w:rFonts w:ascii="Montserrat" w:hAnsi="Montserrat" w:cstheme="minorHAnsi"/>
                <w:szCs w:val="20"/>
              </w:rPr>
              <w:t>.</w:t>
            </w:r>
          </w:p>
        </w:tc>
      </w:tr>
      <w:tr w:rsidR="00CB5EFE" w:rsidRPr="00221D0C" w14:paraId="5F991F66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CE63" w14:textId="4B81909D" w:rsidR="00CB5EFE" w:rsidRDefault="00CB5EFE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CIP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4F69" w14:textId="1802C0C3" w:rsidR="00CB5EFE" w:rsidRPr="000A33D6" w:rsidRDefault="000A33D6" w:rsidP="00361805">
            <w:pPr>
              <w:spacing w:before="0" w:after="0"/>
              <w:rPr>
                <w:rFonts w:ascii="Montserrat" w:hAnsi="Montserrat" w:cs="Arial"/>
                <w:iCs/>
                <w:color w:val="0070C0"/>
                <w:szCs w:val="20"/>
              </w:rPr>
            </w:pPr>
            <w:r w:rsidRPr="000A33D6">
              <w:rPr>
                <w:rFonts w:ascii="Montserrat" w:hAnsi="Montserrat" w:cstheme="minorHAnsi"/>
                <w:szCs w:val="20"/>
              </w:rPr>
              <w:t>Clave de identificación personal.</w:t>
            </w:r>
          </w:p>
        </w:tc>
      </w:tr>
      <w:tr w:rsidR="00CB5EFE" w:rsidRPr="00221D0C" w14:paraId="7C32915E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2418" w14:textId="3ADF3E0D" w:rsidR="00CB5EFE" w:rsidRDefault="00CB5EFE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FIREC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8463" w14:textId="1E6464F1" w:rsidR="00CB5EFE" w:rsidRPr="002C7EBA" w:rsidRDefault="00CB5EFE" w:rsidP="00361805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Formato de Inscripción Estatal al Registro Estatal de Contribuyentes.</w:t>
            </w:r>
          </w:p>
        </w:tc>
      </w:tr>
      <w:tr w:rsidR="00CB5EFE" w:rsidRPr="00221D0C" w14:paraId="7B52BD63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9127" w14:textId="7D5F6289" w:rsidR="00CB5EFE" w:rsidRDefault="00CB5EFE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Impuesto estatal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6155" w14:textId="62C38501" w:rsidR="00CB5EFE" w:rsidRPr="000A33D6" w:rsidRDefault="00783BB5" w:rsidP="00361805">
            <w:pPr>
              <w:spacing w:before="0" w:after="0"/>
              <w:rPr>
                <w:rFonts w:ascii="Montserrat" w:hAnsi="Montserrat" w:cs="Arial"/>
                <w:iCs/>
                <w:color w:val="0070C0"/>
                <w:szCs w:val="20"/>
              </w:rPr>
            </w:pPr>
            <w:r w:rsidRPr="00783BB5">
              <w:rPr>
                <w:rFonts w:ascii="Montserrat" w:hAnsi="Montserrat" w:cstheme="minorHAnsi"/>
                <w:szCs w:val="20"/>
              </w:rPr>
              <w:t>Tributos que se recaudan a nivel gubernamental dentro del límite territorial del estado. Independientes de los impuestos federales.</w:t>
            </w:r>
          </w:p>
        </w:tc>
      </w:tr>
      <w:tr w:rsidR="00CB661B" w:rsidRPr="00221D0C" w14:paraId="0216920B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195E" w14:textId="6F15442C" w:rsidR="00CB661B" w:rsidRDefault="00CB5EFE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Impuesto Federal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0390" w14:textId="531EBBFE" w:rsidR="00CB661B" w:rsidRPr="00BC254A" w:rsidRDefault="00783BB5" w:rsidP="0036180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Tributos obligatorios impuestos por el gobierno nacional para financiar gastos públicos.</w:t>
            </w:r>
          </w:p>
        </w:tc>
      </w:tr>
      <w:tr w:rsidR="00CB661B" w:rsidRPr="00221D0C" w14:paraId="0693E5C3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B861" w14:textId="49719796" w:rsidR="00CB661B" w:rsidRDefault="00CB5EFE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RFC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37B5" w14:textId="0E826CF6" w:rsidR="00CB661B" w:rsidRPr="00BC254A" w:rsidRDefault="00BC254A" w:rsidP="00361805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BC254A">
              <w:rPr>
                <w:rFonts w:ascii="Montserrat" w:hAnsi="Montserrat" w:cstheme="minorHAnsi"/>
                <w:szCs w:val="20"/>
              </w:rPr>
              <w:t>Registro Federal del Contribuyente.</w:t>
            </w:r>
          </w:p>
        </w:tc>
      </w:tr>
      <w:tr w:rsidR="000A33D6" w:rsidRPr="00221D0C" w14:paraId="33A3A2A1" w14:textId="77777777" w:rsidTr="002C7EBA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EFCB" w14:textId="3A3A63EF" w:rsidR="000A33D6" w:rsidRDefault="000A33D6" w:rsidP="00CB5EFE">
            <w:pPr>
              <w:spacing w:before="0" w:after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SAT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F465" w14:textId="2A1272EE" w:rsidR="000A33D6" w:rsidRPr="002C7EBA" w:rsidRDefault="000A33D6" w:rsidP="00361805">
            <w:pPr>
              <w:spacing w:before="0" w:after="0"/>
              <w:rPr>
                <w:rFonts w:ascii="Montserrat" w:hAnsi="Montserrat" w:cs="Arial"/>
                <w:i/>
                <w:color w:val="0070C0"/>
                <w:szCs w:val="20"/>
              </w:rPr>
            </w:pPr>
            <w:r w:rsidRPr="000A33D6">
              <w:rPr>
                <w:rFonts w:ascii="Montserrat" w:hAnsi="Montserrat" w:cstheme="minorHAnsi"/>
                <w:szCs w:val="20"/>
              </w:rPr>
              <w:t>Servicio de Administración Tributaria.</w:t>
            </w:r>
          </w:p>
        </w:tc>
      </w:tr>
    </w:tbl>
    <w:p w14:paraId="553A4224" w14:textId="77777777" w:rsidR="00215FED" w:rsidRDefault="00215FED" w:rsidP="00361805">
      <w:pPr>
        <w:pStyle w:val="ndice2"/>
        <w:spacing w:before="0" w:after="0"/>
        <w:rPr>
          <w:rFonts w:ascii="Montserrat" w:hAnsi="Montserrat"/>
        </w:rPr>
      </w:pPr>
    </w:p>
    <w:p w14:paraId="72CB7E80" w14:textId="77777777" w:rsidR="00A40A7C" w:rsidRDefault="00A40A7C" w:rsidP="00A40A7C"/>
    <w:p w14:paraId="1D1967E6" w14:textId="082661C9" w:rsidR="00A40A7C" w:rsidRDefault="00A40A7C" w:rsidP="00A40A7C"/>
    <w:p w14:paraId="43820BAD" w14:textId="554BC6E3" w:rsidR="00783BB5" w:rsidRDefault="00783BB5" w:rsidP="00A40A7C"/>
    <w:p w14:paraId="5719E661" w14:textId="39522FB0" w:rsidR="00783BB5" w:rsidRDefault="00783BB5" w:rsidP="00A40A7C"/>
    <w:p w14:paraId="20FC40CA" w14:textId="2369130C" w:rsidR="00783BB5" w:rsidRDefault="00783BB5" w:rsidP="00A40A7C"/>
    <w:p w14:paraId="110C7320" w14:textId="4307CF09" w:rsidR="00783BB5" w:rsidRDefault="00783BB5" w:rsidP="00A40A7C"/>
    <w:p w14:paraId="1D9E55ED" w14:textId="5ABB6E59" w:rsidR="00783BB5" w:rsidRDefault="00783BB5" w:rsidP="00A40A7C"/>
    <w:p w14:paraId="638537DA" w14:textId="6C2AEA39" w:rsidR="00783BB5" w:rsidRDefault="00783BB5" w:rsidP="00A40A7C"/>
    <w:p w14:paraId="456883B1" w14:textId="77777777" w:rsidR="000351EF" w:rsidRDefault="000351EF" w:rsidP="00A40A7C"/>
    <w:p w14:paraId="0A2AB7B5" w14:textId="6F174CDD" w:rsidR="00783BB5" w:rsidRDefault="00783BB5" w:rsidP="00A40A7C"/>
    <w:p w14:paraId="6BECBE62" w14:textId="0E4F1C6D" w:rsidR="00783BB5" w:rsidRDefault="00783BB5" w:rsidP="00A40A7C"/>
    <w:p w14:paraId="0C0232E7" w14:textId="0EB30718" w:rsidR="00783BB5" w:rsidRDefault="00783BB5" w:rsidP="00A40A7C"/>
    <w:p w14:paraId="0523E283" w14:textId="1838CE32" w:rsidR="00783BB5" w:rsidRDefault="00783BB5" w:rsidP="00A40A7C"/>
    <w:p w14:paraId="564B253C" w14:textId="368841E6" w:rsidR="00783BB5" w:rsidRDefault="00783BB5" w:rsidP="00A40A7C"/>
    <w:p w14:paraId="2454D658" w14:textId="7CA33A7B" w:rsidR="00783BB5" w:rsidRDefault="00783BB5" w:rsidP="00A40A7C"/>
    <w:p w14:paraId="1D0784B6" w14:textId="27DDE628" w:rsidR="00783BB5" w:rsidRDefault="00783BB5" w:rsidP="00A40A7C"/>
    <w:p w14:paraId="06D36540" w14:textId="431CC090" w:rsidR="00783BB5" w:rsidRDefault="00783BB5" w:rsidP="00A40A7C"/>
    <w:p w14:paraId="41143C77" w14:textId="33B57117" w:rsidR="00783BB5" w:rsidRDefault="00783BB5" w:rsidP="00A40A7C"/>
    <w:p w14:paraId="52C05D04" w14:textId="3E0803EB" w:rsidR="00783BB5" w:rsidRDefault="00783BB5" w:rsidP="00A40A7C"/>
    <w:p w14:paraId="548B2656" w14:textId="77777777" w:rsidR="00783BB5" w:rsidRDefault="00783BB5" w:rsidP="00A40A7C"/>
    <w:p w14:paraId="787495AA" w14:textId="4585567A" w:rsidR="00463EBE" w:rsidRDefault="00215FED" w:rsidP="0036180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18" w:name="_Toc371930004"/>
      <w:bookmarkStart w:id="19" w:name="_Toc177545082"/>
      <w:bookmarkStart w:id="20" w:name="_Toc255985531"/>
      <w:bookmarkStart w:id="21" w:name="_Toc186434181"/>
      <w:r w:rsidRPr="00221D0C">
        <w:rPr>
          <w:rFonts w:ascii="Montserrat" w:hAnsi="Montserrat"/>
          <w:sz w:val="20"/>
        </w:rPr>
        <w:lastRenderedPageBreak/>
        <w:t>Requerimientos Específicos</w:t>
      </w:r>
      <w:bookmarkEnd w:id="18"/>
      <w:bookmarkEnd w:id="19"/>
    </w:p>
    <w:p w14:paraId="38955258" w14:textId="77777777" w:rsidR="000371AF" w:rsidRPr="00236395" w:rsidRDefault="000371AF" w:rsidP="00236395">
      <w:pPr>
        <w:spacing w:before="0" w:after="0" w:line="240" w:lineRule="auto"/>
        <w:ind w:left="142"/>
        <w:rPr>
          <w:rFonts w:ascii="Montserrat" w:hAnsi="Montserrat" w:cstheme="minorHAnsi"/>
          <w:lang w:val="es-ES_tradnl"/>
        </w:rPr>
      </w:pPr>
    </w:p>
    <w:p w14:paraId="2AD43FFB" w14:textId="2F28ED45" w:rsidR="00032D7D" w:rsidRDefault="00032D7D" w:rsidP="00361805">
      <w:pPr>
        <w:pStyle w:val="EstiloTtulo1Antes6ptoDespus3ptoInterlineadoMn"/>
        <w:numPr>
          <w:ilvl w:val="1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2" w:name="_Toc177545083"/>
      <w:r w:rsidRPr="00221D0C">
        <w:rPr>
          <w:rFonts w:ascii="Montserrat" w:hAnsi="Montserrat"/>
          <w:sz w:val="20"/>
        </w:rPr>
        <w:t>Funcionales</w:t>
      </w:r>
      <w:bookmarkEnd w:id="22"/>
    </w:p>
    <w:p w14:paraId="2A143D6F" w14:textId="77777777" w:rsidR="00463EBE" w:rsidRPr="00221D0C" w:rsidRDefault="00463EBE" w:rsidP="00361805">
      <w:pPr>
        <w:pStyle w:val="EstiloTtulo1Antes6ptoDespus3ptoInterlineadoMn"/>
        <w:numPr>
          <w:ilvl w:val="0"/>
          <w:numId w:val="0"/>
        </w:numPr>
        <w:tabs>
          <w:tab w:val="left" w:pos="708"/>
        </w:tabs>
        <w:spacing w:before="0" w:after="0"/>
        <w:ind w:left="709"/>
        <w:jc w:val="left"/>
        <w:rPr>
          <w:rFonts w:ascii="Montserrat" w:hAnsi="Montserrat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2"/>
        <w:gridCol w:w="1403"/>
        <w:gridCol w:w="1735"/>
        <w:gridCol w:w="2816"/>
        <w:gridCol w:w="1747"/>
        <w:gridCol w:w="1015"/>
        <w:gridCol w:w="714"/>
      </w:tblGrid>
      <w:tr w:rsidR="0013392E" w:rsidRPr="00146E5F" w14:paraId="0DFA282F" w14:textId="77777777" w:rsidTr="009A2709">
        <w:trPr>
          <w:cantSplit/>
          <w:trHeight w:val="365"/>
          <w:tblHeader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63C73C9" w14:textId="7062014C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8D54C6" w14:textId="3EEE995A" w:rsidR="009A2709" w:rsidRPr="00146E5F" w:rsidRDefault="009A2709" w:rsidP="009A2709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>
              <w:rPr>
                <w:rFonts w:ascii="Montserrat" w:hAnsi="Montserrat" w:cstheme="minorHAnsi"/>
                <w:b/>
                <w:sz w:val="18"/>
                <w:szCs w:val="18"/>
              </w:rPr>
              <w:t>Módulo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832D356" w14:textId="707354E9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>Función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AF74252" w14:textId="6393833E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del requerimiento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DC8869F" w14:textId="2F821D5B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 xml:space="preserve">Área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B39CCF" w14:textId="65760647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>Prioridad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0E28AF9" w14:textId="767104D1" w:rsidR="009A2709" w:rsidRPr="00146E5F" w:rsidRDefault="009A2709" w:rsidP="00361805">
            <w:pPr>
              <w:spacing w:before="0" w:after="0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146E5F">
              <w:rPr>
                <w:rFonts w:ascii="Montserrat" w:hAnsi="Montserrat" w:cstheme="minorHAnsi"/>
                <w:b/>
                <w:sz w:val="18"/>
                <w:szCs w:val="18"/>
              </w:rPr>
              <w:t>Sprint</w:t>
            </w:r>
          </w:p>
        </w:tc>
      </w:tr>
      <w:tr w:rsidR="00DD2CEA" w:rsidRPr="00146E5F" w14:paraId="1474417D" w14:textId="77777777" w:rsidTr="00BA27E8">
        <w:trPr>
          <w:cantSplit/>
          <w:trHeight w:val="695"/>
          <w:jc w:val="center"/>
        </w:trPr>
        <w:tc>
          <w:tcPr>
            <w:tcW w:w="0" w:type="auto"/>
            <w:vAlign w:val="center"/>
          </w:tcPr>
          <w:p w14:paraId="0F06E4A4" w14:textId="3E75F5CD" w:rsidR="009A2709" w:rsidRPr="00146E5F" w:rsidRDefault="009A2709" w:rsidP="009A2709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01</w:t>
            </w:r>
          </w:p>
        </w:tc>
        <w:tc>
          <w:tcPr>
            <w:tcW w:w="0" w:type="auto"/>
            <w:vAlign w:val="center"/>
          </w:tcPr>
          <w:p w14:paraId="23E8B82D" w14:textId="59C5F7F5" w:rsidR="009A2709" w:rsidRPr="00DB4637" w:rsidRDefault="00A40A7C" w:rsidP="009A2709">
            <w:pPr>
              <w:spacing w:before="0" w:after="0" w:line="240" w:lineRule="auto"/>
              <w:ind w:left="142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167E0FAB" w14:textId="579D08BF" w:rsidR="009A2709" w:rsidRPr="00DB4637" w:rsidRDefault="008207E7" w:rsidP="009A2709">
            <w:pPr>
              <w:spacing w:before="0" w:after="0" w:line="240" w:lineRule="auto"/>
              <w:ind w:left="142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</w:tcPr>
          <w:p w14:paraId="1DFA845C" w14:textId="29EF433D" w:rsidR="009A2709" w:rsidRPr="00D856DF" w:rsidRDefault="00BA27E8" w:rsidP="00BA27E8">
            <w:pPr>
              <w:spacing w:before="0" w:after="0" w:line="240" w:lineRule="auto"/>
              <w:rPr>
                <w:rFonts w:ascii="Montserrat" w:hAnsi="Montserrat" w:cstheme="minorHAnsi"/>
                <w:sz w:val="18"/>
                <w:szCs w:val="18"/>
                <w:lang w:val="es-ES_tradnl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 xml:space="preserve">Incorporar </w:t>
            </w:r>
            <w:proofErr w:type="spellStart"/>
            <w:r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>tooltips</w:t>
            </w:r>
            <w:proofErr w:type="spellEnd"/>
            <w:r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 xml:space="preserve"> o textos de ayuda en </w:t>
            </w:r>
            <w:r w:rsidR="00D55A00"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>los</w:t>
            </w:r>
            <w:r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 xml:space="preserve"> campos, para orientar al usuario con el llenado de la información.</w:t>
            </w:r>
          </w:p>
        </w:tc>
        <w:tc>
          <w:tcPr>
            <w:tcW w:w="0" w:type="auto"/>
            <w:vAlign w:val="center"/>
          </w:tcPr>
          <w:p w14:paraId="2337009F" w14:textId="3EF8D68C" w:rsidR="009A2709" w:rsidRPr="00146E5F" w:rsidRDefault="00D90E76" w:rsidP="00D90E76">
            <w:pPr>
              <w:spacing w:before="0" w:after="0"/>
              <w:jc w:val="left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6186FF9" w14:textId="168BEFEA" w:rsidR="009A2709" w:rsidRPr="00146E5F" w:rsidRDefault="009A2709" w:rsidP="009A2709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7D2BCD69" w14:textId="4401DD9A" w:rsidR="009A2709" w:rsidRPr="00146E5F" w:rsidRDefault="00A40A7C" w:rsidP="009A2709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0A33D6" w:rsidRPr="00146E5F" w14:paraId="71032B8B" w14:textId="77777777" w:rsidTr="00BA27E8">
        <w:trPr>
          <w:cantSplit/>
          <w:trHeight w:val="695"/>
          <w:jc w:val="center"/>
        </w:trPr>
        <w:tc>
          <w:tcPr>
            <w:tcW w:w="0" w:type="auto"/>
            <w:vAlign w:val="center"/>
          </w:tcPr>
          <w:p w14:paraId="1267CCC5" w14:textId="2246DC12" w:rsidR="000A33D6" w:rsidRPr="00146E5F" w:rsidRDefault="0016039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R002</w:t>
            </w:r>
          </w:p>
        </w:tc>
        <w:tc>
          <w:tcPr>
            <w:tcW w:w="0" w:type="auto"/>
            <w:vAlign w:val="center"/>
          </w:tcPr>
          <w:p w14:paraId="3327671A" w14:textId="033DD59A" w:rsidR="000A33D6" w:rsidRDefault="000A33D6" w:rsidP="000A33D6">
            <w:pPr>
              <w:spacing w:before="0" w:after="0" w:line="240" w:lineRule="auto"/>
              <w:ind w:left="142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09AB1981" w14:textId="76382DAA" w:rsidR="000A33D6" w:rsidRDefault="000A33D6" w:rsidP="000A33D6">
            <w:pPr>
              <w:spacing w:before="0" w:after="0" w:line="240" w:lineRule="auto"/>
              <w:ind w:left="142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</w:tcPr>
          <w:p w14:paraId="4B5FEDC1" w14:textId="77777777" w:rsidR="000A33D6" w:rsidRPr="00D856DF" w:rsidRDefault="000A33D6" w:rsidP="000A33D6">
            <w:pPr>
              <w:spacing w:before="0" w:after="0" w:line="240" w:lineRule="auto"/>
              <w:rPr>
                <w:rFonts w:ascii="Montserrat" w:hAnsi="Montserrat" w:cstheme="minorHAnsi"/>
                <w:sz w:val="18"/>
                <w:szCs w:val="18"/>
                <w:lang w:val="es-ES_tradnl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>Agregar la validación del RFC ante el SAT:</w:t>
            </w:r>
          </w:p>
          <w:p w14:paraId="5582B655" w14:textId="77777777" w:rsidR="000A33D6" w:rsidRPr="00D856DF" w:rsidRDefault="000A33D6" w:rsidP="000A33D6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rPr>
                <w:rFonts w:ascii="Montserrat" w:hAnsi="Montserrat" w:cstheme="minorHAnsi"/>
                <w:sz w:val="18"/>
                <w:szCs w:val="18"/>
                <w:lang w:val="es-ES_tradnl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>Que exista.</w:t>
            </w:r>
          </w:p>
          <w:p w14:paraId="2F28D48F" w14:textId="77777777" w:rsidR="000A33D6" w:rsidRPr="00D856DF" w:rsidRDefault="000A33D6" w:rsidP="000A33D6">
            <w:pPr>
              <w:pStyle w:val="Prrafodelista"/>
              <w:numPr>
                <w:ilvl w:val="0"/>
                <w:numId w:val="37"/>
              </w:numPr>
              <w:spacing w:before="0" w:after="0" w:line="240" w:lineRule="auto"/>
              <w:rPr>
                <w:rFonts w:ascii="Montserrat" w:hAnsi="Montserrat" w:cstheme="minorHAnsi"/>
                <w:sz w:val="18"/>
                <w:szCs w:val="18"/>
                <w:lang w:val="es-ES_tradnl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>Que esté vigente.</w:t>
            </w:r>
          </w:p>
          <w:p w14:paraId="03FE212A" w14:textId="30A286D9" w:rsidR="00783BB5" w:rsidRPr="00D856DF" w:rsidRDefault="00783BB5" w:rsidP="00783BB5">
            <w:pPr>
              <w:spacing w:before="0" w:after="0" w:line="240" w:lineRule="auto"/>
              <w:rPr>
                <w:rFonts w:ascii="Montserrat" w:hAnsi="Montserrat" w:cstheme="minorHAnsi"/>
                <w:sz w:val="18"/>
                <w:szCs w:val="18"/>
                <w:lang w:val="es-ES_tradnl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>Ya que actualmente solo se realiza la validación de la estructura del RFC.</w:t>
            </w:r>
          </w:p>
        </w:tc>
        <w:tc>
          <w:tcPr>
            <w:tcW w:w="0" w:type="auto"/>
            <w:vAlign w:val="center"/>
          </w:tcPr>
          <w:p w14:paraId="474AFDAE" w14:textId="09991119" w:rsidR="000A33D6" w:rsidRPr="00D90E76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22F2E99C" w14:textId="5031AC12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BF8C0A4" w14:textId="1CA30D07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0A33D6" w:rsidRPr="00146E5F" w14:paraId="654969F0" w14:textId="77777777" w:rsidTr="00BA27E8">
        <w:trPr>
          <w:cantSplit/>
          <w:trHeight w:val="704"/>
          <w:jc w:val="center"/>
        </w:trPr>
        <w:tc>
          <w:tcPr>
            <w:tcW w:w="0" w:type="auto"/>
            <w:vAlign w:val="center"/>
          </w:tcPr>
          <w:p w14:paraId="2F0BF914" w14:textId="16AA3732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EACA8A7" w14:textId="7D7686ED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95F4556" w14:textId="4CA07743" w:rsidR="000A33D6" w:rsidRPr="00146E5F" w:rsidRDefault="000A33D6" w:rsidP="000A33D6">
            <w:pPr>
              <w:spacing w:before="0" w:after="0" w:line="240" w:lineRule="auto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5FE544FA" w14:textId="781E98DC" w:rsidR="000A33D6" w:rsidRPr="00D856D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  <w:lang w:val="es-ES_tradnl"/>
              </w:rPr>
              <w:t>Agregar campo para el registro de personas (contribuyentes) extranjeras, ya que actualmente, el sistema sí permite el registro, pero no se visualiza la diferencia en el formulario.</w:t>
            </w:r>
          </w:p>
        </w:tc>
        <w:tc>
          <w:tcPr>
            <w:tcW w:w="0" w:type="auto"/>
            <w:vAlign w:val="center"/>
          </w:tcPr>
          <w:p w14:paraId="255A57E9" w14:textId="44D7ACB4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4373157D" w14:textId="67227EDF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6F3E29C" w14:textId="028B031B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0A33D6" w:rsidRPr="00146E5F" w14:paraId="71E46536" w14:textId="77777777" w:rsidTr="00BA27E8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5DCD427" w14:textId="7411F26E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i/>
                <w:iCs/>
                <w:color w:val="4F81BD" w:themeColor="accent1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79A13897" w14:textId="0EE00140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53C39E2E" w14:textId="0B7AC09F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41E7B203" w14:textId="2D9DE8FF" w:rsidR="000A33D6" w:rsidRPr="00D856DF" w:rsidRDefault="000A33D6" w:rsidP="000A33D6">
            <w:pPr>
              <w:spacing w:before="0" w:after="0"/>
              <w:rPr>
                <w:rFonts w:ascii="Montserrat" w:hAnsi="Montserrat" w:cs="Calibri"/>
                <w:color w:val="000000"/>
                <w:sz w:val="18"/>
                <w:szCs w:val="18"/>
              </w:rPr>
            </w:pPr>
            <w:r w:rsidRPr="00D856DF">
              <w:rPr>
                <w:rFonts w:ascii="Montserrat" w:hAnsi="Montserrat" w:cs="Calibri"/>
                <w:color w:val="000000"/>
                <w:sz w:val="18"/>
                <w:szCs w:val="18"/>
              </w:rPr>
              <w:t>En la sección del cuestionario agregar la validación de que determinadas actividades deberán tener al menos un trabajador. Por ejemplo, servicio de hospedaje, casas de empeño.</w:t>
            </w:r>
          </w:p>
        </w:tc>
        <w:tc>
          <w:tcPr>
            <w:tcW w:w="0" w:type="auto"/>
            <w:vAlign w:val="center"/>
          </w:tcPr>
          <w:p w14:paraId="7F4B25C7" w14:textId="210958D3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AB85BE0" w14:textId="316A22D4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12982587" w14:textId="46FB01B0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0A33D6" w:rsidRPr="00146E5F" w14:paraId="68747A52" w14:textId="77777777" w:rsidTr="00BA27E8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40B0DD5B" w14:textId="4587A448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5C28BB8E" w14:textId="27670268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21B02C13" w14:textId="35D41145" w:rsidR="000A33D6" w:rsidRPr="00663119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7E97A78B" w14:textId="33757EA4" w:rsidR="000A33D6" w:rsidRPr="00D856DF" w:rsidRDefault="000A33D6" w:rsidP="000A33D6">
            <w:pPr>
              <w:spacing w:before="0" w:after="0"/>
              <w:rPr>
                <w:rFonts w:ascii="Montserrat" w:hAnsi="Montserrat" w:cs="Calibri"/>
                <w:color w:val="000000"/>
                <w:sz w:val="18"/>
                <w:szCs w:val="18"/>
                <w:highlight w:val="yellow"/>
              </w:rPr>
            </w:pPr>
            <w:r w:rsidRPr="00D856DF">
              <w:rPr>
                <w:rFonts w:ascii="Montserrat" w:hAnsi="Montserrat" w:cs="Calibri"/>
                <w:color w:val="000000"/>
                <w:sz w:val="18"/>
                <w:szCs w:val="18"/>
              </w:rPr>
              <w:t>En la sección del cuestionario identificar las actividades que por su naturaleza no implica la contratación de empleados y omitir las preguntas relacionadas a cuantos trabajadores tiene, con la finalidad de agilizar el llenado.</w:t>
            </w:r>
          </w:p>
        </w:tc>
        <w:tc>
          <w:tcPr>
            <w:tcW w:w="0" w:type="auto"/>
            <w:vAlign w:val="center"/>
          </w:tcPr>
          <w:p w14:paraId="1B038D1D" w14:textId="36231DA3" w:rsidR="000A33D6" w:rsidRPr="00D90E76" w:rsidRDefault="000A33D6" w:rsidP="000A33D6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724950B2" w14:textId="7C34CF60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01A9C197" w14:textId="06E4747E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0A33D6" w:rsidRPr="00146E5F" w14:paraId="13DA4CA5" w14:textId="77777777" w:rsidTr="009A2709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B232B1E" w14:textId="0A2D9EBB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lastRenderedPageBreak/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0CBCDE41" w14:textId="5945028F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F39EF44" w14:textId="47801352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1D45A8D8" w14:textId="60F84F70" w:rsidR="000A33D6" w:rsidRPr="00D856D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Agregar en la sección del domicilio fiscal, filtros que permitan obtener una dirección más precisa, evitando que el usuario pueda introducir información errónea.</w:t>
            </w:r>
          </w:p>
          <w:p w14:paraId="6FE57B82" w14:textId="77777777" w:rsidR="000A33D6" w:rsidRPr="00D856D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</w:p>
          <w:p w14:paraId="12F09F5E" w14:textId="37242830" w:rsidR="000A33D6" w:rsidRPr="00D856D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Por ejemplo, agregar al inicio del formulario el campo Código Postal, para que al ingresar el código se muestren los siguientes catálogos de SEPOMEX:</w:t>
            </w:r>
          </w:p>
          <w:p w14:paraId="0CE42552" w14:textId="77777777" w:rsidR="000A33D6" w:rsidRPr="00D856DF" w:rsidRDefault="000A33D6" w:rsidP="000A33D6">
            <w:pPr>
              <w:pStyle w:val="BodyText"/>
              <w:numPr>
                <w:ilvl w:val="1"/>
                <w:numId w:val="35"/>
              </w:numPr>
              <w:spacing w:before="0" w:after="0"/>
              <w:ind w:left="742"/>
              <w:jc w:val="both"/>
              <w:rPr>
                <w:rFonts w:ascii="Montserrat" w:hAnsi="Montserrat" w:cs="Arial"/>
                <w:b/>
                <w:bCs/>
                <w:sz w:val="18"/>
                <w:szCs w:val="18"/>
                <w:lang w:val="es-ES"/>
              </w:rPr>
            </w:pPr>
            <w:r w:rsidRPr="00D856DF">
              <w:rPr>
                <w:rFonts w:ascii="Montserrat" w:hAnsi="Montserrat" w:cs="Arial"/>
                <w:sz w:val="18"/>
                <w:szCs w:val="18"/>
                <w:lang w:val="es-ES"/>
              </w:rPr>
              <w:t xml:space="preserve">Nombre de asentamiento. </w:t>
            </w:r>
          </w:p>
          <w:p w14:paraId="27786CEB" w14:textId="77777777" w:rsidR="000A33D6" w:rsidRPr="00D856DF" w:rsidRDefault="000A33D6" w:rsidP="000A33D6">
            <w:pPr>
              <w:pStyle w:val="BodyText"/>
              <w:numPr>
                <w:ilvl w:val="1"/>
                <w:numId w:val="35"/>
              </w:numPr>
              <w:spacing w:before="0" w:after="0"/>
              <w:ind w:left="742"/>
              <w:jc w:val="both"/>
              <w:rPr>
                <w:rFonts w:ascii="Montserrat" w:hAnsi="Montserrat" w:cs="Arial"/>
                <w:b/>
                <w:bCs/>
                <w:sz w:val="18"/>
                <w:szCs w:val="18"/>
                <w:lang w:val="es-ES"/>
              </w:rPr>
            </w:pPr>
            <w:r w:rsidRPr="00D856DF">
              <w:rPr>
                <w:rFonts w:ascii="Montserrat" w:hAnsi="Montserrat" w:cs="Arial"/>
                <w:sz w:val="18"/>
                <w:szCs w:val="18"/>
                <w:lang w:val="es-ES"/>
              </w:rPr>
              <w:t>Tipo de asentamiento.</w:t>
            </w:r>
          </w:p>
          <w:p w14:paraId="1C90D2E2" w14:textId="77777777" w:rsidR="000A33D6" w:rsidRPr="00D856DF" w:rsidRDefault="000A33D6" w:rsidP="000A33D6">
            <w:pPr>
              <w:pStyle w:val="BodyText"/>
              <w:numPr>
                <w:ilvl w:val="1"/>
                <w:numId w:val="35"/>
              </w:numPr>
              <w:spacing w:before="0" w:after="0"/>
              <w:ind w:left="742"/>
              <w:jc w:val="both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="Arial"/>
                <w:sz w:val="18"/>
                <w:szCs w:val="18"/>
                <w:lang w:val="es-ES"/>
              </w:rPr>
              <w:t>Municipio / Alcaldía.</w:t>
            </w:r>
          </w:p>
          <w:p w14:paraId="2D3CD53C" w14:textId="77777777" w:rsidR="000A33D6" w:rsidRPr="00D856DF" w:rsidRDefault="000A33D6" w:rsidP="000A33D6">
            <w:pPr>
              <w:pStyle w:val="BodyText"/>
              <w:numPr>
                <w:ilvl w:val="1"/>
                <w:numId w:val="35"/>
              </w:numPr>
              <w:spacing w:before="0" w:after="0"/>
              <w:ind w:left="742"/>
              <w:jc w:val="both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="Arial"/>
                <w:sz w:val="18"/>
                <w:szCs w:val="18"/>
                <w:lang w:val="es-ES"/>
              </w:rPr>
              <w:t>Entidad Federativa.</w:t>
            </w:r>
            <w:r w:rsidRPr="00D856DF">
              <w:rPr>
                <w:rFonts w:ascii="Montserrat" w:hAnsi="Montserrat" w:cs="Arial"/>
                <w:sz w:val="18"/>
                <w:szCs w:val="18"/>
                <w:lang w:val="es-ES"/>
              </w:rPr>
              <w:tab/>
            </w:r>
          </w:p>
          <w:p w14:paraId="662904E9" w14:textId="77777777" w:rsidR="000A33D6" w:rsidRPr="00D856DF" w:rsidRDefault="000A33D6" w:rsidP="000A33D6">
            <w:pPr>
              <w:pStyle w:val="BodyText"/>
              <w:spacing w:before="0" w:after="0"/>
              <w:jc w:val="both"/>
              <w:rPr>
                <w:rFonts w:ascii="Montserrat" w:hAnsi="Montserrat" w:cstheme="minorHAnsi"/>
                <w:sz w:val="18"/>
                <w:szCs w:val="18"/>
              </w:rPr>
            </w:pPr>
          </w:p>
          <w:p w14:paraId="53399711" w14:textId="0F1AA8D6" w:rsidR="000A33D6" w:rsidRPr="00D856DF" w:rsidRDefault="000A33D6" w:rsidP="000A33D6">
            <w:pPr>
              <w:pStyle w:val="BodyText"/>
              <w:spacing w:before="0" w:after="0"/>
              <w:jc w:val="both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 xml:space="preserve">O incluir ubicación de Google </w:t>
            </w:r>
            <w:proofErr w:type="spellStart"/>
            <w:r w:rsidRPr="00D856DF">
              <w:rPr>
                <w:rFonts w:ascii="Montserrat" w:hAnsi="Montserrat" w:cstheme="minorHAnsi"/>
                <w:sz w:val="18"/>
                <w:szCs w:val="18"/>
              </w:rPr>
              <w:t>Maps</w:t>
            </w:r>
            <w:proofErr w:type="spellEnd"/>
            <w:r w:rsidRPr="00D856DF">
              <w:rPr>
                <w:rFonts w:ascii="Montserrat" w:hAnsi="Montserrat" w:cstheme="minorHAnsi"/>
                <w:sz w:val="18"/>
                <w:szCs w:val="18"/>
              </w:rPr>
              <w:t xml:space="preserve"> en la plataforma para la identificación exacta del domicilio.</w:t>
            </w:r>
          </w:p>
          <w:p w14:paraId="6C9D0DF2" w14:textId="310C69AF" w:rsidR="000A33D6" w:rsidRPr="00D856DF" w:rsidRDefault="000A33D6" w:rsidP="000A33D6">
            <w:pPr>
              <w:pStyle w:val="BodyText"/>
              <w:spacing w:before="0" w:after="0"/>
              <w:jc w:val="both"/>
              <w:rPr>
                <w:rFonts w:ascii="Montserrat" w:hAnsi="Montserrat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02CDBB2" w14:textId="7EA14B8C" w:rsidR="000A33D6" w:rsidRPr="00146E5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3F53353" w14:textId="4FC6F57B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60BED410" w14:textId="6C5B18D2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0A33D6" w:rsidRPr="00146E5F" w14:paraId="0C79AFF2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011EFB7" w14:textId="107BE057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14:paraId="5A0AF511" w14:textId="170CA8ED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6B260948" w14:textId="5BB94FE8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2D3F0C23" w14:textId="7559DDA0" w:rsidR="000A33D6" w:rsidRPr="00D856D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Agregar campo donde el contribuyente pueda ingresar el régimen fiscal.</w:t>
            </w:r>
          </w:p>
        </w:tc>
        <w:tc>
          <w:tcPr>
            <w:tcW w:w="0" w:type="auto"/>
            <w:vAlign w:val="center"/>
          </w:tcPr>
          <w:p w14:paraId="66C173A7" w14:textId="3A89BB22" w:rsidR="000A33D6" w:rsidRPr="00146E5F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267EBED0" w14:textId="1EC4610D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676AEFAD" w14:textId="4D7264D5" w:rsidR="000A33D6" w:rsidRPr="00146E5F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0A33D6" w:rsidRPr="00146E5F" w14:paraId="043BAE6D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59F7C70" w14:textId="4A684852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2275A457" w14:textId="646CBA6B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162E544E" w14:textId="3A38827F" w:rsidR="000A33D6" w:rsidRPr="00663119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0A64FEBE" w14:textId="17EBB187" w:rsidR="000A33D6" w:rsidRPr="00D856D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Agregar la notificación electrónica a través del correo del contribuyente, anexando los formatos de Vista Previa y Acuse de Recepción Solicitud de Inscripción al Registro Estatal de Contribuyentes; ya que, actualmente solo cuenta con la funcionalidad de imprimir y guardar.</w:t>
            </w:r>
          </w:p>
        </w:tc>
        <w:tc>
          <w:tcPr>
            <w:tcW w:w="0" w:type="auto"/>
            <w:vAlign w:val="center"/>
          </w:tcPr>
          <w:p w14:paraId="5F8D80A9" w14:textId="624C178C" w:rsidR="000A33D6" w:rsidRPr="00D90E76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528DB1BA" w14:textId="33214CC8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20E820B6" w14:textId="1F8B5206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0A33D6" w:rsidRPr="00146E5F" w14:paraId="39388D4B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308EECF" w14:textId="4D7BC870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lastRenderedPageBreak/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14:paraId="58BE412E" w14:textId="6476AB2E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15D77494" w14:textId="3791E32C" w:rsidR="000A33D6" w:rsidRPr="00663119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05A016B4" w14:textId="11B27C09" w:rsidR="000A33D6" w:rsidRPr="00D856D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Agregar el llenado automático de la fecha de nacimiento con la información que ya se tiene del CURP validado.</w:t>
            </w:r>
          </w:p>
        </w:tc>
        <w:tc>
          <w:tcPr>
            <w:tcW w:w="0" w:type="auto"/>
            <w:vAlign w:val="center"/>
          </w:tcPr>
          <w:p w14:paraId="6993AF0F" w14:textId="34E8FB7B" w:rsidR="000A33D6" w:rsidRPr="00D90E76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61AFD114" w14:textId="0E34CF23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0F4C50F" w14:textId="1AFB372D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0A33D6" w:rsidRPr="00146E5F" w14:paraId="2E089E04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6C9F22FF" w14:textId="010229E6" w:rsidR="000A33D6" w:rsidRPr="00146E5F" w:rsidRDefault="000A33D6" w:rsidP="000A33D6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300E9137" w14:textId="714E6F6E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39E5B922" w14:textId="6915BF80" w:rsidR="000A33D6" w:rsidRPr="00663119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3CFC1223" w14:textId="0561D340" w:rsidR="000A33D6" w:rsidRPr="00D856DF" w:rsidRDefault="000A33D6" w:rsidP="000A33D6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Agregar la validación al cambiar de paso o pantalla si no se llenó algún campo y que no te permita continuar. Ya que actualmente realiza esa validación hasta el final, posterior a que mostró el formato de Vista Previa.</w:t>
            </w:r>
          </w:p>
        </w:tc>
        <w:tc>
          <w:tcPr>
            <w:tcW w:w="0" w:type="auto"/>
            <w:vAlign w:val="center"/>
          </w:tcPr>
          <w:p w14:paraId="2D5098D1" w14:textId="46A0DB16" w:rsidR="000A33D6" w:rsidRPr="00D90E76" w:rsidRDefault="000A33D6" w:rsidP="000A33D6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08034413" w14:textId="0D826BD8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00573E96" w14:textId="5F6FFB6F" w:rsidR="000A33D6" w:rsidRDefault="000A33D6" w:rsidP="000A33D6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55BE8791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3537743" w14:textId="0319817D" w:rsidR="00D856DF" w:rsidRPr="00146E5F" w:rsidRDefault="00160396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R011</w:t>
            </w:r>
          </w:p>
        </w:tc>
        <w:tc>
          <w:tcPr>
            <w:tcW w:w="0" w:type="auto"/>
            <w:vAlign w:val="center"/>
          </w:tcPr>
          <w:p w14:paraId="3412E7A8" w14:textId="4A83FAC9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544DF937" w14:textId="4438DD11" w:rsidR="00D856DF" w:rsidRPr="00663119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4E5E9403" w14:textId="1A8E4315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 xml:space="preserve">Que el sistema solicite cargar o adjuntar los documentos requeridos para el </w:t>
            </w:r>
            <w:r w:rsidRPr="00D856DF">
              <w:rPr>
                <w:rFonts w:ascii="Montserrat" w:hAnsi="Montserrat" w:cstheme="minorHAnsi"/>
                <w:sz w:val="18"/>
                <w:szCs w:val="18"/>
              </w:rPr>
              <w:t>registro del contribuyente</w:t>
            </w:r>
            <w:r w:rsidRPr="00D856DF">
              <w:rPr>
                <w:rFonts w:ascii="Montserrat" w:hAnsi="Montserrat" w:cstheme="minorHAnsi"/>
                <w:sz w:val="18"/>
                <w:szCs w:val="18"/>
              </w:rPr>
              <w:t xml:space="preserve"> antes de</w:t>
            </w:r>
            <w:r w:rsidRPr="00D856DF">
              <w:rPr>
                <w:rFonts w:ascii="Montserrat" w:hAnsi="Montserrat" w:cstheme="minorHAnsi"/>
                <w:sz w:val="18"/>
                <w:szCs w:val="18"/>
              </w:rPr>
              <w:t xml:space="preserve"> finalizar</w:t>
            </w:r>
            <w:r w:rsidRPr="00D856DF">
              <w:rPr>
                <w:rFonts w:ascii="Montserrat" w:hAnsi="Montserrat" w:cstheme="minorHAnsi"/>
                <w:sz w:val="18"/>
                <w:szCs w:val="18"/>
              </w:rPr>
              <w:t>. Esto para garantizar la conclusión del trámite completo.</w:t>
            </w:r>
          </w:p>
        </w:tc>
        <w:tc>
          <w:tcPr>
            <w:tcW w:w="0" w:type="auto"/>
            <w:vAlign w:val="center"/>
          </w:tcPr>
          <w:p w14:paraId="1D61198C" w14:textId="037E68E7" w:rsidR="00D856DF" w:rsidRPr="00D90E76" w:rsidRDefault="00D856DF" w:rsidP="00D856DF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11DDD43" w14:textId="238B1B0B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61BE1F2A" w14:textId="2A994685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098AF9AA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326434E1" w14:textId="213CC022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01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494D70B5" w14:textId="7D402A8B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3AE9A8D8" w14:textId="21AD0205" w:rsidR="00D856DF" w:rsidRPr="00663119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30FF3F2F" w14:textId="2FAB272C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Agregar la notificación electrónica a través del correo del contribuyente, anexando el formato de Vista Previa, el formato Constancia al Registro Estatal de Contribuyentes y FIREC (Formato de Inscripción Estatal al Registro Estatal de Contribuyentes); ya que actualmente solo cuenta con la funcionalidad de imprimir y guardar.</w:t>
            </w:r>
          </w:p>
        </w:tc>
        <w:tc>
          <w:tcPr>
            <w:tcW w:w="0" w:type="auto"/>
            <w:vAlign w:val="center"/>
          </w:tcPr>
          <w:p w14:paraId="4B27CA50" w14:textId="1C305072" w:rsidR="00D856DF" w:rsidRPr="00D90E76" w:rsidRDefault="00D856DF" w:rsidP="00D856DF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5089298A" w14:textId="2C05480A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90B821A" w14:textId="61A97688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79A5F89F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186AAB7" w14:textId="4B598A1F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01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64FE0FB" w14:textId="75960E54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176E75B" w14:textId="18B0AEE5" w:rsidR="00D856DF" w:rsidRPr="00663119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799676BB" w14:textId="2BC84E90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En el FIREC, cambiar el sello de seguridad por un código QR que permita al contribuyente validar que si está registrado en la base de datos.</w:t>
            </w:r>
          </w:p>
        </w:tc>
        <w:tc>
          <w:tcPr>
            <w:tcW w:w="0" w:type="auto"/>
            <w:vAlign w:val="center"/>
          </w:tcPr>
          <w:p w14:paraId="1C55DAB3" w14:textId="2A0F47A3" w:rsidR="00D856DF" w:rsidRPr="00D90E76" w:rsidRDefault="00D856DF" w:rsidP="00D856DF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24B3B4C2" w14:textId="28D7685F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1D2A4501" w14:textId="6ACBC8EB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36A2968A" w14:textId="77777777" w:rsidTr="00D90E76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4B7F791" w14:textId="436B2488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lastRenderedPageBreak/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01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40A13584" w14:textId="09324E48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038ED981" w14:textId="69F1D26E" w:rsidR="00D856DF" w:rsidRPr="00663119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1A3AE775" w14:textId="64C91DB2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Agregar al formato Constancia que firma el contribuyente en el Centro de ayuda, la lista con el nombre de los documentos que entregó y que fueron cargados en el sistema.</w:t>
            </w:r>
          </w:p>
        </w:tc>
        <w:tc>
          <w:tcPr>
            <w:tcW w:w="0" w:type="auto"/>
            <w:vAlign w:val="center"/>
          </w:tcPr>
          <w:p w14:paraId="60CE32D1" w14:textId="4AFFA9A9" w:rsidR="00D856DF" w:rsidRPr="00D90E76" w:rsidRDefault="00D856DF" w:rsidP="00D856DF">
            <w:pPr>
              <w:spacing w:before="0" w:after="0"/>
              <w:jc w:val="left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6180686C" w14:textId="237A61A7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1632D1AD" w14:textId="2900FDAA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72575348" w14:textId="77777777" w:rsidTr="009A2709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6D30736" w14:textId="4B306374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01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5163C6A9" w14:textId="51D72BC6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68C85D70" w14:textId="46B73D7F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663119">
              <w:rPr>
                <w:rFonts w:ascii="Montserrat" w:hAnsi="Montserrat" w:cstheme="minorHAnsi"/>
                <w:lang w:val="es-ES_tradnl"/>
              </w:rPr>
              <w:t>Registrar contribuyente</w:t>
            </w:r>
          </w:p>
        </w:tc>
        <w:tc>
          <w:tcPr>
            <w:tcW w:w="0" w:type="auto"/>
            <w:vAlign w:val="center"/>
          </w:tcPr>
          <w:p w14:paraId="7AF897E3" w14:textId="77777777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 xml:space="preserve">Agregar la funcionalidad al sistema que le permita al contribuyente concluir su registro en línea sin tener que acercarse a un centro de ayuda. </w:t>
            </w:r>
          </w:p>
          <w:p w14:paraId="53985EB6" w14:textId="77777777" w:rsidR="00D856DF" w:rsidRPr="00D856DF" w:rsidRDefault="00D856DF" w:rsidP="00D856DF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Validación de información.</w:t>
            </w:r>
          </w:p>
          <w:p w14:paraId="053E9FE4" w14:textId="4D189CF3" w:rsidR="00D856DF" w:rsidRPr="00D856DF" w:rsidRDefault="00D856DF" w:rsidP="00D856DF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Carga de documentos en formato PDF.</w:t>
            </w:r>
          </w:p>
          <w:p w14:paraId="61CFF49D" w14:textId="33C8051A" w:rsidR="00D856DF" w:rsidRPr="00D856DF" w:rsidRDefault="00D856DF" w:rsidP="00D856DF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Vista previa.</w:t>
            </w:r>
          </w:p>
          <w:p w14:paraId="4929EA17" w14:textId="77777777" w:rsidR="00D856DF" w:rsidRPr="00D856DF" w:rsidRDefault="00D856DF" w:rsidP="00D856DF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Generar formato Constancia al Registro Estatal del Contribuyente.</w:t>
            </w:r>
          </w:p>
          <w:p w14:paraId="176113EC" w14:textId="77777777" w:rsidR="00D856DF" w:rsidRPr="00D856DF" w:rsidRDefault="00D856DF" w:rsidP="00D856DF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Generar FIREC (Formato de Inscripción Estatal al Registro Estatal de Contribuyentes).</w:t>
            </w:r>
          </w:p>
          <w:p w14:paraId="69B572B5" w14:textId="39B848E7" w:rsidR="00D856DF" w:rsidRPr="00D856DF" w:rsidRDefault="00D856DF" w:rsidP="00D856DF">
            <w:pPr>
              <w:pStyle w:val="Prrafodelista"/>
              <w:numPr>
                <w:ilvl w:val="0"/>
                <w:numId w:val="36"/>
              </w:num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Firma electrónica.</w:t>
            </w:r>
          </w:p>
        </w:tc>
        <w:tc>
          <w:tcPr>
            <w:tcW w:w="0" w:type="auto"/>
            <w:vAlign w:val="center"/>
          </w:tcPr>
          <w:p w14:paraId="70FE8349" w14:textId="048ADF30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6EFF792F" w14:textId="6ECC02BE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9D8EF0B" w14:textId="7E01CD99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1B855637" w14:textId="77777777" w:rsidTr="00BD17AB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1081080" w14:textId="10B9EA9B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01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706838F6" w14:textId="75105491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4D6DCFCC" w14:textId="3C739315" w:rsidR="00D856DF" w:rsidRPr="00AD3ED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 w:rsidRPr="00AD3EDC">
              <w:rPr>
                <w:rFonts w:ascii="Montserrat" w:hAnsi="Montserrat" w:cstheme="minorHAnsi"/>
                <w:szCs w:val="20"/>
              </w:rPr>
              <w:t>Presentar declaraciones</w:t>
            </w:r>
          </w:p>
        </w:tc>
        <w:tc>
          <w:tcPr>
            <w:tcW w:w="0" w:type="auto"/>
            <w:vAlign w:val="center"/>
          </w:tcPr>
          <w:p w14:paraId="08C9A206" w14:textId="024429EB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Crear en el portal externo un buzón personalizado del contribuyente que le permita acceder a través de su cuenta y pueda tener visibilidad del historial de sus declaraciones y alertas o notificaciones.</w:t>
            </w:r>
          </w:p>
        </w:tc>
        <w:tc>
          <w:tcPr>
            <w:tcW w:w="0" w:type="auto"/>
            <w:vAlign w:val="center"/>
          </w:tcPr>
          <w:p w14:paraId="3A597CA6" w14:textId="50DCD979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160FB630" w14:textId="239216C1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73CD06A8" w14:textId="03F235B8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037AAB94" w14:textId="77777777" w:rsidTr="00791C61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57EDEB7B" w14:textId="49E6983D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lastRenderedPageBreak/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1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14:paraId="5D487EA6" w14:textId="7DF56D19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5D6FA0B4" w14:textId="4B674421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AD3EDC">
              <w:rPr>
                <w:rFonts w:ascii="Montserrat" w:hAnsi="Montserrat" w:cstheme="minorHAnsi"/>
                <w:szCs w:val="20"/>
              </w:rPr>
              <w:t>Presentar declaraciones</w:t>
            </w:r>
          </w:p>
        </w:tc>
        <w:tc>
          <w:tcPr>
            <w:tcW w:w="0" w:type="auto"/>
            <w:vAlign w:val="center"/>
          </w:tcPr>
          <w:p w14:paraId="1E74FD1F" w14:textId="40C1578E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Incluir alertas o notificaciones automáticas a través del portal externo o correo electrónico que le indiquen al contribuyente sus declaraciones próximas, pendientes y vencidas.</w:t>
            </w:r>
          </w:p>
        </w:tc>
        <w:tc>
          <w:tcPr>
            <w:tcW w:w="0" w:type="auto"/>
            <w:vAlign w:val="center"/>
          </w:tcPr>
          <w:p w14:paraId="091F5F0A" w14:textId="438FD3CB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138DAEC5" w14:textId="327A0E7C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D766E85" w14:textId="7E0379E7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322B819F" w14:textId="77777777" w:rsidTr="00615A2A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6F19632" w14:textId="616836A7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1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5770704F" w14:textId="489F7143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D1BABF7" w14:textId="27C8FD3E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AD3EDC">
              <w:rPr>
                <w:rFonts w:ascii="Montserrat" w:hAnsi="Montserrat" w:cstheme="minorHAnsi"/>
                <w:szCs w:val="20"/>
              </w:rPr>
              <w:t>Presentar declaraciones</w:t>
            </w:r>
          </w:p>
        </w:tc>
        <w:tc>
          <w:tcPr>
            <w:tcW w:w="0" w:type="auto"/>
            <w:vAlign w:val="center"/>
          </w:tcPr>
          <w:p w14:paraId="29A11E97" w14:textId="40698029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  <w:highlight w:val="yellow"/>
              </w:rPr>
              <w:t>Inscripción oficiosa o de autor</w:t>
            </w:r>
            <w:r w:rsidRPr="00D856DF">
              <w:rPr>
                <w:rFonts w:ascii="Montserrat" w:hAnsi="Montserrat" w:cstheme="minorHAnsi"/>
                <w:sz w:val="18"/>
                <w:szCs w:val="18"/>
              </w:rPr>
              <w:t>.</w:t>
            </w:r>
          </w:p>
        </w:tc>
        <w:tc>
          <w:tcPr>
            <w:tcW w:w="0" w:type="auto"/>
            <w:vAlign w:val="center"/>
          </w:tcPr>
          <w:p w14:paraId="251F4413" w14:textId="67151887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B834FBD" w14:textId="0F8A6B0A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796E066" w14:textId="66689D9C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38D73429" w14:textId="77777777" w:rsidTr="005143F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85EF95F" w14:textId="505C5EA6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1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14:paraId="5939A865" w14:textId="3736A49F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3E9175C6" w14:textId="46563EFA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AD3EDC">
              <w:rPr>
                <w:rFonts w:ascii="Montserrat" w:hAnsi="Montserrat" w:cstheme="minorHAnsi"/>
                <w:szCs w:val="20"/>
              </w:rPr>
              <w:t>Presentar declaraciones</w:t>
            </w:r>
          </w:p>
        </w:tc>
        <w:tc>
          <w:tcPr>
            <w:tcW w:w="0" w:type="auto"/>
            <w:vAlign w:val="center"/>
          </w:tcPr>
          <w:p w14:paraId="6D5FF29C" w14:textId="2DC7C037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Agregar la opción de realizar una declaración complementaria para el tipo de declaración Enajenación de Bienes.</w:t>
            </w:r>
          </w:p>
        </w:tc>
        <w:tc>
          <w:tcPr>
            <w:tcW w:w="0" w:type="auto"/>
            <w:vAlign w:val="center"/>
          </w:tcPr>
          <w:p w14:paraId="14EB4808" w14:textId="2F5ACE9B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21370A0A" w14:textId="4D72C623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788DEC6" w14:textId="56734BE7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78E0D5FE" w14:textId="77777777" w:rsidTr="0089661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30743708" w14:textId="6FAFD8F5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 w:rsidRPr="00146E5F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1622A300" w14:textId="4ED7CA76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="Calibri"/>
                <w:sz w:val="18"/>
                <w:szCs w:val="18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756FEC8B" w14:textId="477EFB6A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AD3EDC">
              <w:rPr>
                <w:rFonts w:ascii="Montserrat" w:hAnsi="Montserrat" w:cstheme="minorHAnsi"/>
                <w:szCs w:val="20"/>
              </w:rPr>
              <w:t>Presentar declaraciones</w:t>
            </w:r>
          </w:p>
        </w:tc>
        <w:tc>
          <w:tcPr>
            <w:tcW w:w="0" w:type="auto"/>
            <w:vAlign w:val="center"/>
          </w:tcPr>
          <w:p w14:paraId="61D28B01" w14:textId="61D0EDF1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En la sección datos de identificación del contribuyente anexar texto de ayuda o liga que conecte a la actualización del domicilio fiscal. Ya que actualmente solo muestra la leyenda: “Antes de continuar con tu declaración, valida que tu domicilio fiscal esté actualizado.”</w:t>
            </w:r>
          </w:p>
        </w:tc>
        <w:tc>
          <w:tcPr>
            <w:tcW w:w="0" w:type="auto"/>
            <w:vAlign w:val="center"/>
          </w:tcPr>
          <w:p w14:paraId="652B7E9A" w14:textId="478F72E0" w:rsidR="00D856DF" w:rsidRPr="00146E5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50A4C099" w14:textId="47280355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B7D8193" w14:textId="2033BBC8" w:rsidR="00D856DF" w:rsidRPr="00146E5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4B86549B" w14:textId="77777777" w:rsidTr="0089661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972FAC6" w14:textId="0182B8B8" w:rsidR="00D856DF" w:rsidRPr="00146E5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</w:tcPr>
          <w:p w14:paraId="1B0B2E1C" w14:textId="21E90691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16F4BA25" w14:textId="33571958" w:rsidR="00D856DF" w:rsidRPr="00AD3ED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Gestión de CIP</w:t>
            </w:r>
          </w:p>
        </w:tc>
        <w:tc>
          <w:tcPr>
            <w:tcW w:w="0" w:type="auto"/>
            <w:vAlign w:val="center"/>
          </w:tcPr>
          <w:p w14:paraId="4595EC57" w14:textId="4146927F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Al generarse el formato de Solicitud de CIP, automáticamente se enlisten los documentos que entregó el contribuyente para realizar su trámite, ya que actualmente se coloca una lista genérica y posterior a la impresión hay que identificarlos con una marca.</w:t>
            </w:r>
          </w:p>
        </w:tc>
        <w:tc>
          <w:tcPr>
            <w:tcW w:w="0" w:type="auto"/>
            <w:vAlign w:val="center"/>
          </w:tcPr>
          <w:p w14:paraId="2398A9B6" w14:textId="7A20CE51" w:rsidR="00D856DF" w:rsidRPr="00D90E76" w:rsidRDefault="00D856DF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2B3785F" w14:textId="5797FA87" w:rsidR="00D856DF" w:rsidRPr="00BE013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2A1D9267" w14:textId="7C72E5AE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569952D8" w14:textId="77777777" w:rsidTr="0089661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7FF2B8EA" w14:textId="6CAA40AF" w:rsidR="00D856D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lastRenderedPageBreak/>
              <w:t>R02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1DACDA60" w14:textId="01259607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0B4267F9" w14:textId="59FBCCC0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Gestión de CIP</w:t>
            </w:r>
          </w:p>
        </w:tc>
        <w:tc>
          <w:tcPr>
            <w:tcW w:w="0" w:type="auto"/>
            <w:vAlign w:val="center"/>
          </w:tcPr>
          <w:p w14:paraId="0D9B7FCC" w14:textId="5EBDF513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Agregar el envío del formato de Solicitud de CIP por correo electrónico.</w:t>
            </w:r>
          </w:p>
        </w:tc>
        <w:tc>
          <w:tcPr>
            <w:tcW w:w="0" w:type="auto"/>
            <w:vAlign w:val="center"/>
          </w:tcPr>
          <w:p w14:paraId="21825B66" w14:textId="51C23F31" w:rsidR="00D856DF" w:rsidRPr="00D90E76" w:rsidRDefault="00D856DF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20F92AED" w14:textId="23FF1012" w:rsidR="00D856DF" w:rsidRPr="00BE013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11F09BE5" w14:textId="0B185124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2414E66B" w14:textId="77777777" w:rsidTr="0089661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DB694FE" w14:textId="0BC000AF" w:rsidR="00D856DF" w:rsidRDefault="00D856DF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R02</w:t>
            </w:r>
            <w:r w:rsidR="00160396"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07E9A69" w14:textId="4B8CCA8B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13F66239" w14:textId="3C0FBEDB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Bloqueo de obligación</w:t>
            </w:r>
          </w:p>
        </w:tc>
        <w:tc>
          <w:tcPr>
            <w:tcW w:w="0" w:type="auto"/>
            <w:vAlign w:val="center"/>
          </w:tcPr>
          <w:p w14:paraId="6E22E166" w14:textId="0818E55F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Registrar un histórico con la evidencia de quién solicitó el bloqueo de obligación, el motivo, quién lo ejecutó y la fecha. Y que pueda ser consultado por Ingresos.</w:t>
            </w:r>
          </w:p>
        </w:tc>
        <w:tc>
          <w:tcPr>
            <w:tcW w:w="0" w:type="auto"/>
            <w:vAlign w:val="center"/>
          </w:tcPr>
          <w:p w14:paraId="4B2DF057" w14:textId="6C048508" w:rsidR="00D856DF" w:rsidRPr="00D90E76" w:rsidRDefault="00D856DF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3C6A1997" w14:textId="04706997" w:rsidR="00D856DF" w:rsidRPr="00BE013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4D64837B" w14:textId="678F65B3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7A700AC7" w14:textId="77777777" w:rsidTr="0089661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247DFFA" w14:textId="390766DD" w:rsidR="00D856DF" w:rsidRDefault="00160396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R024</w:t>
            </w:r>
          </w:p>
        </w:tc>
        <w:tc>
          <w:tcPr>
            <w:tcW w:w="0" w:type="auto"/>
            <w:vAlign w:val="center"/>
          </w:tcPr>
          <w:p w14:paraId="1A6834F1" w14:textId="3E5840E2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2AC3C118" w14:textId="4331FF20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Unificación y corrección de RFC</w:t>
            </w:r>
          </w:p>
        </w:tc>
        <w:tc>
          <w:tcPr>
            <w:tcW w:w="0" w:type="auto"/>
            <w:vAlign w:val="center"/>
          </w:tcPr>
          <w:p w14:paraId="32D38166" w14:textId="7719C8A3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Emitir documento para notificar al contribuyente la unificación que se realizó, incluyendo el resumen de los movimientos.</w:t>
            </w:r>
          </w:p>
        </w:tc>
        <w:tc>
          <w:tcPr>
            <w:tcW w:w="0" w:type="auto"/>
            <w:vAlign w:val="center"/>
          </w:tcPr>
          <w:p w14:paraId="7717EB10" w14:textId="51AB63C5" w:rsidR="00D856DF" w:rsidRPr="00D90E76" w:rsidRDefault="00D856DF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6BA1A9D0" w14:textId="371F4BEB" w:rsidR="00D856DF" w:rsidRPr="00BE013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3FC8B12" w14:textId="46B0378F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30320419" w14:textId="77777777" w:rsidTr="0089661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01AE863A" w14:textId="5B51E6A6" w:rsidR="00D856DF" w:rsidRDefault="00160396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R026</w:t>
            </w:r>
          </w:p>
        </w:tc>
        <w:tc>
          <w:tcPr>
            <w:tcW w:w="0" w:type="auto"/>
            <w:vAlign w:val="center"/>
          </w:tcPr>
          <w:p w14:paraId="1F6005E3" w14:textId="197E3574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41CE8C64" w14:textId="19D55E69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Unificación y corrección de RFC</w:t>
            </w:r>
          </w:p>
        </w:tc>
        <w:tc>
          <w:tcPr>
            <w:tcW w:w="0" w:type="auto"/>
            <w:vAlign w:val="center"/>
          </w:tcPr>
          <w:p w14:paraId="2BECA847" w14:textId="0B1BF16B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Incluir alertas o notificaciones automáticas a través del portal externo o correo electrónico que le i</w:t>
            </w:r>
            <w:r w:rsidRPr="00D856DF">
              <w:rPr>
                <w:rFonts w:ascii="Montserrat" w:hAnsi="Montserrat" w:cstheme="minorHAnsi"/>
                <w:sz w:val="18"/>
                <w:szCs w:val="18"/>
              </w:rPr>
              <w:t>nforme al contribuyente su movimiento. Así como adjuntar el documento de notificación al correo electrónico.</w:t>
            </w:r>
          </w:p>
        </w:tc>
        <w:tc>
          <w:tcPr>
            <w:tcW w:w="0" w:type="auto"/>
            <w:vAlign w:val="center"/>
          </w:tcPr>
          <w:p w14:paraId="31007E5D" w14:textId="21C5398F" w:rsidR="00D856DF" w:rsidRPr="00D90E76" w:rsidRDefault="00D856DF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7AFC9611" w14:textId="263DF1C7" w:rsidR="00D856DF" w:rsidRPr="00BE013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4715F3AD" w14:textId="31711611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13E143D0" w14:textId="77777777" w:rsidTr="0089661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D824954" w14:textId="3A727E63" w:rsidR="00D856DF" w:rsidRDefault="00160396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R027</w:t>
            </w:r>
          </w:p>
        </w:tc>
        <w:tc>
          <w:tcPr>
            <w:tcW w:w="0" w:type="auto"/>
            <w:vAlign w:val="center"/>
          </w:tcPr>
          <w:p w14:paraId="7A43E0D2" w14:textId="44D21AB8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1914D92B" w14:textId="4B57CCB3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Unificación y corrección de RFC</w:t>
            </w:r>
          </w:p>
        </w:tc>
        <w:tc>
          <w:tcPr>
            <w:tcW w:w="0" w:type="auto"/>
            <w:vAlign w:val="center"/>
          </w:tcPr>
          <w:p w14:paraId="4FDC0A48" w14:textId="66674BEF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Ligar el registro del domicilio fiscal al código postal por medio del catálogo SEPOMEX, en la sección de corrección del RFC.</w:t>
            </w:r>
          </w:p>
        </w:tc>
        <w:tc>
          <w:tcPr>
            <w:tcW w:w="0" w:type="auto"/>
            <w:vAlign w:val="center"/>
          </w:tcPr>
          <w:p w14:paraId="478346D2" w14:textId="0AC75185" w:rsidR="00D856DF" w:rsidRPr="00D90E76" w:rsidRDefault="00D856DF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1240B7E4" w14:textId="1B8F1C5C" w:rsidR="00D856DF" w:rsidRPr="00BE013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57DB51E3" w14:textId="5C3FB301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32FBB50A" w14:textId="77777777" w:rsidTr="0089661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28472704" w14:textId="750A56AB" w:rsidR="00D856DF" w:rsidRDefault="00160396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t>R028</w:t>
            </w:r>
          </w:p>
        </w:tc>
        <w:tc>
          <w:tcPr>
            <w:tcW w:w="0" w:type="auto"/>
            <w:vAlign w:val="center"/>
          </w:tcPr>
          <w:p w14:paraId="4CB082DE" w14:textId="0C9E04F3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2A996441" w14:textId="25309773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Unificación y corrección de RFC</w:t>
            </w:r>
          </w:p>
        </w:tc>
        <w:tc>
          <w:tcPr>
            <w:tcW w:w="0" w:type="auto"/>
            <w:vAlign w:val="center"/>
          </w:tcPr>
          <w:p w14:paraId="59A7D0C7" w14:textId="31270641" w:rsidR="00D856DF" w:rsidRPr="00D856DF" w:rsidRDefault="00D856DF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 w:rsidRPr="00D856DF">
              <w:rPr>
                <w:rFonts w:ascii="Montserrat" w:hAnsi="Montserrat" w:cstheme="minorHAnsi"/>
                <w:sz w:val="18"/>
                <w:szCs w:val="18"/>
              </w:rPr>
              <w:t>Que el sistema solicite cargar o adjuntar los documentos requeridos para el trámite antes de poder registrar la unificación o corrección. Esto para garantizar la conclusión del trámite completo.</w:t>
            </w:r>
          </w:p>
        </w:tc>
        <w:tc>
          <w:tcPr>
            <w:tcW w:w="0" w:type="auto"/>
            <w:vAlign w:val="center"/>
          </w:tcPr>
          <w:p w14:paraId="160140DB" w14:textId="2578EA1A" w:rsidR="00D856DF" w:rsidRPr="00D90E76" w:rsidRDefault="00D856DF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4921CDE0" w14:textId="2AB9ABC8" w:rsidR="00D856DF" w:rsidRPr="00BE013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30E3ECAF" w14:textId="2FFFE44F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  <w:tr w:rsidR="00D856DF" w:rsidRPr="00146E5F" w14:paraId="5AF486DF" w14:textId="77777777" w:rsidTr="00896614">
        <w:trPr>
          <w:cantSplit/>
          <w:trHeight w:val="700"/>
          <w:jc w:val="center"/>
        </w:trPr>
        <w:tc>
          <w:tcPr>
            <w:tcW w:w="0" w:type="auto"/>
            <w:vAlign w:val="center"/>
          </w:tcPr>
          <w:p w14:paraId="1ECE77F7" w14:textId="2258533A" w:rsidR="00D856DF" w:rsidRDefault="00160396" w:rsidP="00D856DF">
            <w:pPr>
              <w:spacing w:before="0" w:after="0"/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Montserrat" w:hAnsi="Montserrat" w:cs="Calibri"/>
                <w:b/>
                <w:bCs/>
                <w:color w:val="000000"/>
                <w:sz w:val="18"/>
                <w:szCs w:val="18"/>
              </w:rPr>
              <w:lastRenderedPageBreak/>
              <w:t>R028</w:t>
            </w:r>
          </w:p>
        </w:tc>
        <w:tc>
          <w:tcPr>
            <w:tcW w:w="0" w:type="auto"/>
            <w:vAlign w:val="center"/>
          </w:tcPr>
          <w:p w14:paraId="71DCFE31" w14:textId="0D7B4522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lang w:val="es-ES_tradnl"/>
              </w:rPr>
            </w:pPr>
            <w:r>
              <w:rPr>
                <w:rFonts w:ascii="Montserrat" w:hAnsi="Montserrat" w:cstheme="minorHAnsi"/>
                <w:lang w:val="es-ES_tradnl"/>
              </w:rPr>
              <w:t>Padrón de Impuestos Federales y Estatales</w:t>
            </w:r>
          </w:p>
        </w:tc>
        <w:tc>
          <w:tcPr>
            <w:tcW w:w="0" w:type="auto"/>
            <w:vAlign w:val="center"/>
          </w:tcPr>
          <w:p w14:paraId="4610983C" w14:textId="57850422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Cs w:val="20"/>
              </w:rPr>
            </w:pPr>
            <w:r>
              <w:rPr>
                <w:rFonts w:ascii="Montserrat" w:hAnsi="Montserrat" w:cstheme="minorHAnsi"/>
                <w:szCs w:val="20"/>
              </w:rPr>
              <w:t>Avisos</w:t>
            </w:r>
            <w:r w:rsidR="00734960">
              <w:rPr>
                <w:rFonts w:ascii="Montserrat" w:hAnsi="Montserrat" w:cstheme="minorHAnsi"/>
                <w:szCs w:val="20"/>
              </w:rPr>
              <w:t xml:space="preserve"> </w:t>
            </w:r>
            <w:r>
              <w:rPr>
                <w:rFonts w:ascii="Montserrat" w:hAnsi="Montserrat" w:cstheme="minorHAnsi"/>
                <w:szCs w:val="20"/>
              </w:rPr>
              <w:t>fiscales</w:t>
            </w:r>
          </w:p>
        </w:tc>
        <w:tc>
          <w:tcPr>
            <w:tcW w:w="0" w:type="auto"/>
            <w:vAlign w:val="center"/>
          </w:tcPr>
          <w:p w14:paraId="05AD0826" w14:textId="4517654A" w:rsidR="00D856DF" w:rsidRPr="00D856DF" w:rsidRDefault="00734960" w:rsidP="00D856DF">
            <w:pPr>
              <w:spacing w:before="0"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Para cancelación en el registro estatal, agregar </w:t>
            </w:r>
            <w:r w:rsidR="00D449C0">
              <w:rPr>
                <w:rFonts w:ascii="Montserrat" w:hAnsi="Montserrat" w:cstheme="minorHAnsi"/>
                <w:sz w:val="18"/>
                <w:szCs w:val="18"/>
              </w:rPr>
              <w:t>el control que el sistema solo</w:t>
            </w:r>
            <w:r>
              <w:rPr>
                <w:rFonts w:ascii="Montserrat" w:hAnsi="Montserrat" w:cstheme="minorHAnsi"/>
                <w:sz w:val="18"/>
                <w:szCs w:val="18"/>
              </w:rPr>
              <w:t xml:space="preserve"> permita realizar es</w:t>
            </w:r>
            <w:r w:rsidR="00D449C0">
              <w:rPr>
                <w:rFonts w:ascii="Montserrat" w:hAnsi="Montserrat" w:cstheme="minorHAnsi"/>
                <w:sz w:val="18"/>
                <w:szCs w:val="18"/>
              </w:rPr>
              <w:t>t</w:t>
            </w:r>
            <w:r>
              <w:rPr>
                <w:rFonts w:ascii="Montserrat" w:hAnsi="Montserrat" w:cstheme="minorHAnsi"/>
                <w:sz w:val="18"/>
                <w:szCs w:val="18"/>
              </w:rPr>
              <w:t>e</w:t>
            </w:r>
            <w:r w:rsidR="00D449C0">
              <w:rPr>
                <w:rFonts w:ascii="Montserrat" w:hAnsi="Montserrat" w:cstheme="minorHAnsi"/>
                <w:sz w:val="18"/>
                <w:szCs w:val="18"/>
              </w:rPr>
              <w:t xml:space="preserve"> tipo </w:t>
            </w:r>
            <w:r w:rsidR="00160396">
              <w:rPr>
                <w:rFonts w:ascii="Montserrat" w:hAnsi="Montserrat" w:cstheme="minorHAnsi"/>
                <w:sz w:val="18"/>
                <w:szCs w:val="18"/>
              </w:rPr>
              <w:t>de trámite</w:t>
            </w:r>
            <w:r w:rsidR="00D449C0">
              <w:rPr>
                <w:rFonts w:ascii="Montserrat" w:hAnsi="Montserrat" w:cstheme="minorHAnsi"/>
                <w:sz w:val="18"/>
                <w:szCs w:val="18"/>
              </w:rPr>
              <w:t>, si todas las declaraciones se encuentran al corriente.</w:t>
            </w:r>
          </w:p>
        </w:tc>
        <w:tc>
          <w:tcPr>
            <w:tcW w:w="0" w:type="auto"/>
            <w:vAlign w:val="center"/>
          </w:tcPr>
          <w:p w14:paraId="5A1E3ED1" w14:textId="30475C05" w:rsidR="00D856DF" w:rsidRPr="00D90E76" w:rsidRDefault="00D856DF" w:rsidP="00D856DF">
            <w:pPr>
              <w:spacing w:before="0" w:after="0"/>
              <w:rPr>
                <w:rFonts w:ascii="Montserrat" w:hAnsi="Montserrat" w:cstheme="minorHAnsi"/>
                <w:szCs w:val="20"/>
              </w:rPr>
            </w:pPr>
            <w:r w:rsidRPr="00D90E76">
              <w:rPr>
                <w:rFonts w:ascii="Montserrat" w:hAnsi="Montserrat" w:cstheme="minorHAnsi"/>
                <w:szCs w:val="20"/>
              </w:rPr>
              <w:t>Departamento de Registro de Contribuyentes</w:t>
            </w:r>
          </w:p>
        </w:tc>
        <w:tc>
          <w:tcPr>
            <w:tcW w:w="0" w:type="auto"/>
            <w:vAlign w:val="center"/>
          </w:tcPr>
          <w:p w14:paraId="555CCDC9" w14:textId="3CA20821" w:rsidR="00D856DF" w:rsidRPr="00BE013C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 w:rsidRPr="00BE013C">
              <w:rPr>
                <w:rFonts w:ascii="Montserrat" w:hAnsi="Montserrat" w:cstheme="minorHAnsi"/>
                <w:sz w:val="18"/>
                <w:szCs w:val="18"/>
              </w:rPr>
              <w:t>Por definir</w:t>
            </w:r>
          </w:p>
        </w:tc>
        <w:tc>
          <w:tcPr>
            <w:tcW w:w="0" w:type="auto"/>
            <w:vAlign w:val="center"/>
          </w:tcPr>
          <w:p w14:paraId="644F8D81" w14:textId="2F1EAB70" w:rsidR="00D856DF" w:rsidRDefault="00D856DF" w:rsidP="00D856DF">
            <w:pPr>
              <w:spacing w:before="0" w:after="0"/>
              <w:jc w:val="center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2</w:t>
            </w:r>
          </w:p>
        </w:tc>
      </w:tr>
    </w:tbl>
    <w:p w14:paraId="02D68B07" w14:textId="6C0A1CB1" w:rsidR="00DB4637" w:rsidRDefault="00DB4637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  <w:bookmarkStart w:id="23" w:name="_Toc371930005"/>
      <w:bookmarkStart w:id="24" w:name="_Toc177545085"/>
      <w:bookmarkEnd w:id="20"/>
      <w:bookmarkEnd w:id="21"/>
    </w:p>
    <w:p w14:paraId="3B06975E" w14:textId="77777777" w:rsidR="00F24FC0" w:rsidRDefault="00F24FC0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4EF841CB" w14:textId="77777777" w:rsidR="00F24FC0" w:rsidRDefault="00F24FC0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010FC29E" w14:textId="77777777" w:rsidR="00F24FC0" w:rsidRDefault="00F24FC0">
      <w:pPr>
        <w:spacing w:before="0" w:after="0" w:line="240" w:lineRule="auto"/>
        <w:jc w:val="left"/>
        <w:rPr>
          <w:rFonts w:ascii="Montserrat" w:hAnsi="Montserrat"/>
          <w:b/>
          <w:bCs/>
          <w:kern w:val="32"/>
          <w:szCs w:val="20"/>
        </w:rPr>
      </w:pPr>
    </w:p>
    <w:p w14:paraId="5227354D" w14:textId="056806B9" w:rsidR="00215FED" w:rsidRPr="00221D0C" w:rsidRDefault="00215FED" w:rsidP="0036180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r w:rsidRPr="00221D0C">
        <w:rPr>
          <w:rFonts w:ascii="Montserrat" w:hAnsi="Montserrat"/>
          <w:sz w:val="20"/>
        </w:rPr>
        <w:t>Documentación Soporte</w:t>
      </w:r>
      <w:bookmarkEnd w:id="23"/>
      <w:bookmarkEnd w:id="24"/>
    </w:p>
    <w:p w14:paraId="0460BF36" w14:textId="77777777" w:rsidR="00CB661B" w:rsidRPr="0041181A" w:rsidRDefault="00CB661B" w:rsidP="0041181A">
      <w:pPr>
        <w:spacing w:before="0" w:after="0" w:line="240" w:lineRule="auto"/>
        <w:ind w:left="142"/>
        <w:rPr>
          <w:rFonts w:ascii="Montserrat" w:hAnsi="Montserrat" w:cstheme="minorHAnsi"/>
          <w:szCs w:val="20"/>
          <w:lang w:val="es-ES_tradnl"/>
        </w:rPr>
      </w:pPr>
    </w:p>
    <w:p w14:paraId="0E9431FE" w14:textId="78927A97" w:rsidR="00CB661B" w:rsidRDefault="00CB5EFE" w:rsidP="0041181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Reglas de carácter general.</w:t>
      </w:r>
    </w:p>
    <w:p w14:paraId="176D2771" w14:textId="69D5E17B" w:rsidR="00CB5EFE" w:rsidRDefault="00CB5EFE" w:rsidP="0041181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Ley de hacienda</w:t>
      </w:r>
    </w:p>
    <w:p w14:paraId="7EA7F8C1" w14:textId="2280C18D" w:rsidR="00CB5EFE" w:rsidRPr="0041181A" w:rsidRDefault="00CB5EFE" w:rsidP="0041181A">
      <w:pPr>
        <w:pStyle w:val="Prrafodelista"/>
        <w:numPr>
          <w:ilvl w:val="0"/>
          <w:numId w:val="31"/>
        </w:num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  <w:r>
        <w:rPr>
          <w:rFonts w:ascii="Montserrat" w:hAnsi="Montserrat" w:cstheme="minorHAnsi"/>
          <w:szCs w:val="20"/>
          <w:lang w:val="es-ES_tradnl"/>
        </w:rPr>
        <w:t>Código</w:t>
      </w:r>
    </w:p>
    <w:p w14:paraId="40CC7A98" w14:textId="77777777" w:rsidR="0041181A" w:rsidRDefault="0041181A" w:rsidP="0041181A">
      <w:p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</w:p>
    <w:p w14:paraId="566C19B3" w14:textId="77777777" w:rsidR="00B377B6" w:rsidRDefault="00B377B6" w:rsidP="0041181A">
      <w:p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</w:p>
    <w:p w14:paraId="72778330" w14:textId="77777777" w:rsidR="0041181A" w:rsidRPr="001C1290" w:rsidRDefault="0041181A" w:rsidP="0041181A">
      <w:pPr>
        <w:pStyle w:val="EstiloTtulo1Antes6ptoDespus3ptoInterlineadoMn"/>
        <w:numPr>
          <w:ilvl w:val="0"/>
          <w:numId w:val="2"/>
        </w:numPr>
        <w:tabs>
          <w:tab w:val="left" w:pos="708"/>
        </w:tabs>
        <w:spacing w:before="0" w:after="0"/>
        <w:jc w:val="left"/>
        <w:rPr>
          <w:rFonts w:ascii="Montserrat" w:hAnsi="Montserrat"/>
          <w:sz w:val="20"/>
        </w:rPr>
      </w:pPr>
      <w:bookmarkStart w:id="25" w:name="_Toc468467681"/>
      <w:r w:rsidRPr="001C1290">
        <w:rPr>
          <w:rFonts w:ascii="Montserrat" w:hAnsi="Montserrat"/>
          <w:sz w:val="20"/>
        </w:rPr>
        <w:t>Firmas de Aprobación</w:t>
      </w:r>
      <w:bookmarkEnd w:id="25"/>
    </w:p>
    <w:p w14:paraId="6DF0AB91" w14:textId="77777777" w:rsidR="0041181A" w:rsidRDefault="0041181A" w:rsidP="0041181A">
      <w:pPr>
        <w:spacing w:before="0" w:after="0"/>
        <w:rPr>
          <w:rFonts w:ascii="Montserrat" w:hAnsi="Montserrat" w:cs="Calibri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7"/>
        <w:gridCol w:w="3407"/>
        <w:gridCol w:w="3075"/>
      </w:tblGrid>
      <w:tr w:rsidR="0041181A" w14:paraId="6EEE6782" w14:textId="77777777" w:rsidTr="00925712">
        <w:tc>
          <w:tcPr>
            <w:tcW w:w="3407" w:type="dxa"/>
            <w:shd w:val="clear" w:color="auto" w:fill="BFBFBF"/>
            <w:vAlign w:val="center"/>
          </w:tcPr>
          <w:p w14:paraId="44F2BF81" w14:textId="77777777" w:rsidR="0041181A" w:rsidRDefault="0041181A" w:rsidP="00925712">
            <w:pPr>
              <w:spacing w:before="0" w:after="0"/>
              <w:jc w:val="center"/>
              <w:rPr>
                <w:rFonts w:ascii="Montserrat" w:hAnsi="Montserrat" w:cs="Calibri"/>
                <w:szCs w:val="20"/>
                <w:lang w:val="es-MX"/>
              </w:rPr>
            </w:pPr>
            <w:r>
              <w:rPr>
                <w:rFonts w:ascii="Montserrat" w:hAnsi="Montserrat" w:cs="Aptos"/>
                <w:b/>
              </w:rPr>
              <w:t>Responsable / Rol / Puesto / Organización</w:t>
            </w:r>
            <w:r>
              <w:rPr>
                <w:rFonts w:ascii="Montserrat" w:hAnsi="Montserrat" w:cs="Aptos"/>
                <w:i/>
                <w:vanish/>
                <w:color w:val="0000FF"/>
              </w:rPr>
              <w:t>(Nombre completo del Responsable/Puesto / Área de adscripción)</w:t>
            </w:r>
          </w:p>
        </w:tc>
        <w:tc>
          <w:tcPr>
            <w:tcW w:w="3407" w:type="dxa"/>
            <w:shd w:val="clear" w:color="auto" w:fill="BFBFBF"/>
            <w:vAlign w:val="center"/>
          </w:tcPr>
          <w:p w14:paraId="2FA98C02" w14:textId="77777777" w:rsidR="0041181A" w:rsidRDefault="0041181A" w:rsidP="00925712">
            <w:pPr>
              <w:spacing w:before="0" w:after="0"/>
              <w:jc w:val="center"/>
              <w:rPr>
                <w:rFonts w:ascii="Montserrat" w:hAnsi="Montserrat" w:cs="Calibri"/>
                <w:szCs w:val="20"/>
                <w:lang w:val="es-MX"/>
              </w:rPr>
            </w:pPr>
            <w:r>
              <w:rPr>
                <w:rFonts w:ascii="Montserrat" w:hAnsi="Montserrat" w:cs="Aptos"/>
                <w:b/>
              </w:rPr>
              <w:t>Fecha</w:t>
            </w:r>
            <w:r>
              <w:rPr>
                <w:rFonts w:ascii="Montserrat" w:hAnsi="Montserrat" w:cs="Aptos"/>
                <w:i/>
                <w:vanish/>
                <w:color w:val="0000FF"/>
              </w:rPr>
              <w:t>Fecha de autorización (Formato: dd/mm/aaaa)</w:t>
            </w:r>
          </w:p>
        </w:tc>
        <w:tc>
          <w:tcPr>
            <w:tcW w:w="3075" w:type="dxa"/>
            <w:shd w:val="clear" w:color="auto" w:fill="BFBFBF"/>
            <w:vAlign w:val="center"/>
          </w:tcPr>
          <w:p w14:paraId="166D01E5" w14:textId="77777777" w:rsidR="0041181A" w:rsidRDefault="0041181A" w:rsidP="00925712">
            <w:pPr>
              <w:spacing w:before="0" w:after="0"/>
              <w:jc w:val="center"/>
              <w:rPr>
                <w:rFonts w:ascii="Montserrat" w:hAnsi="Montserrat" w:cs="Calibri"/>
                <w:szCs w:val="20"/>
                <w:lang w:val="es-MX"/>
              </w:rPr>
            </w:pPr>
            <w:r>
              <w:rPr>
                <w:rFonts w:ascii="Montserrat" w:hAnsi="Montserrat" w:cs="Aptos"/>
                <w:b/>
              </w:rPr>
              <w:t>Firma</w:t>
            </w:r>
          </w:p>
        </w:tc>
      </w:tr>
      <w:tr w:rsidR="0041181A" w14:paraId="329F0DFE" w14:textId="77777777" w:rsidTr="00925712">
        <w:tc>
          <w:tcPr>
            <w:tcW w:w="3407" w:type="dxa"/>
            <w:shd w:val="clear" w:color="auto" w:fill="auto"/>
            <w:vAlign w:val="center"/>
          </w:tcPr>
          <w:p w14:paraId="4B05E4B5" w14:textId="77777777" w:rsidR="0041181A" w:rsidRPr="00160396" w:rsidRDefault="0041181A" w:rsidP="0092571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Nombre y Apellidos</w:t>
            </w:r>
          </w:p>
          <w:p w14:paraId="3C23BE9C" w14:textId="77777777" w:rsidR="0041181A" w:rsidRPr="00160396" w:rsidRDefault="0041181A" w:rsidP="0092571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Rol / Puesto</w:t>
            </w:r>
          </w:p>
          <w:p w14:paraId="42542BC2" w14:textId="77777777" w:rsidR="0041181A" w:rsidRPr="00160396" w:rsidRDefault="0041181A" w:rsidP="00925712">
            <w:pPr>
              <w:spacing w:before="0" w:after="0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Unidad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321F7716" w14:textId="77777777" w:rsidR="0041181A" w:rsidRPr="00160396" w:rsidRDefault="0041181A" w:rsidP="00925712">
            <w:pPr>
              <w:spacing w:before="0" w:after="0"/>
              <w:jc w:val="center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DD/MM/AAAA</w:t>
            </w:r>
          </w:p>
        </w:tc>
        <w:tc>
          <w:tcPr>
            <w:tcW w:w="3075" w:type="dxa"/>
            <w:shd w:val="clear" w:color="auto" w:fill="auto"/>
          </w:tcPr>
          <w:p w14:paraId="7C285703" w14:textId="77777777" w:rsidR="0041181A" w:rsidRDefault="0041181A" w:rsidP="00925712">
            <w:pPr>
              <w:spacing w:before="0" w:after="0"/>
              <w:rPr>
                <w:rFonts w:ascii="Montserrat" w:hAnsi="Montserrat" w:cs="Calibri"/>
                <w:szCs w:val="20"/>
                <w:lang w:val="es-MX"/>
              </w:rPr>
            </w:pPr>
          </w:p>
        </w:tc>
      </w:tr>
      <w:tr w:rsidR="0041181A" w14:paraId="66029FDB" w14:textId="77777777" w:rsidTr="00925712">
        <w:tc>
          <w:tcPr>
            <w:tcW w:w="3407" w:type="dxa"/>
            <w:shd w:val="clear" w:color="auto" w:fill="auto"/>
            <w:vAlign w:val="center"/>
          </w:tcPr>
          <w:p w14:paraId="1AE8A583" w14:textId="77777777" w:rsidR="0041181A" w:rsidRPr="00160396" w:rsidRDefault="0041181A" w:rsidP="0092571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Nombre y Apellidos</w:t>
            </w:r>
          </w:p>
          <w:p w14:paraId="6A225D11" w14:textId="77777777" w:rsidR="0041181A" w:rsidRPr="00160396" w:rsidRDefault="0041181A" w:rsidP="0092571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Rol / Puesto</w:t>
            </w:r>
          </w:p>
          <w:p w14:paraId="43594425" w14:textId="77777777" w:rsidR="0041181A" w:rsidRPr="00160396" w:rsidRDefault="0041181A" w:rsidP="00925712">
            <w:pPr>
              <w:spacing w:before="0" w:after="0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Unidad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29819A7" w14:textId="77777777" w:rsidR="0041181A" w:rsidRPr="00160396" w:rsidRDefault="0041181A" w:rsidP="00925712">
            <w:pPr>
              <w:spacing w:before="0" w:after="0"/>
              <w:jc w:val="center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DD/MM/AAAA</w:t>
            </w:r>
          </w:p>
        </w:tc>
        <w:tc>
          <w:tcPr>
            <w:tcW w:w="3075" w:type="dxa"/>
            <w:shd w:val="clear" w:color="auto" w:fill="auto"/>
          </w:tcPr>
          <w:p w14:paraId="301D102F" w14:textId="77777777" w:rsidR="0041181A" w:rsidRDefault="0041181A" w:rsidP="00925712">
            <w:pPr>
              <w:spacing w:before="0" w:after="0"/>
              <w:rPr>
                <w:rFonts w:ascii="Montserrat" w:hAnsi="Montserrat" w:cs="Calibri"/>
                <w:szCs w:val="20"/>
                <w:lang w:val="es-MX"/>
              </w:rPr>
            </w:pPr>
          </w:p>
        </w:tc>
      </w:tr>
      <w:tr w:rsidR="0041181A" w14:paraId="1F265196" w14:textId="77777777" w:rsidTr="00925712">
        <w:tc>
          <w:tcPr>
            <w:tcW w:w="3407" w:type="dxa"/>
            <w:shd w:val="clear" w:color="auto" w:fill="auto"/>
            <w:vAlign w:val="center"/>
          </w:tcPr>
          <w:p w14:paraId="0DBB8B06" w14:textId="77777777" w:rsidR="0041181A" w:rsidRPr="00160396" w:rsidRDefault="0041181A" w:rsidP="0092571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Nombre y Apellidos</w:t>
            </w:r>
          </w:p>
          <w:p w14:paraId="6ED11F52" w14:textId="77777777" w:rsidR="0041181A" w:rsidRPr="00160396" w:rsidRDefault="0041181A" w:rsidP="00925712">
            <w:pPr>
              <w:spacing w:before="0" w:after="0"/>
              <w:rPr>
                <w:rFonts w:ascii="Montserrat" w:hAnsi="Montserrat" w:cs="Arial"/>
                <w:iCs/>
                <w:szCs w:val="20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Rol / Puesto</w:t>
            </w:r>
          </w:p>
          <w:p w14:paraId="67AB8B31" w14:textId="77777777" w:rsidR="0041181A" w:rsidRPr="00160396" w:rsidRDefault="0041181A" w:rsidP="00925712">
            <w:pPr>
              <w:spacing w:before="0" w:after="0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Unidad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3B07C120" w14:textId="77777777" w:rsidR="0041181A" w:rsidRPr="00160396" w:rsidRDefault="0041181A" w:rsidP="00925712">
            <w:pPr>
              <w:spacing w:before="0" w:after="0"/>
              <w:jc w:val="center"/>
              <w:rPr>
                <w:rFonts w:ascii="Montserrat" w:hAnsi="Montserrat" w:cs="Calibri"/>
                <w:iCs/>
                <w:szCs w:val="20"/>
                <w:lang w:val="es-MX"/>
              </w:rPr>
            </w:pPr>
            <w:r w:rsidRPr="00160396">
              <w:rPr>
                <w:rFonts w:ascii="Montserrat" w:hAnsi="Montserrat" w:cs="Arial"/>
                <w:iCs/>
                <w:szCs w:val="20"/>
              </w:rPr>
              <w:t>DD/MM/AAAA</w:t>
            </w:r>
          </w:p>
        </w:tc>
        <w:tc>
          <w:tcPr>
            <w:tcW w:w="3075" w:type="dxa"/>
            <w:shd w:val="clear" w:color="auto" w:fill="auto"/>
          </w:tcPr>
          <w:p w14:paraId="3388B8CD" w14:textId="77777777" w:rsidR="0041181A" w:rsidRDefault="0041181A" w:rsidP="00925712">
            <w:pPr>
              <w:spacing w:before="0" w:after="0"/>
              <w:rPr>
                <w:rFonts w:ascii="Montserrat" w:hAnsi="Montserrat" w:cs="Calibri"/>
                <w:szCs w:val="20"/>
                <w:lang w:val="es-MX"/>
              </w:rPr>
            </w:pPr>
          </w:p>
        </w:tc>
      </w:tr>
    </w:tbl>
    <w:p w14:paraId="6DC2D588" w14:textId="77777777" w:rsidR="0041181A" w:rsidRPr="0041181A" w:rsidRDefault="0041181A" w:rsidP="0041181A">
      <w:pPr>
        <w:spacing w:before="0" w:after="0" w:line="240" w:lineRule="auto"/>
        <w:rPr>
          <w:rFonts w:ascii="Montserrat" w:hAnsi="Montserrat" w:cstheme="minorHAnsi"/>
          <w:szCs w:val="20"/>
          <w:lang w:val="es-ES_tradnl"/>
        </w:rPr>
      </w:pPr>
    </w:p>
    <w:sectPr w:rsidR="0041181A" w:rsidRPr="0041181A" w:rsidSect="00221D0C">
      <w:headerReference w:type="default" r:id="rId10"/>
      <w:footerReference w:type="default" r:id="rId11"/>
      <w:pgSz w:w="12242" w:h="15842" w:code="1"/>
      <w:pgMar w:top="1440" w:right="1080" w:bottom="1440" w:left="1080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D9776" w14:textId="77777777" w:rsidR="005905C5" w:rsidRDefault="005905C5" w:rsidP="0060039F">
      <w:pPr>
        <w:pStyle w:val="Encabezado"/>
      </w:pPr>
      <w:r>
        <w:separator/>
      </w:r>
    </w:p>
  </w:endnote>
  <w:endnote w:type="continuationSeparator" w:id="0">
    <w:p w14:paraId="6657594F" w14:textId="77777777" w:rsidR="005905C5" w:rsidRDefault="005905C5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67"/>
      <w:gridCol w:w="915"/>
    </w:tblGrid>
    <w:tr w:rsidR="00DB4637" w:rsidRPr="001D7B43" w14:paraId="09BA73AF" w14:textId="77777777" w:rsidTr="00DB4637">
      <w:trPr>
        <w:trHeight w:val="438"/>
        <w:jc w:val="center"/>
      </w:trPr>
      <w:tc>
        <w:tcPr>
          <w:tcW w:w="9067" w:type="dxa"/>
          <w:vAlign w:val="center"/>
        </w:tcPr>
        <w:p w14:paraId="5B69E9F0" w14:textId="77777777" w:rsidR="00DB4637" w:rsidRPr="001C1290" w:rsidRDefault="00DB4637" w:rsidP="00DB4637">
          <w:pPr>
            <w:pStyle w:val="Piedepgina"/>
            <w:spacing w:before="40" w:after="20" w:line="240" w:lineRule="auto"/>
            <w:jc w:val="center"/>
            <w:rPr>
              <w:rFonts w:ascii="Montserrat" w:hAnsi="Montserrat" w:cs="Arial"/>
              <w:color w:val="7F7F7F"/>
              <w:sz w:val="18"/>
              <w:szCs w:val="18"/>
            </w:rPr>
          </w:pP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t>Confidencial</w:t>
          </w:r>
        </w:p>
      </w:tc>
      <w:tc>
        <w:tcPr>
          <w:tcW w:w="915" w:type="dxa"/>
          <w:vAlign w:val="center"/>
        </w:tcPr>
        <w:p w14:paraId="09407AFA" w14:textId="77777777" w:rsidR="00DB4637" w:rsidRPr="001C1290" w:rsidRDefault="00DB4637" w:rsidP="00DB4637">
          <w:pPr>
            <w:pStyle w:val="Piedepgina"/>
            <w:spacing w:before="40" w:after="20" w:line="240" w:lineRule="auto"/>
            <w:jc w:val="center"/>
            <w:rPr>
              <w:rFonts w:ascii="Montserrat" w:hAnsi="Montserrat" w:cs="Arial"/>
              <w:color w:val="7F7F7F"/>
              <w:sz w:val="18"/>
              <w:szCs w:val="18"/>
            </w:rPr>
          </w:pP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begin"/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instrText xml:space="preserve"> PAGE   \* MERGEFORMAT </w:instrTex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separate"/>
          </w:r>
          <w:r w:rsidRPr="001C1290">
            <w:rPr>
              <w:rFonts w:ascii="Montserrat" w:hAnsi="Montserrat" w:cs="Arial"/>
              <w:noProof/>
              <w:color w:val="7F7F7F"/>
              <w:sz w:val="18"/>
              <w:szCs w:val="18"/>
            </w:rPr>
            <w:t>1</w: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end"/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t xml:space="preserve"> de </w: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begin"/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instrText xml:space="preserve"> NUMPAGES   \* MERGEFORMAT </w:instrTex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separate"/>
          </w:r>
          <w:r w:rsidRPr="001C1290">
            <w:rPr>
              <w:rFonts w:ascii="Montserrat" w:hAnsi="Montserrat" w:cs="Arial"/>
              <w:noProof/>
              <w:color w:val="7F7F7F"/>
              <w:sz w:val="18"/>
              <w:szCs w:val="18"/>
            </w:rPr>
            <w:t>8</w:t>
          </w:r>
          <w:r w:rsidRPr="001C1290">
            <w:rPr>
              <w:rFonts w:ascii="Montserrat" w:hAnsi="Montserrat" w:cs="Arial"/>
              <w:color w:val="7F7F7F"/>
              <w:sz w:val="18"/>
              <w:szCs w:val="18"/>
            </w:rPr>
            <w:fldChar w:fldCharType="end"/>
          </w:r>
        </w:p>
      </w:tc>
    </w:tr>
  </w:tbl>
  <w:p w14:paraId="17A797B8" w14:textId="77777777" w:rsidR="0014520C" w:rsidRPr="00A65C57" w:rsidRDefault="0014520C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E161" w14:textId="77777777" w:rsidR="005905C5" w:rsidRDefault="005905C5" w:rsidP="0060039F">
      <w:pPr>
        <w:pStyle w:val="Encabezado"/>
      </w:pPr>
      <w:r>
        <w:separator/>
      </w:r>
    </w:p>
  </w:footnote>
  <w:footnote w:type="continuationSeparator" w:id="0">
    <w:p w14:paraId="0275DCA7" w14:textId="77777777" w:rsidR="005905C5" w:rsidRDefault="005905C5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F831D" w14:textId="77777777" w:rsidR="0014520C" w:rsidRPr="005B608B" w:rsidRDefault="0014520C" w:rsidP="00C1246F">
    <w:pPr>
      <w:pStyle w:val="Encabezado"/>
      <w:spacing w:before="0" w:after="0"/>
      <w:rPr>
        <w:sz w:val="2"/>
        <w:szCs w:val="2"/>
      </w:rPr>
    </w:pPr>
  </w:p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256"/>
      <w:gridCol w:w="4819"/>
      <w:gridCol w:w="1889"/>
    </w:tblGrid>
    <w:tr w:rsidR="00221D0C" w14:paraId="2B75BE3A" w14:textId="77777777" w:rsidTr="00221D0C">
      <w:trPr>
        <w:jc w:val="center"/>
      </w:trPr>
      <w:tc>
        <w:tcPr>
          <w:tcW w:w="3256" w:type="dxa"/>
          <w:vMerge w:val="restart"/>
          <w:vAlign w:val="center"/>
        </w:tcPr>
        <w:p w14:paraId="55D2F96B" w14:textId="77777777" w:rsidR="00221D0C" w:rsidRDefault="00221D0C" w:rsidP="00221D0C">
          <w:pPr>
            <w:pStyle w:val="Encabezado"/>
            <w:jc w:val="center"/>
          </w:pPr>
          <w:bookmarkStart w:id="26" w:name="_Hlk177566936"/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564B57C2" wp14:editId="23728E79">
                <wp:simplePos x="0" y="0"/>
                <wp:positionH relativeFrom="column">
                  <wp:posOffset>60960</wp:posOffset>
                </wp:positionH>
                <wp:positionV relativeFrom="paragraph">
                  <wp:posOffset>139065</wp:posOffset>
                </wp:positionV>
                <wp:extent cx="1906905" cy="514350"/>
                <wp:effectExtent l="0" t="0" r="0" b="0"/>
                <wp:wrapNone/>
                <wp:docPr id="1408461316" name="Imagen 45337558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869365" name="Imagen 453375585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82" t="3564" r="65962" b="90618"/>
                        <a:stretch/>
                      </pic:blipFill>
                      <pic:spPr bwMode="auto">
                        <a:xfrm>
                          <a:off x="0" y="0"/>
                          <a:ext cx="1906905" cy="514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708" w:type="dxa"/>
          <w:gridSpan w:val="2"/>
        </w:tcPr>
        <w:p w14:paraId="19B763A0" w14:textId="77777777" w:rsidR="00221D0C" w:rsidRDefault="00221D0C" w:rsidP="00221D0C">
          <w:pPr>
            <w:pStyle w:val="Encabezado"/>
            <w:jc w:val="center"/>
          </w:pPr>
          <w:r w:rsidRPr="00E809DF">
            <w:rPr>
              <w:rFonts w:ascii="Montserrat" w:hAnsi="Montserrat" w:cstheme="minorHAnsi"/>
              <w:szCs w:val="20"/>
              <w:lang w:val="es-ES_tradnl"/>
            </w:rPr>
            <w:t>SECRETARÍA DE FINANZAS DEL PODER EJECUTIVO DEL ESTADO</w:t>
          </w:r>
        </w:p>
      </w:tc>
    </w:tr>
    <w:tr w:rsidR="00221D0C" w14:paraId="62F2E7F4" w14:textId="77777777" w:rsidTr="00221D0C">
      <w:trPr>
        <w:jc w:val="center"/>
      </w:trPr>
      <w:tc>
        <w:tcPr>
          <w:tcW w:w="3256" w:type="dxa"/>
          <w:vMerge/>
          <w:vAlign w:val="center"/>
        </w:tcPr>
        <w:p w14:paraId="5F0F8D63" w14:textId="77777777" w:rsidR="00221D0C" w:rsidRDefault="00221D0C" w:rsidP="00221D0C">
          <w:pPr>
            <w:pStyle w:val="Encabezado"/>
            <w:jc w:val="center"/>
            <w:rPr>
              <w:noProof/>
            </w:rPr>
          </w:pPr>
        </w:p>
      </w:tc>
      <w:tc>
        <w:tcPr>
          <w:tcW w:w="6708" w:type="dxa"/>
          <w:gridSpan w:val="2"/>
        </w:tcPr>
        <w:p w14:paraId="72AFF264" w14:textId="77777777" w:rsidR="00221D0C" w:rsidRPr="00E809DF" w:rsidRDefault="00221D0C" w:rsidP="00221D0C">
          <w:pPr>
            <w:pStyle w:val="Encabezado"/>
            <w:jc w:val="center"/>
            <w:rPr>
              <w:rFonts w:ascii="Montserrat" w:hAnsi="Montserrat" w:cstheme="minorHAnsi"/>
              <w:szCs w:val="20"/>
              <w:lang w:val="es-ES_tradnl"/>
            </w:rPr>
          </w:pPr>
          <w:r w:rsidRPr="004F1A92">
            <w:rPr>
              <w:rFonts w:ascii="Montserrat" w:hAnsi="Montserrat" w:cstheme="minorHAnsi"/>
              <w:sz w:val="16"/>
              <w:szCs w:val="16"/>
              <w:lang w:val="es-ES_tradnl"/>
            </w:rPr>
            <w:t>Coordinación Técnica de Ingresos de la Dirección de Ingresos y Recaudación</w:t>
          </w:r>
        </w:p>
      </w:tc>
    </w:tr>
    <w:tr w:rsidR="00221D0C" w14:paraId="0654C3E5" w14:textId="77777777" w:rsidTr="00221D0C">
      <w:trPr>
        <w:jc w:val="center"/>
      </w:trPr>
      <w:tc>
        <w:tcPr>
          <w:tcW w:w="3256" w:type="dxa"/>
          <w:vMerge/>
        </w:tcPr>
        <w:p w14:paraId="1BB95EC6" w14:textId="77777777" w:rsidR="00221D0C" w:rsidRDefault="00221D0C" w:rsidP="00221D0C">
          <w:pPr>
            <w:pStyle w:val="Encabezado"/>
          </w:pPr>
        </w:p>
      </w:tc>
      <w:tc>
        <w:tcPr>
          <w:tcW w:w="6708" w:type="dxa"/>
          <w:gridSpan w:val="2"/>
          <w:vAlign w:val="center"/>
        </w:tcPr>
        <w:p w14:paraId="31759152" w14:textId="2752FB99" w:rsidR="00221D0C" w:rsidRPr="004E7699" w:rsidRDefault="00DE08C1" w:rsidP="00221D0C">
          <w:pPr>
            <w:pStyle w:val="Encabezado"/>
            <w:jc w:val="center"/>
            <w:rPr>
              <w:b/>
              <w:bCs/>
            </w:rPr>
          </w:pPr>
          <w:r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  <w:t>Documento de Requerimientos</w:t>
          </w:r>
        </w:p>
      </w:tc>
    </w:tr>
    <w:tr w:rsidR="00221D0C" w14:paraId="0157445C" w14:textId="77777777" w:rsidTr="00221D0C">
      <w:trPr>
        <w:jc w:val="center"/>
      </w:trPr>
      <w:tc>
        <w:tcPr>
          <w:tcW w:w="3256" w:type="dxa"/>
          <w:vMerge/>
        </w:tcPr>
        <w:p w14:paraId="7CEBD824" w14:textId="77777777" w:rsidR="00221D0C" w:rsidRDefault="00221D0C" w:rsidP="00221D0C">
          <w:pPr>
            <w:pStyle w:val="Encabezado"/>
          </w:pPr>
        </w:p>
      </w:tc>
      <w:tc>
        <w:tcPr>
          <w:tcW w:w="4819" w:type="dxa"/>
          <w:vAlign w:val="center"/>
        </w:tcPr>
        <w:p w14:paraId="7ECFE6DE" w14:textId="77777777" w:rsidR="00221D0C" w:rsidRPr="009D62E5" w:rsidRDefault="00221D0C" w:rsidP="00221D0C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Cs w:val="20"/>
              <w:lang w:val="es-ES_tradnl"/>
            </w:rPr>
            <w:t>NIDUM TECH, S.A. DE C.V.</w:t>
          </w:r>
        </w:p>
      </w:tc>
      <w:tc>
        <w:tcPr>
          <w:tcW w:w="1889" w:type="dxa"/>
          <w:vAlign w:val="center"/>
        </w:tcPr>
        <w:p w14:paraId="08D8D45A" w14:textId="77777777" w:rsidR="00221D0C" w:rsidRPr="004E7699" w:rsidRDefault="00221D0C" w:rsidP="00221D0C">
          <w:pPr>
            <w:pStyle w:val="Encabezado"/>
            <w:jc w:val="center"/>
            <w:rPr>
              <w:rFonts w:ascii="Montserrat" w:eastAsia="Calibri" w:hAnsi="Montserrat" w:cstheme="minorHAnsi"/>
              <w:b/>
              <w:bCs/>
              <w:szCs w:val="20"/>
              <w:lang w:val="es-ES_tradn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CD083C8" wp14:editId="665C88F7">
                <wp:simplePos x="0" y="0"/>
                <wp:positionH relativeFrom="column">
                  <wp:posOffset>109220</wp:posOffset>
                </wp:positionH>
                <wp:positionV relativeFrom="paragraph">
                  <wp:posOffset>30480</wp:posOffset>
                </wp:positionV>
                <wp:extent cx="782955" cy="203200"/>
                <wp:effectExtent l="0" t="0" r="0" b="6350"/>
                <wp:wrapNone/>
                <wp:docPr id="1786007252" name="Imagen 4" descr="Imagen que contiene alimentos&#10;&#10;Descripción generada automáticamente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ED64F4-AA6D-49AA-B2B4-EE5D92B1252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16157" name="Imagen 4" descr="Imagen que contiene alimentos&#10;&#10;Descripción generada automáticamente">
                          <a:extLst>
                            <a:ext uri="{FF2B5EF4-FFF2-40B4-BE49-F238E27FC236}">
                              <a16:creationId xmlns:a16="http://schemas.microsoft.com/office/drawing/2014/main" id="{96ED64F4-AA6D-49AA-B2B4-EE5D92B1252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2614" b="33762"/>
                        <a:stretch/>
                      </pic:blipFill>
                      <pic:spPr>
                        <a:xfrm>
                          <a:off x="0" y="0"/>
                          <a:ext cx="782955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21D0C" w14:paraId="190E57CF" w14:textId="77777777" w:rsidTr="00221D0C">
      <w:trPr>
        <w:jc w:val="center"/>
      </w:trPr>
      <w:tc>
        <w:tcPr>
          <w:tcW w:w="9964" w:type="dxa"/>
          <w:gridSpan w:val="3"/>
        </w:tcPr>
        <w:p w14:paraId="0BE631BA" w14:textId="77777777" w:rsidR="00221D0C" w:rsidRPr="00DB4A1B" w:rsidRDefault="00221D0C" w:rsidP="00221D0C">
          <w:pPr>
            <w:pStyle w:val="Encabezado"/>
            <w:jc w:val="center"/>
            <w:rPr>
              <w:rFonts w:ascii="Montserrat" w:eastAsia="Calibri" w:hAnsi="Montserrat" w:cstheme="minorHAnsi"/>
              <w:szCs w:val="20"/>
              <w:lang w:val="es-ES_tradnl"/>
            </w:rPr>
          </w:pPr>
          <w:r w:rsidRPr="004F1A92">
            <w:rPr>
              <w:rFonts w:ascii="Montserrat" w:eastAsia="Calibri" w:hAnsi="Montserrat" w:cstheme="minorHAnsi"/>
              <w:sz w:val="18"/>
              <w:szCs w:val="18"/>
              <w:lang w:val="es-ES_tradnl"/>
            </w:rPr>
            <w:t xml:space="preserve">No. de Contrato: </w:t>
          </w:r>
        </w:p>
      </w:tc>
    </w:tr>
    <w:bookmarkEnd w:id="26"/>
  </w:tbl>
  <w:p w14:paraId="21D94CB9" w14:textId="77777777" w:rsidR="0014520C" w:rsidRPr="00C1246F" w:rsidRDefault="0014520C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1" w15:restartNumberingAfterBreak="0">
    <w:nsid w:val="18F47F02"/>
    <w:multiLevelType w:val="hybridMultilevel"/>
    <w:tmpl w:val="DBBE97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C4C90"/>
    <w:multiLevelType w:val="multilevel"/>
    <w:tmpl w:val="E6B67F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91B2D"/>
    <w:multiLevelType w:val="hybridMultilevel"/>
    <w:tmpl w:val="25A21AC2"/>
    <w:lvl w:ilvl="0" w:tplc="DF42664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685D8F"/>
    <w:multiLevelType w:val="hybridMultilevel"/>
    <w:tmpl w:val="13BC883C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F9C3E3D"/>
    <w:multiLevelType w:val="hybridMultilevel"/>
    <w:tmpl w:val="019AF36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BAC62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001E5"/>
    <w:multiLevelType w:val="hybridMultilevel"/>
    <w:tmpl w:val="C79C4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95CFE"/>
    <w:multiLevelType w:val="hybridMultilevel"/>
    <w:tmpl w:val="9EF22712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50FB796D"/>
    <w:multiLevelType w:val="hybridMultilevel"/>
    <w:tmpl w:val="50008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D4553"/>
    <w:multiLevelType w:val="hybridMultilevel"/>
    <w:tmpl w:val="90627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C374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B7B27"/>
    <w:multiLevelType w:val="hybridMultilevel"/>
    <w:tmpl w:val="B2B09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34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706CB6"/>
    <w:multiLevelType w:val="hybridMultilevel"/>
    <w:tmpl w:val="94DE8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BCB7BA4"/>
    <w:multiLevelType w:val="hybridMultilevel"/>
    <w:tmpl w:val="2DBA9DF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6"/>
  </w:num>
  <w:num w:numId="5">
    <w:abstractNumId w:val="3"/>
  </w:num>
  <w:num w:numId="6">
    <w:abstractNumId w:val="16"/>
  </w:num>
  <w:num w:numId="7">
    <w:abstractNumId w:val="16"/>
  </w:num>
  <w:num w:numId="8">
    <w:abstractNumId w:val="5"/>
  </w:num>
  <w:num w:numId="9">
    <w:abstractNumId w:val="17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"/>
  </w:num>
  <w:num w:numId="25">
    <w:abstractNumId w:val="16"/>
  </w:num>
  <w:num w:numId="26">
    <w:abstractNumId w:val="11"/>
  </w:num>
  <w:num w:numId="27">
    <w:abstractNumId w:val="10"/>
  </w:num>
  <w:num w:numId="28">
    <w:abstractNumId w:val="13"/>
  </w:num>
  <w:num w:numId="29">
    <w:abstractNumId w:val="16"/>
  </w:num>
  <w:num w:numId="30">
    <w:abstractNumId w:val="1"/>
  </w:num>
  <w:num w:numId="31">
    <w:abstractNumId w:val="6"/>
  </w:num>
  <w:num w:numId="32">
    <w:abstractNumId w:val="12"/>
  </w:num>
  <w:num w:numId="33">
    <w:abstractNumId w:val="16"/>
  </w:num>
  <w:num w:numId="34">
    <w:abstractNumId w:val="9"/>
  </w:num>
  <w:num w:numId="35">
    <w:abstractNumId w:val="7"/>
  </w:num>
  <w:num w:numId="36">
    <w:abstractNumId w:val="15"/>
  </w:num>
  <w:num w:numId="37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B9"/>
    <w:rsid w:val="0000116F"/>
    <w:rsid w:val="00011964"/>
    <w:rsid w:val="000165E1"/>
    <w:rsid w:val="00026A1B"/>
    <w:rsid w:val="00032D7D"/>
    <w:rsid w:val="000351EF"/>
    <w:rsid w:val="00035402"/>
    <w:rsid w:val="000371AF"/>
    <w:rsid w:val="00055252"/>
    <w:rsid w:val="0005765E"/>
    <w:rsid w:val="0006628B"/>
    <w:rsid w:val="000714A0"/>
    <w:rsid w:val="00081DB3"/>
    <w:rsid w:val="0008296C"/>
    <w:rsid w:val="00091BF2"/>
    <w:rsid w:val="00092227"/>
    <w:rsid w:val="00095861"/>
    <w:rsid w:val="000A112A"/>
    <w:rsid w:val="000A33D6"/>
    <w:rsid w:val="000B0F66"/>
    <w:rsid w:val="000E0ACB"/>
    <w:rsid w:val="000E2579"/>
    <w:rsid w:val="000E5D33"/>
    <w:rsid w:val="000E67F3"/>
    <w:rsid w:val="000F620A"/>
    <w:rsid w:val="00110A6F"/>
    <w:rsid w:val="00111D09"/>
    <w:rsid w:val="00112DDE"/>
    <w:rsid w:val="00113EB8"/>
    <w:rsid w:val="00114425"/>
    <w:rsid w:val="001231B5"/>
    <w:rsid w:val="00126521"/>
    <w:rsid w:val="0013392E"/>
    <w:rsid w:val="00135D7A"/>
    <w:rsid w:val="00136082"/>
    <w:rsid w:val="0013634C"/>
    <w:rsid w:val="0014520C"/>
    <w:rsid w:val="00146E5F"/>
    <w:rsid w:val="0015039E"/>
    <w:rsid w:val="00152F19"/>
    <w:rsid w:val="001531E7"/>
    <w:rsid w:val="00160396"/>
    <w:rsid w:val="0016773C"/>
    <w:rsid w:val="00173BC9"/>
    <w:rsid w:val="00175E09"/>
    <w:rsid w:val="00175E58"/>
    <w:rsid w:val="0018098D"/>
    <w:rsid w:val="001818F9"/>
    <w:rsid w:val="001833CB"/>
    <w:rsid w:val="00190523"/>
    <w:rsid w:val="00192569"/>
    <w:rsid w:val="001945DF"/>
    <w:rsid w:val="001968DA"/>
    <w:rsid w:val="0019754D"/>
    <w:rsid w:val="001A067B"/>
    <w:rsid w:val="001A3D4C"/>
    <w:rsid w:val="001A5ED2"/>
    <w:rsid w:val="001A61AD"/>
    <w:rsid w:val="001B103E"/>
    <w:rsid w:val="001C0850"/>
    <w:rsid w:val="001D15A9"/>
    <w:rsid w:val="001D27BB"/>
    <w:rsid w:val="001D5B0A"/>
    <w:rsid w:val="001D6B6A"/>
    <w:rsid w:val="001E5CC5"/>
    <w:rsid w:val="001E67D0"/>
    <w:rsid w:val="001E71EA"/>
    <w:rsid w:val="001F3866"/>
    <w:rsid w:val="002014D6"/>
    <w:rsid w:val="00207982"/>
    <w:rsid w:val="002130B5"/>
    <w:rsid w:val="002132A7"/>
    <w:rsid w:val="00215FED"/>
    <w:rsid w:val="00217345"/>
    <w:rsid w:val="0022146C"/>
    <w:rsid w:val="00221D0C"/>
    <w:rsid w:val="002238DC"/>
    <w:rsid w:val="00232A4D"/>
    <w:rsid w:val="00233257"/>
    <w:rsid w:val="00236395"/>
    <w:rsid w:val="002374CD"/>
    <w:rsid w:val="002448B8"/>
    <w:rsid w:val="00256790"/>
    <w:rsid w:val="00262916"/>
    <w:rsid w:val="0026796E"/>
    <w:rsid w:val="00282968"/>
    <w:rsid w:val="0028456A"/>
    <w:rsid w:val="002922FA"/>
    <w:rsid w:val="00295F35"/>
    <w:rsid w:val="002A3CC5"/>
    <w:rsid w:val="002A6F7D"/>
    <w:rsid w:val="002B1D3D"/>
    <w:rsid w:val="002B7322"/>
    <w:rsid w:val="002C7EBA"/>
    <w:rsid w:val="002E781A"/>
    <w:rsid w:val="002F7249"/>
    <w:rsid w:val="00312275"/>
    <w:rsid w:val="00312EB6"/>
    <w:rsid w:val="00312F2A"/>
    <w:rsid w:val="00316C10"/>
    <w:rsid w:val="003174C3"/>
    <w:rsid w:val="003222E8"/>
    <w:rsid w:val="00327C75"/>
    <w:rsid w:val="00334AE6"/>
    <w:rsid w:val="0034240E"/>
    <w:rsid w:val="00353F93"/>
    <w:rsid w:val="00361805"/>
    <w:rsid w:val="0036306D"/>
    <w:rsid w:val="003763E4"/>
    <w:rsid w:val="0037707B"/>
    <w:rsid w:val="00387649"/>
    <w:rsid w:val="0039002E"/>
    <w:rsid w:val="003C71C2"/>
    <w:rsid w:val="003E3B20"/>
    <w:rsid w:val="004038AD"/>
    <w:rsid w:val="00405922"/>
    <w:rsid w:val="0041181A"/>
    <w:rsid w:val="00414C41"/>
    <w:rsid w:val="00416C7C"/>
    <w:rsid w:val="00416C87"/>
    <w:rsid w:val="004209CC"/>
    <w:rsid w:val="00420F13"/>
    <w:rsid w:val="00425283"/>
    <w:rsid w:val="00432A5B"/>
    <w:rsid w:val="004370D6"/>
    <w:rsid w:val="00456705"/>
    <w:rsid w:val="0046290D"/>
    <w:rsid w:val="00463EBE"/>
    <w:rsid w:val="004666AE"/>
    <w:rsid w:val="00471FF7"/>
    <w:rsid w:val="00485C9B"/>
    <w:rsid w:val="00492D8A"/>
    <w:rsid w:val="004A0EA4"/>
    <w:rsid w:val="004A28CF"/>
    <w:rsid w:val="004B001E"/>
    <w:rsid w:val="004C56A3"/>
    <w:rsid w:val="004D55F1"/>
    <w:rsid w:val="004D58EF"/>
    <w:rsid w:val="004D6617"/>
    <w:rsid w:val="004D7007"/>
    <w:rsid w:val="004E0A23"/>
    <w:rsid w:val="004E72BE"/>
    <w:rsid w:val="004E7A30"/>
    <w:rsid w:val="005007F7"/>
    <w:rsid w:val="0050303F"/>
    <w:rsid w:val="005030B9"/>
    <w:rsid w:val="00505CF2"/>
    <w:rsid w:val="0052077A"/>
    <w:rsid w:val="00527841"/>
    <w:rsid w:val="00534CF4"/>
    <w:rsid w:val="005355AE"/>
    <w:rsid w:val="00537557"/>
    <w:rsid w:val="00545878"/>
    <w:rsid w:val="00553D3A"/>
    <w:rsid w:val="00562459"/>
    <w:rsid w:val="00571CB8"/>
    <w:rsid w:val="0057644B"/>
    <w:rsid w:val="005905C5"/>
    <w:rsid w:val="005934B8"/>
    <w:rsid w:val="005961D4"/>
    <w:rsid w:val="005A1960"/>
    <w:rsid w:val="005A3296"/>
    <w:rsid w:val="005B1C5D"/>
    <w:rsid w:val="005B608B"/>
    <w:rsid w:val="005B71B7"/>
    <w:rsid w:val="005C1A05"/>
    <w:rsid w:val="005C2F5B"/>
    <w:rsid w:val="005C33A5"/>
    <w:rsid w:val="005D081B"/>
    <w:rsid w:val="005E115F"/>
    <w:rsid w:val="005E5122"/>
    <w:rsid w:val="005F7485"/>
    <w:rsid w:val="0060039F"/>
    <w:rsid w:val="00610483"/>
    <w:rsid w:val="00621FD4"/>
    <w:rsid w:val="00626AB9"/>
    <w:rsid w:val="00632BEA"/>
    <w:rsid w:val="00636D21"/>
    <w:rsid w:val="00666C85"/>
    <w:rsid w:val="00670A97"/>
    <w:rsid w:val="00677401"/>
    <w:rsid w:val="00677B92"/>
    <w:rsid w:val="006806F3"/>
    <w:rsid w:val="00692449"/>
    <w:rsid w:val="0069763C"/>
    <w:rsid w:val="006A0CA0"/>
    <w:rsid w:val="006B4196"/>
    <w:rsid w:val="006C3D9F"/>
    <w:rsid w:val="006C5F82"/>
    <w:rsid w:val="006D0A32"/>
    <w:rsid w:val="006E25E8"/>
    <w:rsid w:val="006F541A"/>
    <w:rsid w:val="00700597"/>
    <w:rsid w:val="00702504"/>
    <w:rsid w:val="00703837"/>
    <w:rsid w:val="00722DE4"/>
    <w:rsid w:val="00734960"/>
    <w:rsid w:val="007367BF"/>
    <w:rsid w:val="00751D93"/>
    <w:rsid w:val="00757965"/>
    <w:rsid w:val="0076265F"/>
    <w:rsid w:val="00764BF4"/>
    <w:rsid w:val="00766972"/>
    <w:rsid w:val="00773A1C"/>
    <w:rsid w:val="00774265"/>
    <w:rsid w:val="00783BB5"/>
    <w:rsid w:val="00785032"/>
    <w:rsid w:val="0078695B"/>
    <w:rsid w:val="00790AD7"/>
    <w:rsid w:val="00793C46"/>
    <w:rsid w:val="007956E2"/>
    <w:rsid w:val="00797B33"/>
    <w:rsid w:val="007A4785"/>
    <w:rsid w:val="007A5015"/>
    <w:rsid w:val="007C1AD2"/>
    <w:rsid w:val="007C4417"/>
    <w:rsid w:val="007D4A6E"/>
    <w:rsid w:val="007D5997"/>
    <w:rsid w:val="007F63F7"/>
    <w:rsid w:val="00800199"/>
    <w:rsid w:val="0080037C"/>
    <w:rsid w:val="00804EEE"/>
    <w:rsid w:val="00806294"/>
    <w:rsid w:val="00806418"/>
    <w:rsid w:val="008073E0"/>
    <w:rsid w:val="00812FA0"/>
    <w:rsid w:val="0081549F"/>
    <w:rsid w:val="00816A98"/>
    <w:rsid w:val="008207E7"/>
    <w:rsid w:val="00821813"/>
    <w:rsid w:val="008259BD"/>
    <w:rsid w:val="0082765D"/>
    <w:rsid w:val="00827E07"/>
    <w:rsid w:val="0085432E"/>
    <w:rsid w:val="00862480"/>
    <w:rsid w:val="008652B9"/>
    <w:rsid w:val="00867938"/>
    <w:rsid w:val="008900F1"/>
    <w:rsid w:val="008A0DEC"/>
    <w:rsid w:val="008A7C0A"/>
    <w:rsid w:val="008B1650"/>
    <w:rsid w:val="008C66F2"/>
    <w:rsid w:val="008C7D0F"/>
    <w:rsid w:val="008D3AC7"/>
    <w:rsid w:val="008E0A3B"/>
    <w:rsid w:val="008E39A6"/>
    <w:rsid w:val="008E61F9"/>
    <w:rsid w:val="008F09DF"/>
    <w:rsid w:val="00912C59"/>
    <w:rsid w:val="00916384"/>
    <w:rsid w:val="00931AAD"/>
    <w:rsid w:val="009358C5"/>
    <w:rsid w:val="00940569"/>
    <w:rsid w:val="009420FF"/>
    <w:rsid w:val="00953A39"/>
    <w:rsid w:val="009563C2"/>
    <w:rsid w:val="00967066"/>
    <w:rsid w:val="00973AF2"/>
    <w:rsid w:val="009826E5"/>
    <w:rsid w:val="009A2709"/>
    <w:rsid w:val="009A37D2"/>
    <w:rsid w:val="009B3271"/>
    <w:rsid w:val="009B4795"/>
    <w:rsid w:val="009C5D04"/>
    <w:rsid w:val="009D1526"/>
    <w:rsid w:val="009D165E"/>
    <w:rsid w:val="009D1922"/>
    <w:rsid w:val="009D6E12"/>
    <w:rsid w:val="009E2FB5"/>
    <w:rsid w:val="009F0CAE"/>
    <w:rsid w:val="009F402E"/>
    <w:rsid w:val="009F7F45"/>
    <w:rsid w:val="00A027A6"/>
    <w:rsid w:val="00A03926"/>
    <w:rsid w:val="00A276A3"/>
    <w:rsid w:val="00A40A7C"/>
    <w:rsid w:val="00A40C57"/>
    <w:rsid w:val="00A42DEC"/>
    <w:rsid w:val="00A61EFF"/>
    <w:rsid w:val="00A65C57"/>
    <w:rsid w:val="00A8201A"/>
    <w:rsid w:val="00A869CE"/>
    <w:rsid w:val="00AB55C6"/>
    <w:rsid w:val="00AD1708"/>
    <w:rsid w:val="00AD3437"/>
    <w:rsid w:val="00AD3EDC"/>
    <w:rsid w:val="00AD53E5"/>
    <w:rsid w:val="00AE3BC3"/>
    <w:rsid w:val="00AE6FD6"/>
    <w:rsid w:val="00AE7BFE"/>
    <w:rsid w:val="00AF35BC"/>
    <w:rsid w:val="00B01776"/>
    <w:rsid w:val="00B034C6"/>
    <w:rsid w:val="00B1276C"/>
    <w:rsid w:val="00B13CD1"/>
    <w:rsid w:val="00B31FBF"/>
    <w:rsid w:val="00B34A1A"/>
    <w:rsid w:val="00B377B6"/>
    <w:rsid w:val="00B47AD9"/>
    <w:rsid w:val="00B52F65"/>
    <w:rsid w:val="00B64055"/>
    <w:rsid w:val="00B67167"/>
    <w:rsid w:val="00B67816"/>
    <w:rsid w:val="00B733FF"/>
    <w:rsid w:val="00B87A9F"/>
    <w:rsid w:val="00BA27E8"/>
    <w:rsid w:val="00BB5C57"/>
    <w:rsid w:val="00BC254A"/>
    <w:rsid w:val="00BC36D3"/>
    <w:rsid w:val="00BC4294"/>
    <w:rsid w:val="00BD0B53"/>
    <w:rsid w:val="00BD0E19"/>
    <w:rsid w:val="00BD17AB"/>
    <w:rsid w:val="00BD39A0"/>
    <w:rsid w:val="00BD592E"/>
    <w:rsid w:val="00BE4042"/>
    <w:rsid w:val="00BE4C60"/>
    <w:rsid w:val="00BE586D"/>
    <w:rsid w:val="00BF7608"/>
    <w:rsid w:val="00C04640"/>
    <w:rsid w:val="00C1246F"/>
    <w:rsid w:val="00C12B84"/>
    <w:rsid w:val="00C248A2"/>
    <w:rsid w:val="00C254C3"/>
    <w:rsid w:val="00C272C8"/>
    <w:rsid w:val="00C32F4D"/>
    <w:rsid w:val="00C41C0A"/>
    <w:rsid w:val="00C429D3"/>
    <w:rsid w:val="00C43215"/>
    <w:rsid w:val="00C51F56"/>
    <w:rsid w:val="00C6067E"/>
    <w:rsid w:val="00C6206D"/>
    <w:rsid w:val="00C64E4F"/>
    <w:rsid w:val="00C701CD"/>
    <w:rsid w:val="00C8057E"/>
    <w:rsid w:val="00C84C26"/>
    <w:rsid w:val="00C90724"/>
    <w:rsid w:val="00CA7B66"/>
    <w:rsid w:val="00CB0518"/>
    <w:rsid w:val="00CB4181"/>
    <w:rsid w:val="00CB5EFE"/>
    <w:rsid w:val="00CB661B"/>
    <w:rsid w:val="00CB663D"/>
    <w:rsid w:val="00CC0911"/>
    <w:rsid w:val="00CD172A"/>
    <w:rsid w:val="00CD72B9"/>
    <w:rsid w:val="00CE278F"/>
    <w:rsid w:val="00CF172C"/>
    <w:rsid w:val="00CF56A7"/>
    <w:rsid w:val="00D100D2"/>
    <w:rsid w:val="00D104F7"/>
    <w:rsid w:val="00D17239"/>
    <w:rsid w:val="00D245B0"/>
    <w:rsid w:val="00D31479"/>
    <w:rsid w:val="00D4121C"/>
    <w:rsid w:val="00D449C0"/>
    <w:rsid w:val="00D55A00"/>
    <w:rsid w:val="00D641AE"/>
    <w:rsid w:val="00D650FC"/>
    <w:rsid w:val="00D813D0"/>
    <w:rsid w:val="00D81810"/>
    <w:rsid w:val="00D84CE1"/>
    <w:rsid w:val="00D856DF"/>
    <w:rsid w:val="00D86C0A"/>
    <w:rsid w:val="00D90E76"/>
    <w:rsid w:val="00D91BC6"/>
    <w:rsid w:val="00D97917"/>
    <w:rsid w:val="00DA3F26"/>
    <w:rsid w:val="00DB4637"/>
    <w:rsid w:val="00DB480D"/>
    <w:rsid w:val="00DC2139"/>
    <w:rsid w:val="00DC34DD"/>
    <w:rsid w:val="00DC3DDF"/>
    <w:rsid w:val="00DC79B1"/>
    <w:rsid w:val="00DC79FF"/>
    <w:rsid w:val="00DD2CEA"/>
    <w:rsid w:val="00DD3372"/>
    <w:rsid w:val="00DD6A07"/>
    <w:rsid w:val="00DE08C1"/>
    <w:rsid w:val="00DE5ABF"/>
    <w:rsid w:val="00DF1440"/>
    <w:rsid w:val="00E010E5"/>
    <w:rsid w:val="00E01551"/>
    <w:rsid w:val="00E02CD9"/>
    <w:rsid w:val="00E10E4F"/>
    <w:rsid w:val="00E13A69"/>
    <w:rsid w:val="00E14EA6"/>
    <w:rsid w:val="00E158E6"/>
    <w:rsid w:val="00E2178E"/>
    <w:rsid w:val="00E33780"/>
    <w:rsid w:val="00E35609"/>
    <w:rsid w:val="00E45CC8"/>
    <w:rsid w:val="00E4661C"/>
    <w:rsid w:val="00E52C8A"/>
    <w:rsid w:val="00E572EB"/>
    <w:rsid w:val="00E64B51"/>
    <w:rsid w:val="00E6799F"/>
    <w:rsid w:val="00E70B98"/>
    <w:rsid w:val="00E83423"/>
    <w:rsid w:val="00E90EA0"/>
    <w:rsid w:val="00E94919"/>
    <w:rsid w:val="00E9533A"/>
    <w:rsid w:val="00EA129B"/>
    <w:rsid w:val="00EA3615"/>
    <w:rsid w:val="00EB6ED4"/>
    <w:rsid w:val="00EC6C3E"/>
    <w:rsid w:val="00ED2C8E"/>
    <w:rsid w:val="00ED5788"/>
    <w:rsid w:val="00EE3A5A"/>
    <w:rsid w:val="00EE63B3"/>
    <w:rsid w:val="00EE6808"/>
    <w:rsid w:val="00EE7FCE"/>
    <w:rsid w:val="00EF0BE0"/>
    <w:rsid w:val="00EF2FF7"/>
    <w:rsid w:val="00F040BF"/>
    <w:rsid w:val="00F135F3"/>
    <w:rsid w:val="00F13728"/>
    <w:rsid w:val="00F17CE4"/>
    <w:rsid w:val="00F24FC0"/>
    <w:rsid w:val="00F37B08"/>
    <w:rsid w:val="00F42F99"/>
    <w:rsid w:val="00F43BC4"/>
    <w:rsid w:val="00F44DC6"/>
    <w:rsid w:val="00F50F09"/>
    <w:rsid w:val="00F54BA2"/>
    <w:rsid w:val="00F575AF"/>
    <w:rsid w:val="00F63220"/>
    <w:rsid w:val="00F72ED2"/>
    <w:rsid w:val="00F81491"/>
    <w:rsid w:val="00F814FE"/>
    <w:rsid w:val="00F81E09"/>
    <w:rsid w:val="00F830AB"/>
    <w:rsid w:val="00F84379"/>
    <w:rsid w:val="00F862E5"/>
    <w:rsid w:val="00F9216A"/>
    <w:rsid w:val="00F9308C"/>
    <w:rsid w:val="00F94B6F"/>
    <w:rsid w:val="00FB0DB9"/>
    <w:rsid w:val="00FC4298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193DC"/>
  <w15:docId w15:val="{B9BA56FF-0C0E-418A-B24A-AC768CCA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1AF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aliases w:val="h"/>
    <w:basedOn w:val="Normal"/>
    <w:link w:val="EncabezadoCar"/>
    <w:uiPriority w:val="99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221D0C"/>
    <w:pPr>
      <w:tabs>
        <w:tab w:val="left" w:pos="567"/>
        <w:tab w:val="right" w:leader="dot" w:pos="9923"/>
      </w:tabs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254C3"/>
    <w:pPr>
      <w:spacing w:line="240" w:lineRule="auto"/>
    </w:pPr>
    <w:rPr>
      <w:rFonts w:ascii="Calibri" w:hAnsi="Calibri" w:cs="Arial"/>
      <w:i/>
      <w:color w:val="0070C0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6799F"/>
    <w:rPr>
      <w:rFonts w:ascii="Arial" w:hAnsi="Arial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1D93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character" w:customStyle="1" w:styleId="EncabezadoCar">
    <w:name w:val="Encabezado Car"/>
    <w:aliases w:val="h Car"/>
    <w:basedOn w:val="Fuentedeprrafopredeter"/>
    <w:link w:val="Encabezado"/>
    <w:uiPriority w:val="99"/>
    <w:rsid w:val="00751D93"/>
    <w:rPr>
      <w:rFonts w:ascii="Arial" w:hAnsi="Arial"/>
      <w:szCs w:val="24"/>
      <w:lang w:val="es-ES" w:eastAsia="es-ES"/>
    </w:rPr>
  </w:style>
  <w:style w:type="paragraph" w:customStyle="1" w:styleId="BodyText">
    <w:name w:val="BodyText"/>
    <w:basedOn w:val="Normal"/>
    <w:link w:val="BodyTextCar"/>
    <w:rsid w:val="008E61F9"/>
    <w:pPr>
      <w:spacing w:before="120" w:after="120" w:line="240" w:lineRule="auto"/>
      <w:jc w:val="left"/>
    </w:pPr>
    <w:rPr>
      <w:rFonts w:ascii="Times New Roman" w:hAnsi="Times New Roman"/>
      <w:sz w:val="24"/>
      <w:szCs w:val="20"/>
      <w:lang w:val="es-MX" w:eastAsia="en-US"/>
    </w:rPr>
  </w:style>
  <w:style w:type="character" w:customStyle="1" w:styleId="BodyTextCar">
    <w:name w:val="BodyText Car"/>
    <w:basedOn w:val="Fuentedeprrafopredeter"/>
    <w:link w:val="BodyText"/>
    <w:locked/>
    <w:rsid w:val="008E61F9"/>
    <w:rPr>
      <w:sz w:val="24"/>
      <w:lang w:eastAsia="en-US"/>
    </w:rPr>
  </w:style>
  <w:style w:type="character" w:customStyle="1" w:styleId="normaltextrun">
    <w:name w:val="normaltextrun"/>
    <w:basedOn w:val="Fuentedeprrafopredeter"/>
    <w:rsid w:val="008E6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1C88A-A7C1-4A26-9C6C-29FDDF0B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1520</TotalTime>
  <Pages>12</Pages>
  <Words>2008</Words>
  <Characters>11047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13029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Itera</dc:creator>
  <cp:lastModifiedBy>Miledi Arias</cp:lastModifiedBy>
  <cp:revision>45</cp:revision>
  <cp:lastPrinted>2011-06-07T18:13:00Z</cp:lastPrinted>
  <dcterms:created xsi:type="dcterms:W3CDTF">2024-09-28T04:37:00Z</dcterms:created>
  <dcterms:modified xsi:type="dcterms:W3CDTF">2024-10-11T18:08:00Z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