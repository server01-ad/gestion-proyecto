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6B349" w14:textId="77777777" w:rsidR="003F2858" w:rsidRPr="003F2858" w:rsidRDefault="003F2858" w:rsidP="0008512E">
      <w:pPr>
        <w:pStyle w:val="Ttulo"/>
        <w:spacing w:before="0"/>
        <w:jc w:val="right"/>
        <w:rPr>
          <w:rFonts w:ascii="Montserrat" w:hAnsi="Montserrat"/>
        </w:rPr>
      </w:pPr>
      <w:r w:rsidRPr="003F2858">
        <w:rPr>
          <w:rFonts w:ascii="Montserrat" w:hAnsi="Montserrat"/>
          <w:noProof/>
        </w:rPr>
        <w:drawing>
          <wp:anchor distT="0" distB="0" distL="114300" distR="114300" simplePos="0" relativeHeight="251660288" behindDoc="1" locked="0" layoutInCell="1" allowOverlap="1" wp14:anchorId="070A95E2" wp14:editId="3C24A5B1">
            <wp:simplePos x="0" y="0"/>
            <wp:positionH relativeFrom="column">
              <wp:posOffset>1413510</wp:posOffset>
            </wp:positionH>
            <wp:positionV relativeFrom="paragraph">
              <wp:posOffset>156210</wp:posOffset>
            </wp:positionV>
            <wp:extent cx="1581785" cy="410993"/>
            <wp:effectExtent l="0" t="0" r="0" b="8255"/>
            <wp:wrapNone/>
            <wp:docPr id="2119818230" name="Imagen 4" descr="Imagen que contiene alimento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6ED64F4-AA6D-49AA-B2B4-EE5D92B125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magen que contiene alimentos&#10;&#10;Descripción generada automáticamente">
                      <a:extLst>
                        <a:ext uri="{FF2B5EF4-FFF2-40B4-BE49-F238E27FC236}">
                          <a16:creationId xmlns:a16="http://schemas.microsoft.com/office/drawing/2014/main" id="{96ED64F4-AA6D-49AA-B2B4-EE5D92B125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14" b="33762"/>
                    <a:stretch/>
                  </pic:blipFill>
                  <pic:spPr>
                    <a:xfrm>
                      <a:off x="0" y="0"/>
                      <a:ext cx="1581785" cy="410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858">
        <w:rPr>
          <w:rFonts w:ascii="Montserrat" w:hAnsi="Montserrat"/>
          <w:noProof/>
          <w:sz w:val="20"/>
          <w:szCs w:val="20"/>
          <w:lang w:eastAsia="es-MX"/>
        </w:rPr>
        <w:drawing>
          <wp:anchor distT="0" distB="0" distL="114300" distR="114300" simplePos="0" relativeHeight="251659264" behindDoc="0" locked="0" layoutInCell="1" allowOverlap="1" wp14:anchorId="64F53FAE" wp14:editId="1BCE9FA2">
            <wp:simplePos x="0" y="0"/>
            <wp:positionH relativeFrom="page">
              <wp:posOffset>3837940</wp:posOffset>
            </wp:positionH>
            <wp:positionV relativeFrom="paragraph">
              <wp:posOffset>82550</wp:posOffset>
            </wp:positionV>
            <wp:extent cx="2154555" cy="581025"/>
            <wp:effectExtent l="0" t="0" r="0" b="9525"/>
            <wp:wrapThrough wrapText="bothSides">
              <wp:wrapPolygon edited="0">
                <wp:start x="955" y="0"/>
                <wp:lineTo x="382" y="3541"/>
                <wp:lineTo x="0" y="8498"/>
                <wp:lineTo x="0" y="14164"/>
                <wp:lineTo x="573" y="19830"/>
                <wp:lineTo x="764" y="21246"/>
                <wp:lineTo x="4584" y="21246"/>
                <wp:lineTo x="10504" y="19830"/>
                <wp:lineTo x="20626" y="15580"/>
                <wp:lineTo x="20626" y="9207"/>
                <wp:lineTo x="15279" y="5666"/>
                <wp:lineTo x="4393" y="0"/>
                <wp:lineTo x="955" y="0"/>
              </wp:wrapPolygon>
            </wp:wrapThrough>
            <wp:docPr id="1698284587" name="Imagen 169828458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84587" name="Imagen 1698284587" descr="Imagen que contiene Texto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2" t="3564" r="65962" b="90618"/>
                    <a:stretch/>
                  </pic:blipFill>
                  <pic:spPr bwMode="auto">
                    <a:xfrm>
                      <a:off x="0" y="0"/>
                      <a:ext cx="2154555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8E30A" w14:textId="77777777" w:rsidR="003F2858" w:rsidRPr="003F2858" w:rsidRDefault="003F2858" w:rsidP="0008512E">
      <w:pPr>
        <w:pStyle w:val="Ttulo"/>
        <w:spacing w:before="0"/>
        <w:rPr>
          <w:rFonts w:ascii="Montserrat" w:hAnsi="Montserrat"/>
        </w:rPr>
      </w:pPr>
    </w:p>
    <w:p w14:paraId="0ABAE9A7" w14:textId="77777777" w:rsidR="003F2858" w:rsidRPr="003F2858" w:rsidRDefault="003F2858" w:rsidP="0008512E">
      <w:pPr>
        <w:pStyle w:val="Ttulo"/>
        <w:spacing w:before="0"/>
        <w:rPr>
          <w:rFonts w:ascii="Montserrat" w:hAnsi="Montserrat"/>
          <w:color w:val="0070C0"/>
        </w:rPr>
      </w:pPr>
    </w:p>
    <w:p w14:paraId="3FA2582D" w14:textId="77777777" w:rsidR="003F2858" w:rsidRPr="003F2858" w:rsidRDefault="003F2858" w:rsidP="0008512E">
      <w:pPr>
        <w:pStyle w:val="Ttulo"/>
        <w:spacing w:before="0"/>
        <w:rPr>
          <w:rFonts w:ascii="Montserrat" w:hAnsi="Montserrat"/>
          <w:color w:val="0070C0"/>
        </w:rPr>
      </w:pPr>
    </w:p>
    <w:p w14:paraId="521D8C24" w14:textId="77777777" w:rsidR="003F2858" w:rsidRPr="003F2858" w:rsidRDefault="003F2858" w:rsidP="0008512E">
      <w:pPr>
        <w:pStyle w:val="Ttulo"/>
        <w:spacing w:before="0"/>
        <w:rPr>
          <w:rFonts w:ascii="Montserrat" w:hAnsi="Montserrat"/>
          <w:color w:val="0070C0"/>
        </w:rPr>
      </w:pPr>
    </w:p>
    <w:p w14:paraId="52961A18" w14:textId="2CD02436" w:rsidR="003F2858" w:rsidRPr="003F2858" w:rsidRDefault="003F2858" w:rsidP="0008512E">
      <w:pPr>
        <w:pStyle w:val="Ttulo"/>
        <w:spacing w:before="0"/>
        <w:rPr>
          <w:rFonts w:ascii="Montserrat" w:hAnsi="Montserrat"/>
          <w:color w:val="943634" w:themeColor="accent2" w:themeShade="BF"/>
          <w:sz w:val="40"/>
          <w:szCs w:val="40"/>
        </w:rPr>
      </w:pPr>
      <w:r w:rsidRPr="003F2858">
        <w:rPr>
          <w:rFonts w:ascii="Montserrat" w:hAnsi="Montserrat" w:cs="Times New Roman"/>
          <w:bCs w:val="0"/>
          <w:color w:val="943634" w:themeColor="accent2" w:themeShade="BF"/>
          <w:sz w:val="40"/>
          <w:szCs w:val="40"/>
        </w:rPr>
        <w:t xml:space="preserve">Secretaría de Finanzas del </w:t>
      </w:r>
      <w:r w:rsidR="005D0566">
        <w:rPr>
          <w:rFonts w:ascii="Montserrat" w:hAnsi="Montserrat" w:cs="Times New Roman"/>
          <w:bCs w:val="0"/>
          <w:color w:val="943634" w:themeColor="accent2" w:themeShade="BF"/>
          <w:sz w:val="40"/>
          <w:szCs w:val="40"/>
        </w:rPr>
        <w:t>P</w:t>
      </w:r>
      <w:r w:rsidRPr="003F2858">
        <w:rPr>
          <w:rFonts w:ascii="Montserrat" w:hAnsi="Montserrat" w:cs="Times New Roman"/>
          <w:bCs w:val="0"/>
          <w:color w:val="943634" w:themeColor="accent2" w:themeShade="BF"/>
          <w:sz w:val="40"/>
          <w:szCs w:val="40"/>
        </w:rPr>
        <w:t>oder Ejecutivo del Estado</w:t>
      </w:r>
    </w:p>
    <w:p w14:paraId="6373DC77" w14:textId="77777777" w:rsidR="003F2858" w:rsidRPr="003F2858" w:rsidRDefault="003F2858" w:rsidP="0008512E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6EDDA196" w14:textId="77777777" w:rsidR="003F2858" w:rsidRPr="003F2858" w:rsidRDefault="003F2858" w:rsidP="0008512E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478CE7F6" w14:textId="77777777" w:rsidR="003F2858" w:rsidRPr="003F2858" w:rsidRDefault="003F2858" w:rsidP="0008512E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03AB9493" w14:textId="77777777" w:rsidR="003F2858" w:rsidRPr="003F2858" w:rsidRDefault="003F2858" w:rsidP="0008512E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686F7476" w14:textId="6AF9B775" w:rsidR="003F2858" w:rsidRPr="003F2858" w:rsidRDefault="003F2858" w:rsidP="0008512E">
      <w:pPr>
        <w:pStyle w:val="Ttulo"/>
        <w:spacing w:before="0"/>
        <w:rPr>
          <w:rFonts w:ascii="Montserrat" w:hAnsi="Montserrat"/>
          <w:sz w:val="40"/>
          <w:szCs w:val="40"/>
        </w:rPr>
      </w:pPr>
      <w:r w:rsidRPr="003F2858">
        <w:rPr>
          <w:rFonts w:ascii="Montserrat" w:hAnsi="Montserrat"/>
          <w:sz w:val="40"/>
          <w:szCs w:val="40"/>
        </w:rPr>
        <w:t xml:space="preserve">Modelado de Procedimientos </w:t>
      </w:r>
      <w:proofErr w:type="spellStart"/>
      <w:r w:rsidRPr="003F2858">
        <w:rPr>
          <w:rFonts w:ascii="Montserrat" w:hAnsi="Montserrat"/>
          <w:sz w:val="40"/>
          <w:szCs w:val="40"/>
        </w:rPr>
        <w:t>To</w:t>
      </w:r>
      <w:proofErr w:type="spellEnd"/>
      <w:r w:rsidRPr="003F2858">
        <w:rPr>
          <w:rFonts w:ascii="Montserrat" w:hAnsi="Montserrat"/>
          <w:sz w:val="40"/>
          <w:szCs w:val="40"/>
        </w:rPr>
        <w:t xml:space="preserve"> Be</w:t>
      </w:r>
    </w:p>
    <w:p w14:paraId="16D3C164" w14:textId="77777777" w:rsidR="003F2858" w:rsidRPr="003F2858" w:rsidRDefault="003F2858" w:rsidP="0008512E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54AEC9BB" w14:textId="77777777" w:rsidR="003F2858" w:rsidRPr="003F2858" w:rsidRDefault="003F2858" w:rsidP="0008512E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507DF1CF" w14:textId="77777777" w:rsidR="003F2858" w:rsidRPr="003F2858" w:rsidRDefault="003F2858" w:rsidP="0008512E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0AB27B1A" w14:textId="77777777" w:rsidR="003F2858" w:rsidRPr="003F2858" w:rsidRDefault="003F2858" w:rsidP="0008512E">
      <w:pPr>
        <w:pStyle w:val="Ttulo"/>
        <w:spacing w:before="0"/>
        <w:rPr>
          <w:rFonts w:ascii="Montserrat" w:hAnsi="Montserrat"/>
          <w:sz w:val="28"/>
          <w:szCs w:val="28"/>
        </w:rPr>
      </w:pPr>
    </w:p>
    <w:tbl>
      <w:tblPr>
        <w:tblStyle w:val="Tablaconcuadrcula"/>
        <w:tblW w:w="9096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4139"/>
      </w:tblGrid>
      <w:tr w:rsidR="00C511C6" w:rsidRPr="004469FD" w14:paraId="64629A8B" w14:textId="77777777" w:rsidTr="00401018">
        <w:trPr>
          <w:jc w:val="center"/>
        </w:trPr>
        <w:tc>
          <w:tcPr>
            <w:tcW w:w="2972" w:type="dxa"/>
            <w:vAlign w:val="center"/>
          </w:tcPr>
          <w:p w14:paraId="2569025D" w14:textId="77777777" w:rsidR="00C511C6" w:rsidRPr="004469FD" w:rsidRDefault="00C511C6" w:rsidP="00401018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/>
                <w:sz w:val="24"/>
              </w:rPr>
            </w:pPr>
            <w:r w:rsidRPr="004469FD">
              <w:rPr>
                <w:rFonts w:ascii="Montserrat" w:hAnsi="Montserrat"/>
                <w:b/>
                <w:sz w:val="24"/>
              </w:rPr>
              <w:t>No. de Contrato:</w:t>
            </w:r>
          </w:p>
        </w:tc>
        <w:tc>
          <w:tcPr>
            <w:tcW w:w="1985" w:type="dxa"/>
            <w:vAlign w:val="center"/>
          </w:tcPr>
          <w:p w14:paraId="488C64C1" w14:textId="77777777" w:rsidR="00C511C6" w:rsidRPr="004469FD" w:rsidRDefault="00C511C6" w:rsidP="00401018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/>
                <w:sz w:val="24"/>
              </w:rPr>
            </w:pPr>
            <w:r w:rsidRPr="00E46388">
              <w:rPr>
                <w:rFonts w:ascii="Montserrat" w:hAnsi="Montserrat"/>
                <w:b/>
                <w:sz w:val="24"/>
              </w:rPr>
              <w:t>Acrónimo del Proyecto</w:t>
            </w:r>
            <w:r>
              <w:rPr>
                <w:rFonts w:ascii="Montserrat" w:hAnsi="Montserrat"/>
                <w:b/>
                <w:sz w:val="24"/>
              </w:rPr>
              <w:t>:</w:t>
            </w:r>
          </w:p>
        </w:tc>
        <w:tc>
          <w:tcPr>
            <w:tcW w:w="4139" w:type="dxa"/>
            <w:vAlign w:val="center"/>
          </w:tcPr>
          <w:p w14:paraId="4D021814" w14:textId="77777777" w:rsidR="00C511C6" w:rsidRPr="004469FD" w:rsidRDefault="00C511C6" w:rsidP="00401018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/>
                <w:sz w:val="24"/>
              </w:rPr>
            </w:pPr>
            <w:r w:rsidRPr="004469FD">
              <w:rPr>
                <w:rFonts w:ascii="Montserrat" w:hAnsi="Montserrat"/>
                <w:b/>
                <w:sz w:val="24"/>
              </w:rPr>
              <w:t>Nombre del Proyecto:</w:t>
            </w:r>
          </w:p>
        </w:tc>
      </w:tr>
      <w:tr w:rsidR="00C511C6" w:rsidRPr="004469FD" w14:paraId="3938A33C" w14:textId="77777777" w:rsidTr="00401018">
        <w:trPr>
          <w:jc w:val="center"/>
        </w:trPr>
        <w:tc>
          <w:tcPr>
            <w:tcW w:w="2972" w:type="dxa"/>
            <w:vAlign w:val="center"/>
          </w:tcPr>
          <w:p w14:paraId="35CFBA30" w14:textId="77777777" w:rsidR="00C511C6" w:rsidRPr="004469FD" w:rsidRDefault="00C511C6" w:rsidP="00401018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7D26884B" w14:textId="77777777" w:rsidR="00C511C6" w:rsidRPr="004469FD" w:rsidRDefault="00C511C6" w:rsidP="00401018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Cs/>
                <w:sz w:val="24"/>
              </w:rPr>
            </w:pPr>
            <w:r>
              <w:rPr>
                <w:rFonts w:ascii="Montserrat" w:hAnsi="Montserrat"/>
                <w:bCs/>
                <w:sz w:val="24"/>
              </w:rPr>
              <w:t>SIOX</w:t>
            </w:r>
          </w:p>
        </w:tc>
        <w:tc>
          <w:tcPr>
            <w:tcW w:w="4139" w:type="dxa"/>
          </w:tcPr>
          <w:p w14:paraId="4A47A2AD" w14:textId="77777777" w:rsidR="00C511C6" w:rsidRPr="004469FD" w:rsidRDefault="00C511C6" w:rsidP="00401018">
            <w:pPr>
              <w:tabs>
                <w:tab w:val="left" w:pos="3481"/>
              </w:tabs>
              <w:spacing w:before="0" w:after="0"/>
              <w:rPr>
                <w:rFonts w:ascii="Montserrat" w:hAnsi="Montserrat"/>
                <w:bCs/>
                <w:sz w:val="24"/>
              </w:rPr>
            </w:pPr>
            <w:r w:rsidRPr="004469FD">
              <w:rPr>
                <w:rFonts w:ascii="Montserrat" w:hAnsi="Montserrat"/>
                <w:bCs/>
                <w:sz w:val="24"/>
              </w:rPr>
              <w:t>Servicios profesionales especializados para el análisis, diseño, desarrollo e implementación de un sistema integral para la gestión recaudatoria y el seguimiento de la política fiscal estatal, Fase 1</w:t>
            </w:r>
          </w:p>
        </w:tc>
      </w:tr>
    </w:tbl>
    <w:p w14:paraId="657A9482" w14:textId="77777777" w:rsidR="003F2858" w:rsidRPr="003F2858" w:rsidRDefault="003F2858" w:rsidP="0008512E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5B79C35D" w14:textId="77777777" w:rsidR="003F2858" w:rsidRPr="003F2858" w:rsidRDefault="003F2858" w:rsidP="00C511C6">
      <w:pPr>
        <w:pStyle w:val="Ttulo"/>
        <w:spacing w:before="0"/>
        <w:jc w:val="both"/>
        <w:rPr>
          <w:rFonts w:ascii="Montserrat" w:hAnsi="Montserrat"/>
          <w:sz w:val="24"/>
        </w:rPr>
      </w:pPr>
    </w:p>
    <w:p w14:paraId="6948B501" w14:textId="77777777" w:rsidR="003F2858" w:rsidRPr="003F2858" w:rsidRDefault="003F2858" w:rsidP="0008512E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2554C89F" w14:textId="77777777" w:rsidR="003F2858" w:rsidRPr="003F2858" w:rsidRDefault="003F2858" w:rsidP="0008512E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5CF2010C" w14:textId="77777777" w:rsidR="003F2858" w:rsidRPr="003F2858" w:rsidRDefault="003F2858" w:rsidP="0008512E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40A14CC2" w14:textId="77777777" w:rsidR="003F2858" w:rsidRPr="003F2858" w:rsidRDefault="003F2858" w:rsidP="0008512E">
      <w:pPr>
        <w:pStyle w:val="Encabezado"/>
        <w:spacing w:before="0" w:after="0"/>
        <w:jc w:val="center"/>
        <w:rPr>
          <w:rFonts w:ascii="Montserrat" w:hAnsi="Montserrat"/>
          <w:b/>
          <w:bCs/>
          <w:sz w:val="16"/>
          <w:szCs w:val="16"/>
        </w:rPr>
      </w:pPr>
      <w:r w:rsidRPr="003F2858">
        <w:rPr>
          <w:rFonts w:ascii="Montserrat" w:hAnsi="Montserrat"/>
          <w:b/>
          <w:bCs/>
          <w:sz w:val="16"/>
          <w:szCs w:val="16"/>
        </w:rPr>
        <w:t>La información contenida en este documento es para uso interno</w:t>
      </w:r>
    </w:p>
    <w:p w14:paraId="735640B2" w14:textId="77777777" w:rsidR="00A94A7A" w:rsidRPr="003F2858" w:rsidRDefault="00A94A7A" w:rsidP="0008512E">
      <w:pPr>
        <w:pStyle w:val="Ttulo"/>
        <w:spacing w:before="0"/>
        <w:rPr>
          <w:rFonts w:ascii="Montserrat" w:hAnsi="Montserrat"/>
          <w:sz w:val="28"/>
          <w:szCs w:val="28"/>
        </w:rPr>
      </w:pPr>
      <w:r w:rsidRPr="003F2858">
        <w:rPr>
          <w:rFonts w:ascii="Montserrat" w:hAnsi="Montserrat"/>
          <w:sz w:val="28"/>
          <w:szCs w:val="28"/>
        </w:rPr>
        <w:lastRenderedPageBreak/>
        <w:t>Contenido</w:t>
      </w:r>
    </w:p>
    <w:p w14:paraId="5C7F3865" w14:textId="5580B83E" w:rsidR="00073565" w:rsidRPr="003F2858" w:rsidRDefault="00A94A7A" w:rsidP="0008512E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r w:rsidRPr="003F2858">
        <w:rPr>
          <w:rFonts w:ascii="Montserrat" w:hAnsi="Montserrat" w:cstheme="minorHAnsi"/>
          <w:lang w:val="es-MX"/>
        </w:rPr>
        <w:fldChar w:fldCharType="begin"/>
      </w:r>
      <w:r w:rsidRPr="003F2858">
        <w:rPr>
          <w:rFonts w:ascii="Montserrat" w:hAnsi="Montserrat" w:cstheme="minorHAnsi"/>
          <w:lang w:val="es-MX"/>
        </w:rPr>
        <w:instrText xml:space="preserve"> TOC \o "1-4" \h \z \u </w:instrText>
      </w:r>
      <w:r w:rsidRPr="003F2858">
        <w:rPr>
          <w:rFonts w:ascii="Montserrat" w:hAnsi="Montserrat" w:cstheme="minorHAnsi"/>
          <w:lang w:val="es-MX"/>
        </w:rPr>
        <w:fldChar w:fldCharType="separate"/>
      </w:r>
      <w:hyperlink w:anchor="_Toc177499319" w:history="1">
        <w:r w:rsidR="00073565" w:rsidRPr="003F2858">
          <w:rPr>
            <w:rStyle w:val="Hipervnculo"/>
            <w:rFonts w:ascii="Montserrat" w:hAnsi="Montserrat"/>
            <w:noProof/>
          </w:rPr>
          <w:t>1.</w:t>
        </w:r>
        <w:r w:rsidR="00073565" w:rsidRPr="003F2858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073565" w:rsidRPr="003F2858">
          <w:rPr>
            <w:rStyle w:val="Hipervnculo"/>
            <w:rFonts w:ascii="Montserrat" w:hAnsi="Montserrat"/>
            <w:noProof/>
          </w:rPr>
          <w:t>Introducción.</w:t>
        </w:r>
        <w:r w:rsidR="00073565" w:rsidRPr="003F2858">
          <w:rPr>
            <w:rFonts w:ascii="Montserrat" w:hAnsi="Montserrat"/>
            <w:noProof/>
            <w:webHidden/>
          </w:rPr>
          <w:tab/>
        </w:r>
        <w:r w:rsidR="00073565" w:rsidRPr="003F2858">
          <w:rPr>
            <w:rFonts w:ascii="Montserrat" w:hAnsi="Montserrat"/>
            <w:noProof/>
            <w:webHidden/>
          </w:rPr>
          <w:fldChar w:fldCharType="begin"/>
        </w:r>
        <w:r w:rsidR="00073565" w:rsidRPr="003F2858">
          <w:rPr>
            <w:rFonts w:ascii="Montserrat" w:hAnsi="Montserrat"/>
            <w:noProof/>
            <w:webHidden/>
          </w:rPr>
          <w:instrText xml:space="preserve"> PAGEREF _Toc177499319 \h </w:instrText>
        </w:r>
        <w:r w:rsidR="00073565" w:rsidRPr="003F2858">
          <w:rPr>
            <w:rFonts w:ascii="Montserrat" w:hAnsi="Montserrat"/>
            <w:noProof/>
            <w:webHidden/>
          </w:rPr>
        </w:r>
        <w:r w:rsidR="00073565" w:rsidRPr="003F2858">
          <w:rPr>
            <w:rFonts w:ascii="Montserrat" w:hAnsi="Montserrat"/>
            <w:noProof/>
            <w:webHidden/>
          </w:rPr>
          <w:fldChar w:fldCharType="separate"/>
        </w:r>
        <w:r w:rsidR="00073565" w:rsidRPr="003F2858">
          <w:rPr>
            <w:rFonts w:ascii="Montserrat" w:hAnsi="Montserrat"/>
            <w:noProof/>
            <w:webHidden/>
          </w:rPr>
          <w:t>3</w:t>
        </w:r>
        <w:r w:rsidR="00073565" w:rsidRPr="003F2858">
          <w:rPr>
            <w:rFonts w:ascii="Montserrat" w:hAnsi="Montserrat"/>
            <w:noProof/>
            <w:webHidden/>
          </w:rPr>
          <w:fldChar w:fldCharType="end"/>
        </w:r>
      </w:hyperlink>
    </w:p>
    <w:p w14:paraId="17A373B4" w14:textId="0BCEEB35" w:rsidR="00073565" w:rsidRPr="003F2858" w:rsidRDefault="00073565" w:rsidP="0008512E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499320" w:history="1">
        <w:r w:rsidRPr="003F2858">
          <w:rPr>
            <w:rStyle w:val="Hipervnculo"/>
            <w:rFonts w:ascii="Montserrat" w:hAnsi="Montserrat"/>
            <w:noProof/>
          </w:rPr>
          <w:t>1.1.</w:t>
        </w:r>
        <w:r w:rsidRPr="003F2858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3F2858">
          <w:rPr>
            <w:rStyle w:val="Hipervnculo"/>
            <w:rFonts w:ascii="Montserrat" w:hAnsi="Montserrat"/>
            <w:noProof/>
          </w:rPr>
          <w:t>Definiciones, Abreviaturas y Referencias</w:t>
        </w:r>
        <w:r w:rsidRPr="003F2858">
          <w:rPr>
            <w:rFonts w:ascii="Montserrat" w:hAnsi="Montserrat"/>
            <w:noProof/>
            <w:webHidden/>
          </w:rPr>
          <w:tab/>
        </w:r>
        <w:r w:rsidRPr="003F2858">
          <w:rPr>
            <w:rFonts w:ascii="Montserrat" w:hAnsi="Montserrat"/>
            <w:noProof/>
            <w:webHidden/>
          </w:rPr>
          <w:fldChar w:fldCharType="begin"/>
        </w:r>
        <w:r w:rsidRPr="003F2858">
          <w:rPr>
            <w:rFonts w:ascii="Montserrat" w:hAnsi="Montserrat"/>
            <w:noProof/>
            <w:webHidden/>
          </w:rPr>
          <w:instrText xml:space="preserve"> PAGEREF _Toc177499320 \h </w:instrText>
        </w:r>
        <w:r w:rsidRPr="003F2858">
          <w:rPr>
            <w:rFonts w:ascii="Montserrat" w:hAnsi="Montserrat"/>
            <w:noProof/>
            <w:webHidden/>
          </w:rPr>
        </w:r>
        <w:r w:rsidRPr="003F2858">
          <w:rPr>
            <w:rFonts w:ascii="Montserrat" w:hAnsi="Montserrat"/>
            <w:noProof/>
            <w:webHidden/>
          </w:rPr>
          <w:fldChar w:fldCharType="separate"/>
        </w:r>
        <w:r w:rsidRPr="003F2858">
          <w:rPr>
            <w:rFonts w:ascii="Montserrat" w:hAnsi="Montserrat"/>
            <w:noProof/>
            <w:webHidden/>
          </w:rPr>
          <w:t>3</w:t>
        </w:r>
        <w:r w:rsidRPr="003F2858">
          <w:rPr>
            <w:rFonts w:ascii="Montserrat" w:hAnsi="Montserrat"/>
            <w:noProof/>
            <w:webHidden/>
          </w:rPr>
          <w:fldChar w:fldCharType="end"/>
        </w:r>
      </w:hyperlink>
    </w:p>
    <w:p w14:paraId="749A8147" w14:textId="107C0637" w:rsidR="00073565" w:rsidRPr="003F2858" w:rsidRDefault="00073565" w:rsidP="0008512E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499321" w:history="1">
        <w:r w:rsidRPr="003F2858">
          <w:rPr>
            <w:rStyle w:val="Hipervnculo"/>
            <w:rFonts w:ascii="Montserrat" w:hAnsi="Montserrat"/>
            <w:noProof/>
            <w:lang w:val="es-MX"/>
          </w:rPr>
          <w:t>2.</w:t>
        </w:r>
        <w:r w:rsidRPr="003F2858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3F2858">
          <w:rPr>
            <w:rStyle w:val="Hipervnculo"/>
            <w:rFonts w:ascii="Montserrat" w:hAnsi="Montserrat"/>
            <w:noProof/>
            <w:lang w:val="es-MX"/>
          </w:rPr>
          <w:t>Posicionamiento</w:t>
        </w:r>
        <w:r w:rsidRPr="003F2858">
          <w:rPr>
            <w:rFonts w:ascii="Montserrat" w:hAnsi="Montserrat"/>
            <w:noProof/>
            <w:webHidden/>
          </w:rPr>
          <w:tab/>
        </w:r>
        <w:r w:rsidRPr="003F2858">
          <w:rPr>
            <w:rFonts w:ascii="Montserrat" w:hAnsi="Montserrat"/>
            <w:noProof/>
            <w:webHidden/>
          </w:rPr>
          <w:fldChar w:fldCharType="begin"/>
        </w:r>
        <w:r w:rsidRPr="003F2858">
          <w:rPr>
            <w:rFonts w:ascii="Montserrat" w:hAnsi="Montserrat"/>
            <w:noProof/>
            <w:webHidden/>
          </w:rPr>
          <w:instrText xml:space="preserve"> PAGEREF _Toc177499321 \h </w:instrText>
        </w:r>
        <w:r w:rsidRPr="003F2858">
          <w:rPr>
            <w:rFonts w:ascii="Montserrat" w:hAnsi="Montserrat"/>
            <w:noProof/>
            <w:webHidden/>
          </w:rPr>
        </w:r>
        <w:r w:rsidRPr="003F2858">
          <w:rPr>
            <w:rFonts w:ascii="Montserrat" w:hAnsi="Montserrat"/>
            <w:noProof/>
            <w:webHidden/>
          </w:rPr>
          <w:fldChar w:fldCharType="separate"/>
        </w:r>
        <w:r w:rsidRPr="003F2858">
          <w:rPr>
            <w:rFonts w:ascii="Montserrat" w:hAnsi="Montserrat"/>
            <w:noProof/>
            <w:webHidden/>
          </w:rPr>
          <w:t>4</w:t>
        </w:r>
        <w:r w:rsidRPr="003F2858">
          <w:rPr>
            <w:rFonts w:ascii="Montserrat" w:hAnsi="Montserrat"/>
            <w:noProof/>
            <w:webHidden/>
          </w:rPr>
          <w:fldChar w:fldCharType="end"/>
        </w:r>
      </w:hyperlink>
    </w:p>
    <w:p w14:paraId="665E662B" w14:textId="6680BA47" w:rsidR="00073565" w:rsidRPr="003F2858" w:rsidRDefault="00073565" w:rsidP="0008512E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499322" w:history="1">
        <w:r w:rsidRPr="003F2858">
          <w:rPr>
            <w:rStyle w:val="Hipervnculo"/>
            <w:rFonts w:ascii="Montserrat" w:hAnsi="Montserrat"/>
            <w:noProof/>
            <w:lang w:val="es-MX"/>
          </w:rPr>
          <w:t>2.1.</w:t>
        </w:r>
        <w:r w:rsidRPr="003F2858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3F2858">
          <w:rPr>
            <w:rStyle w:val="Hipervnculo"/>
            <w:rFonts w:ascii="Montserrat" w:hAnsi="Montserrat"/>
            <w:noProof/>
            <w:lang w:val="es-MX"/>
          </w:rPr>
          <w:t>Objetivos de Negocio</w:t>
        </w:r>
        <w:r w:rsidRPr="003F2858">
          <w:rPr>
            <w:rFonts w:ascii="Montserrat" w:hAnsi="Montserrat"/>
            <w:noProof/>
            <w:webHidden/>
          </w:rPr>
          <w:tab/>
        </w:r>
        <w:r w:rsidRPr="003F2858">
          <w:rPr>
            <w:rFonts w:ascii="Montserrat" w:hAnsi="Montserrat"/>
            <w:noProof/>
            <w:webHidden/>
          </w:rPr>
          <w:fldChar w:fldCharType="begin"/>
        </w:r>
        <w:r w:rsidRPr="003F2858">
          <w:rPr>
            <w:rFonts w:ascii="Montserrat" w:hAnsi="Montserrat"/>
            <w:noProof/>
            <w:webHidden/>
          </w:rPr>
          <w:instrText xml:space="preserve"> PAGEREF _Toc177499322 \h </w:instrText>
        </w:r>
        <w:r w:rsidRPr="003F2858">
          <w:rPr>
            <w:rFonts w:ascii="Montserrat" w:hAnsi="Montserrat"/>
            <w:noProof/>
            <w:webHidden/>
          </w:rPr>
        </w:r>
        <w:r w:rsidRPr="003F2858">
          <w:rPr>
            <w:rFonts w:ascii="Montserrat" w:hAnsi="Montserrat"/>
            <w:noProof/>
            <w:webHidden/>
          </w:rPr>
          <w:fldChar w:fldCharType="separate"/>
        </w:r>
        <w:r w:rsidRPr="003F2858">
          <w:rPr>
            <w:rFonts w:ascii="Montserrat" w:hAnsi="Montserrat"/>
            <w:noProof/>
            <w:webHidden/>
          </w:rPr>
          <w:t>4</w:t>
        </w:r>
        <w:r w:rsidRPr="003F2858">
          <w:rPr>
            <w:rFonts w:ascii="Montserrat" w:hAnsi="Montserrat"/>
            <w:noProof/>
            <w:webHidden/>
          </w:rPr>
          <w:fldChar w:fldCharType="end"/>
        </w:r>
      </w:hyperlink>
    </w:p>
    <w:p w14:paraId="4E8276AE" w14:textId="32764DF6" w:rsidR="00073565" w:rsidRPr="003F2858" w:rsidRDefault="00073565" w:rsidP="0008512E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499323" w:history="1">
        <w:r w:rsidRPr="003F2858">
          <w:rPr>
            <w:rStyle w:val="Hipervnculo"/>
            <w:rFonts w:ascii="Montserrat" w:hAnsi="Montserrat"/>
            <w:noProof/>
            <w:lang w:val="es-MX"/>
          </w:rPr>
          <w:t>2.2.</w:t>
        </w:r>
        <w:r w:rsidRPr="003F2858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3F2858">
          <w:rPr>
            <w:rStyle w:val="Hipervnculo"/>
            <w:rFonts w:ascii="Montserrat" w:hAnsi="Montserrat"/>
            <w:noProof/>
            <w:lang w:val="es-MX"/>
          </w:rPr>
          <w:t>Oportunidad de negocio</w:t>
        </w:r>
        <w:r w:rsidRPr="003F2858">
          <w:rPr>
            <w:rFonts w:ascii="Montserrat" w:hAnsi="Montserrat"/>
            <w:noProof/>
            <w:webHidden/>
          </w:rPr>
          <w:tab/>
        </w:r>
        <w:r w:rsidRPr="003F2858">
          <w:rPr>
            <w:rFonts w:ascii="Montserrat" w:hAnsi="Montserrat"/>
            <w:noProof/>
            <w:webHidden/>
          </w:rPr>
          <w:fldChar w:fldCharType="begin"/>
        </w:r>
        <w:r w:rsidRPr="003F2858">
          <w:rPr>
            <w:rFonts w:ascii="Montserrat" w:hAnsi="Montserrat"/>
            <w:noProof/>
            <w:webHidden/>
          </w:rPr>
          <w:instrText xml:space="preserve"> PAGEREF _Toc177499323 \h </w:instrText>
        </w:r>
        <w:r w:rsidRPr="003F2858">
          <w:rPr>
            <w:rFonts w:ascii="Montserrat" w:hAnsi="Montserrat"/>
            <w:noProof/>
            <w:webHidden/>
          </w:rPr>
        </w:r>
        <w:r w:rsidRPr="003F2858">
          <w:rPr>
            <w:rFonts w:ascii="Montserrat" w:hAnsi="Montserrat"/>
            <w:noProof/>
            <w:webHidden/>
          </w:rPr>
          <w:fldChar w:fldCharType="separate"/>
        </w:r>
        <w:r w:rsidRPr="003F2858">
          <w:rPr>
            <w:rFonts w:ascii="Montserrat" w:hAnsi="Montserrat"/>
            <w:noProof/>
            <w:webHidden/>
          </w:rPr>
          <w:t>4</w:t>
        </w:r>
        <w:r w:rsidRPr="003F2858">
          <w:rPr>
            <w:rFonts w:ascii="Montserrat" w:hAnsi="Montserrat"/>
            <w:noProof/>
            <w:webHidden/>
          </w:rPr>
          <w:fldChar w:fldCharType="end"/>
        </w:r>
      </w:hyperlink>
    </w:p>
    <w:p w14:paraId="7E0FE319" w14:textId="1E8F329D" w:rsidR="00073565" w:rsidRPr="003F2858" w:rsidRDefault="00073565" w:rsidP="0008512E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499324" w:history="1">
        <w:r w:rsidRPr="003F2858">
          <w:rPr>
            <w:rStyle w:val="Hipervnculo"/>
            <w:rFonts w:ascii="Montserrat" w:hAnsi="Montserrat"/>
            <w:noProof/>
            <w:lang w:val="es-MX"/>
          </w:rPr>
          <w:t>2.3.</w:t>
        </w:r>
        <w:r w:rsidRPr="003F2858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3F2858">
          <w:rPr>
            <w:rStyle w:val="Hipervnculo"/>
            <w:rFonts w:ascii="Montserrat" w:hAnsi="Montserrat"/>
            <w:noProof/>
            <w:lang w:val="es-MX"/>
          </w:rPr>
          <w:t>Problemas del negocio</w:t>
        </w:r>
        <w:r w:rsidRPr="003F2858">
          <w:rPr>
            <w:rFonts w:ascii="Montserrat" w:hAnsi="Montserrat"/>
            <w:noProof/>
            <w:webHidden/>
          </w:rPr>
          <w:tab/>
        </w:r>
        <w:r w:rsidRPr="003F2858">
          <w:rPr>
            <w:rFonts w:ascii="Montserrat" w:hAnsi="Montserrat"/>
            <w:noProof/>
            <w:webHidden/>
          </w:rPr>
          <w:fldChar w:fldCharType="begin"/>
        </w:r>
        <w:r w:rsidRPr="003F2858">
          <w:rPr>
            <w:rFonts w:ascii="Montserrat" w:hAnsi="Montserrat"/>
            <w:noProof/>
            <w:webHidden/>
          </w:rPr>
          <w:instrText xml:space="preserve"> PAGEREF _Toc177499324 \h </w:instrText>
        </w:r>
        <w:r w:rsidRPr="003F2858">
          <w:rPr>
            <w:rFonts w:ascii="Montserrat" w:hAnsi="Montserrat"/>
            <w:noProof/>
            <w:webHidden/>
          </w:rPr>
        </w:r>
        <w:r w:rsidRPr="003F2858">
          <w:rPr>
            <w:rFonts w:ascii="Montserrat" w:hAnsi="Montserrat"/>
            <w:noProof/>
            <w:webHidden/>
          </w:rPr>
          <w:fldChar w:fldCharType="separate"/>
        </w:r>
        <w:r w:rsidRPr="003F2858">
          <w:rPr>
            <w:rFonts w:ascii="Montserrat" w:hAnsi="Montserrat"/>
            <w:noProof/>
            <w:webHidden/>
          </w:rPr>
          <w:t>4</w:t>
        </w:r>
        <w:r w:rsidRPr="003F2858">
          <w:rPr>
            <w:rFonts w:ascii="Montserrat" w:hAnsi="Montserrat"/>
            <w:noProof/>
            <w:webHidden/>
          </w:rPr>
          <w:fldChar w:fldCharType="end"/>
        </w:r>
      </w:hyperlink>
    </w:p>
    <w:p w14:paraId="428839E2" w14:textId="3B2660D3" w:rsidR="00073565" w:rsidRPr="003F2858" w:rsidRDefault="00073565" w:rsidP="0008512E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499325" w:history="1">
        <w:r w:rsidRPr="003F2858">
          <w:rPr>
            <w:rStyle w:val="Hipervnculo"/>
            <w:rFonts w:ascii="Montserrat" w:hAnsi="Montserrat"/>
            <w:noProof/>
          </w:rPr>
          <w:t>3.</w:t>
        </w:r>
        <w:r w:rsidRPr="003F2858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3F2858">
          <w:rPr>
            <w:rStyle w:val="Hipervnculo"/>
            <w:rFonts w:ascii="Montserrat" w:hAnsi="Montserrat"/>
            <w:noProof/>
          </w:rPr>
          <w:t>Identificación de los Usuarios y Unidades Involucrados.</w:t>
        </w:r>
        <w:r w:rsidRPr="003F2858">
          <w:rPr>
            <w:rFonts w:ascii="Montserrat" w:hAnsi="Montserrat"/>
            <w:noProof/>
            <w:webHidden/>
          </w:rPr>
          <w:tab/>
        </w:r>
        <w:r w:rsidRPr="003F2858">
          <w:rPr>
            <w:rFonts w:ascii="Montserrat" w:hAnsi="Montserrat"/>
            <w:noProof/>
            <w:webHidden/>
          </w:rPr>
          <w:fldChar w:fldCharType="begin"/>
        </w:r>
        <w:r w:rsidRPr="003F2858">
          <w:rPr>
            <w:rFonts w:ascii="Montserrat" w:hAnsi="Montserrat"/>
            <w:noProof/>
            <w:webHidden/>
          </w:rPr>
          <w:instrText xml:space="preserve"> PAGEREF _Toc177499325 \h </w:instrText>
        </w:r>
        <w:r w:rsidRPr="003F2858">
          <w:rPr>
            <w:rFonts w:ascii="Montserrat" w:hAnsi="Montserrat"/>
            <w:noProof/>
            <w:webHidden/>
          </w:rPr>
        </w:r>
        <w:r w:rsidRPr="003F2858">
          <w:rPr>
            <w:rFonts w:ascii="Montserrat" w:hAnsi="Montserrat"/>
            <w:noProof/>
            <w:webHidden/>
          </w:rPr>
          <w:fldChar w:fldCharType="separate"/>
        </w:r>
        <w:r w:rsidRPr="003F2858">
          <w:rPr>
            <w:rFonts w:ascii="Montserrat" w:hAnsi="Montserrat"/>
            <w:noProof/>
            <w:webHidden/>
          </w:rPr>
          <w:t>4</w:t>
        </w:r>
        <w:r w:rsidRPr="003F2858">
          <w:rPr>
            <w:rFonts w:ascii="Montserrat" w:hAnsi="Montserrat"/>
            <w:noProof/>
            <w:webHidden/>
          </w:rPr>
          <w:fldChar w:fldCharType="end"/>
        </w:r>
      </w:hyperlink>
    </w:p>
    <w:p w14:paraId="7F215A0E" w14:textId="17F99AA8" w:rsidR="00073565" w:rsidRPr="003F2858" w:rsidRDefault="00073565" w:rsidP="0008512E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499326" w:history="1">
        <w:r w:rsidRPr="003F2858">
          <w:rPr>
            <w:rStyle w:val="Hipervnculo"/>
            <w:rFonts w:ascii="Montserrat" w:hAnsi="Montserrat"/>
            <w:noProof/>
          </w:rPr>
          <w:t>3.1.</w:t>
        </w:r>
        <w:r w:rsidRPr="003F2858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3F2858">
          <w:rPr>
            <w:rStyle w:val="Hipervnculo"/>
            <w:rFonts w:ascii="Montserrat" w:hAnsi="Montserrat"/>
            <w:noProof/>
          </w:rPr>
          <w:t>Perfiles de los usuarios</w:t>
        </w:r>
        <w:r w:rsidRPr="003F2858">
          <w:rPr>
            <w:rFonts w:ascii="Montserrat" w:hAnsi="Montserrat"/>
            <w:noProof/>
            <w:webHidden/>
          </w:rPr>
          <w:tab/>
        </w:r>
        <w:r w:rsidRPr="003F2858">
          <w:rPr>
            <w:rFonts w:ascii="Montserrat" w:hAnsi="Montserrat"/>
            <w:noProof/>
            <w:webHidden/>
          </w:rPr>
          <w:fldChar w:fldCharType="begin"/>
        </w:r>
        <w:r w:rsidRPr="003F2858">
          <w:rPr>
            <w:rFonts w:ascii="Montserrat" w:hAnsi="Montserrat"/>
            <w:noProof/>
            <w:webHidden/>
          </w:rPr>
          <w:instrText xml:space="preserve"> PAGEREF _Toc177499326 \h </w:instrText>
        </w:r>
        <w:r w:rsidRPr="003F2858">
          <w:rPr>
            <w:rFonts w:ascii="Montserrat" w:hAnsi="Montserrat"/>
            <w:noProof/>
            <w:webHidden/>
          </w:rPr>
        </w:r>
        <w:r w:rsidRPr="003F2858">
          <w:rPr>
            <w:rFonts w:ascii="Montserrat" w:hAnsi="Montserrat"/>
            <w:noProof/>
            <w:webHidden/>
          </w:rPr>
          <w:fldChar w:fldCharType="separate"/>
        </w:r>
        <w:r w:rsidRPr="003F2858">
          <w:rPr>
            <w:rFonts w:ascii="Montserrat" w:hAnsi="Montserrat"/>
            <w:noProof/>
            <w:webHidden/>
          </w:rPr>
          <w:t>4</w:t>
        </w:r>
        <w:r w:rsidRPr="003F2858">
          <w:rPr>
            <w:rFonts w:ascii="Montserrat" w:hAnsi="Montserrat"/>
            <w:noProof/>
            <w:webHidden/>
          </w:rPr>
          <w:fldChar w:fldCharType="end"/>
        </w:r>
      </w:hyperlink>
    </w:p>
    <w:p w14:paraId="3D88CBD0" w14:textId="4AEACA35" w:rsidR="00073565" w:rsidRPr="003F2858" w:rsidRDefault="00073565" w:rsidP="0008512E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499327" w:history="1">
        <w:r w:rsidRPr="003F2858">
          <w:rPr>
            <w:rStyle w:val="Hipervnculo"/>
            <w:rFonts w:ascii="Montserrat" w:hAnsi="Montserrat"/>
            <w:noProof/>
          </w:rPr>
          <w:t>4.</w:t>
        </w:r>
        <w:r w:rsidRPr="003F2858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3F2858">
          <w:rPr>
            <w:rStyle w:val="Hipervnculo"/>
            <w:rFonts w:ascii="Montserrat" w:hAnsi="Montserrat"/>
            <w:noProof/>
          </w:rPr>
          <w:t>Modelo de Flujo de Negocio</w:t>
        </w:r>
        <w:r w:rsidRPr="003F2858">
          <w:rPr>
            <w:rFonts w:ascii="Montserrat" w:hAnsi="Montserrat"/>
            <w:noProof/>
            <w:webHidden/>
          </w:rPr>
          <w:tab/>
        </w:r>
        <w:r w:rsidRPr="003F2858">
          <w:rPr>
            <w:rFonts w:ascii="Montserrat" w:hAnsi="Montserrat"/>
            <w:noProof/>
            <w:webHidden/>
          </w:rPr>
          <w:fldChar w:fldCharType="begin"/>
        </w:r>
        <w:r w:rsidRPr="003F2858">
          <w:rPr>
            <w:rFonts w:ascii="Montserrat" w:hAnsi="Montserrat"/>
            <w:noProof/>
            <w:webHidden/>
          </w:rPr>
          <w:instrText xml:space="preserve"> PAGEREF _Toc177499327 \h </w:instrText>
        </w:r>
        <w:r w:rsidRPr="003F2858">
          <w:rPr>
            <w:rFonts w:ascii="Montserrat" w:hAnsi="Montserrat"/>
            <w:noProof/>
            <w:webHidden/>
          </w:rPr>
        </w:r>
        <w:r w:rsidRPr="003F2858">
          <w:rPr>
            <w:rFonts w:ascii="Montserrat" w:hAnsi="Montserrat"/>
            <w:noProof/>
            <w:webHidden/>
          </w:rPr>
          <w:fldChar w:fldCharType="separate"/>
        </w:r>
        <w:r w:rsidRPr="003F2858">
          <w:rPr>
            <w:rFonts w:ascii="Montserrat" w:hAnsi="Montserrat"/>
            <w:noProof/>
            <w:webHidden/>
          </w:rPr>
          <w:t>5</w:t>
        </w:r>
        <w:r w:rsidRPr="003F2858">
          <w:rPr>
            <w:rFonts w:ascii="Montserrat" w:hAnsi="Montserrat"/>
            <w:noProof/>
            <w:webHidden/>
          </w:rPr>
          <w:fldChar w:fldCharType="end"/>
        </w:r>
      </w:hyperlink>
    </w:p>
    <w:p w14:paraId="43FFC6CD" w14:textId="17601FEC" w:rsidR="00073565" w:rsidRPr="003F2858" w:rsidRDefault="00073565" w:rsidP="0008512E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499328" w:history="1">
        <w:r w:rsidRPr="003F2858">
          <w:rPr>
            <w:rStyle w:val="Hipervnculo"/>
            <w:rFonts w:ascii="Montserrat" w:hAnsi="Montserrat"/>
            <w:noProof/>
          </w:rPr>
          <w:t>5.</w:t>
        </w:r>
        <w:r w:rsidRPr="003F2858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3F2858">
          <w:rPr>
            <w:rStyle w:val="Hipervnculo"/>
            <w:rFonts w:ascii="Montserrat" w:hAnsi="Montserrat"/>
            <w:noProof/>
          </w:rPr>
          <w:t>Firmas de Aprobación</w:t>
        </w:r>
        <w:r w:rsidRPr="003F2858">
          <w:rPr>
            <w:rFonts w:ascii="Montserrat" w:hAnsi="Montserrat"/>
            <w:noProof/>
            <w:webHidden/>
          </w:rPr>
          <w:tab/>
        </w:r>
        <w:r w:rsidRPr="003F2858">
          <w:rPr>
            <w:rFonts w:ascii="Montserrat" w:hAnsi="Montserrat"/>
            <w:noProof/>
            <w:webHidden/>
          </w:rPr>
          <w:fldChar w:fldCharType="begin"/>
        </w:r>
        <w:r w:rsidRPr="003F2858">
          <w:rPr>
            <w:rFonts w:ascii="Montserrat" w:hAnsi="Montserrat"/>
            <w:noProof/>
            <w:webHidden/>
          </w:rPr>
          <w:instrText xml:space="preserve"> PAGEREF _Toc177499328 \h </w:instrText>
        </w:r>
        <w:r w:rsidRPr="003F2858">
          <w:rPr>
            <w:rFonts w:ascii="Montserrat" w:hAnsi="Montserrat"/>
            <w:noProof/>
            <w:webHidden/>
          </w:rPr>
        </w:r>
        <w:r w:rsidRPr="003F2858">
          <w:rPr>
            <w:rFonts w:ascii="Montserrat" w:hAnsi="Montserrat"/>
            <w:noProof/>
            <w:webHidden/>
          </w:rPr>
          <w:fldChar w:fldCharType="separate"/>
        </w:r>
        <w:r w:rsidRPr="003F2858">
          <w:rPr>
            <w:rFonts w:ascii="Montserrat" w:hAnsi="Montserrat"/>
            <w:noProof/>
            <w:webHidden/>
          </w:rPr>
          <w:t>6</w:t>
        </w:r>
        <w:r w:rsidRPr="003F2858">
          <w:rPr>
            <w:rFonts w:ascii="Montserrat" w:hAnsi="Montserrat"/>
            <w:noProof/>
            <w:webHidden/>
          </w:rPr>
          <w:fldChar w:fldCharType="end"/>
        </w:r>
      </w:hyperlink>
    </w:p>
    <w:p w14:paraId="337993CF" w14:textId="467A70F4" w:rsidR="00A94A7A" w:rsidRPr="003F2858" w:rsidRDefault="00A94A7A" w:rsidP="0008512E">
      <w:pPr>
        <w:spacing w:before="0" w:after="0"/>
        <w:rPr>
          <w:rFonts w:ascii="Montserrat" w:hAnsi="Montserrat"/>
          <w:lang w:val="es-MX"/>
        </w:rPr>
      </w:pPr>
      <w:r w:rsidRPr="003F2858">
        <w:rPr>
          <w:rFonts w:ascii="Montserrat" w:hAnsi="Montserrat" w:cstheme="minorHAnsi"/>
          <w:lang w:val="es-MX"/>
        </w:rPr>
        <w:fldChar w:fldCharType="end"/>
      </w:r>
    </w:p>
    <w:p w14:paraId="5A284536" w14:textId="77777777" w:rsidR="00A94A7A" w:rsidRPr="003F2858" w:rsidRDefault="00A94A7A" w:rsidP="0008512E">
      <w:pPr>
        <w:spacing w:before="0" w:after="0"/>
        <w:rPr>
          <w:rFonts w:ascii="Montserrat" w:hAnsi="Montserrat"/>
          <w:lang w:val="es-MX"/>
        </w:rPr>
      </w:pPr>
    </w:p>
    <w:p w14:paraId="55F420BA" w14:textId="77777777" w:rsidR="00A94A7A" w:rsidRPr="003F2858" w:rsidRDefault="00A94A7A" w:rsidP="0008512E">
      <w:pPr>
        <w:spacing w:before="0" w:after="0"/>
        <w:rPr>
          <w:rFonts w:ascii="Montserrat" w:hAnsi="Montserrat"/>
          <w:lang w:val="es-MX"/>
        </w:rPr>
      </w:pPr>
    </w:p>
    <w:p w14:paraId="11985FEE" w14:textId="77777777" w:rsidR="00A94A7A" w:rsidRPr="003F2858" w:rsidRDefault="00A94A7A" w:rsidP="0008512E">
      <w:pPr>
        <w:spacing w:before="0" w:after="0"/>
        <w:rPr>
          <w:rFonts w:ascii="Montserrat" w:hAnsi="Montserrat"/>
          <w:lang w:val="es-MX"/>
        </w:rPr>
      </w:pPr>
    </w:p>
    <w:p w14:paraId="4FB5F155" w14:textId="77777777" w:rsidR="003F2858" w:rsidRPr="003F2858" w:rsidRDefault="003F2858" w:rsidP="0008512E">
      <w:pPr>
        <w:spacing w:before="0" w:after="0" w:line="240" w:lineRule="auto"/>
        <w:jc w:val="left"/>
        <w:rPr>
          <w:rFonts w:ascii="Montserrat" w:hAnsi="Montserrat"/>
          <w:lang w:val="es-MX"/>
        </w:rPr>
      </w:pPr>
      <w:r w:rsidRPr="003F2858">
        <w:rPr>
          <w:rFonts w:ascii="Montserrat" w:hAnsi="Montserrat"/>
          <w:lang w:val="es-MX"/>
        </w:rPr>
        <w:br w:type="page"/>
      </w:r>
    </w:p>
    <w:p w14:paraId="11F8266B" w14:textId="77777777" w:rsidR="003F2858" w:rsidRPr="003F2858" w:rsidRDefault="003F2858" w:rsidP="0008512E">
      <w:pPr>
        <w:spacing w:before="0" w:after="0"/>
        <w:rPr>
          <w:rFonts w:ascii="Montserrat" w:hAnsi="Montserrat" w:cstheme="minorHAnsi"/>
          <w:b/>
          <w:bCs/>
          <w:iCs/>
          <w:szCs w:val="20"/>
          <w:lang w:val="es-MX"/>
        </w:rPr>
      </w:pPr>
      <w:bookmarkStart w:id="0" w:name="_Toc135133100"/>
      <w:r w:rsidRPr="003F2858">
        <w:rPr>
          <w:rFonts w:ascii="Montserrat" w:hAnsi="Montserrat" w:cstheme="minorHAnsi"/>
          <w:b/>
          <w:bCs/>
          <w:iCs/>
          <w:szCs w:val="20"/>
          <w:lang w:val="es-MX"/>
        </w:rPr>
        <w:lastRenderedPageBreak/>
        <w:t>Tabla de Versiones y Modificaciones</w:t>
      </w:r>
      <w:bookmarkEnd w:id="0"/>
    </w:p>
    <w:p w14:paraId="77E696DB" w14:textId="77777777" w:rsidR="003F2858" w:rsidRPr="003F2858" w:rsidRDefault="003F2858" w:rsidP="0008512E">
      <w:pPr>
        <w:spacing w:before="0" w:after="0" w:line="240" w:lineRule="auto"/>
        <w:rPr>
          <w:rFonts w:ascii="Montserrat" w:hAnsi="Montserrat" w:cstheme="minorHAnsi"/>
          <w:b/>
          <w:bCs/>
          <w:iCs/>
          <w:color w:val="0070C0"/>
          <w:szCs w:val="20"/>
          <w:lang w:val="es-MX"/>
        </w:rPr>
      </w:pPr>
    </w:p>
    <w:p w14:paraId="64365468" w14:textId="77777777" w:rsidR="003F2858" w:rsidRPr="003F2858" w:rsidRDefault="003F2858" w:rsidP="0008512E">
      <w:pPr>
        <w:spacing w:before="0" w:after="0" w:line="240" w:lineRule="auto"/>
        <w:rPr>
          <w:rFonts w:ascii="Montserrat" w:hAnsi="Montserrat" w:cstheme="minorHAnsi"/>
          <w:vanish/>
          <w:szCs w:val="20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3"/>
        <w:gridCol w:w="4005"/>
        <w:gridCol w:w="2977"/>
        <w:gridCol w:w="1843"/>
      </w:tblGrid>
      <w:tr w:rsidR="003F2858" w:rsidRPr="003F2858" w14:paraId="77A2AD27" w14:textId="77777777" w:rsidTr="0008512E">
        <w:trPr>
          <w:cantSplit/>
          <w:tblHeader/>
        </w:trPr>
        <w:tc>
          <w:tcPr>
            <w:tcW w:w="1093" w:type="dxa"/>
            <w:shd w:val="clear" w:color="auto" w:fill="BFBFBF" w:themeFill="background1" w:themeFillShade="BF"/>
            <w:vAlign w:val="center"/>
          </w:tcPr>
          <w:p w14:paraId="1350F592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0000FF"/>
                <w:szCs w:val="20"/>
              </w:rPr>
            </w:pPr>
            <w:bookmarkStart w:id="1" w:name="Tabla_versiones"/>
            <w:r w:rsidRPr="003F2858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Versión</w:t>
            </w:r>
          </w:p>
        </w:tc>
        <w:tc>
          <w:tcPr>
            <w:tcW w:w="4005" w:type="dxa"/>
            <w:shd w:val="clear" w:color="auto" w:fill="BFBFBF" w:themeFill="background1" w:themeFillShade="BF"/>
            <w:vAlign w:val="center"/>
          </w:tcPr>
          <w:p w14:paraId="23E9A913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3F2858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Descripción del cambio</w:t>
            </w:r>
          </w:p>
          <w:p w14:paraId="5607F8DF" w14:textId="77777777" w:rsidR="003F2858" w:rsidRPr="003F2858" w:rsidRDefault="003F2858" w:rsidP="0008512E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0AE35AFB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  <w:r w:rsidRPr="003F2858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Síntesis de la modificación hecha al contenido del documento</w:t>
            </w:r>
          </w:p>
          <w:p w14:paraId="4F260C1A" w14:textId="77777777" w:rsidR="003F2858" w:rsidRPr="003F2858" w:rsidRDefault="003F2858" w:rsidP="0008512E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01AB0EC7" w14:textId="77777777" w:rsidR="003F2858" w:rsidRPr="003F2858" w:rsidRDefault="003F2858" w:rsidP="0008512E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1A6286CB" w14:textId="77777777" w:rsidR="003F2858" w:rsidRPr="003F2858" w:rsidRDefault="003F2858" w:rsidP="0008512E">
            <w:pPr>
              <w:spacing w:before="0" w:after="0"/>
              <w:rPr>
                <w:rFonts w:ascii="Montserrat" w:hAnsi="Montserrat" w:cstheme="minorHAnsi"/>
                <w:b/>
                <w:bCs/>
                <w:color w:val="FFFFFF"/>
                <w:szCs w:val="20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50D9CA73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3F2858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Responsable de la Versión</w:t>
            </w:r>
          </w:p>
          <w:p w14:paraId="4E38912B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0000FF"/>
                <w:szCs w:val="20"/>
              </w:rPr>
            </w:pPr>
            <w:r w:rsidRPr="003F2858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Especificar nombre completo del responsable(s) de la versión del documento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B25EDF8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3F2858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Fecha</w:t>
            </w:r>
          </w:p>
          <w:p w14:paraId="29272AA5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  <w:r w:rsidRPr="003F2858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Especificar la fecha de la versión.</w:t>
            </w:r>
          </w:p>
          <w:p w14:paraId="5E9BD6FA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1B932943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C00000"/>
                <w:szCs w:val="20"/>
              </w:rPr>
            </w:pPr>
            <w:r w:rsidRPr="003F2858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Formato: dd/mm/aaaa</w:t>
            </w:r>
          </w:p>
        </w:tc>
      </w:tr>
      <w:tr w:rsidR="003F2858" w:rsidRPr="003F2858" w14:paraId="50AC3D95" w14:textId="77777777" w:rsidTr="003F2858">
        <w:trPr>
          <w:cantSplit/>
        </w:trPr>
        <w:tc>
          <w:tcPr>
            <w:tcW w:w="1093" w:type="dxa"/>
            <w:shd w:val="clear" w:color="auto" w:fill="auto"/>
            <w:vAlign w:val="center"/>
          </w:tcPr>
          <w:p w14:paraId="36D9ABC0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i/>
                <w:iCs/>
                <w:color w:val="000000" w:themeColor="text1"/>
                <w:szCs w:val="20"/>
              </w:rPr>
            </w:pPr>
            <w:r w:rsidRPr="003F2858"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  <w:t>0.01</w:t>
            </w:r>
            <w:r w:rsidRPr="003F2858">
              <w:rPr>
                <w:rFonts w:ascii="Montserrat" w:hAnsi="Montserrat" w:cstheme="minorHAnsi"/>
                <w:i/>
                <w:iCs/>
                <w:vanish/>
                <w:color w:val="0000FF"/>
                <w:szCs w:val="20"/>
              </w:rPr>
              <w:t>0.01</w:t>
            </w:r>
          </w:p>
        </w:tc>
        <w:tc>
          <w:tcPr>
            <w:tcW w:w="4005" w:type="dxa"/>
            <w:shd w:val="clear" w:color="auto" w:fill="auto"/>
            <w:vAlign w:val="center"/>
          </w:tcPr>
          <w:p w14:paraId="579EC4E2" w14:textId="77777777" w:rsidR="003F2858" w:rsidRPr="003F2858" w:rsidRDefault="003F2858" w:rsidP="0008512E">
            <w:pPr>
              <w:spacing w:before="0" w:after="0"/>
              <w:rPr>
                <w:rFonts w:ascii="Montserrat" w:hAnsi="Montserrat" w:cstheme="minorHAnsi"/>
                <w:i/>
                <w:iCs/>
                <w:color w:val="000000" w:themeColor="text1"/>
                <w:szCs w:val="20"/>
              </w:rPr>
            </w:pPr>
            <w:r w:rsidRPr="003F2858"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  <w:t>Creación del documento.</w:t>
            </w:r>
            <w:r w:rsidRPr="003F2858">
              <w:rPr>
                <w:rFonts w:ascii="Montserrat" w:hAnsi="Montserrat" w:cstheme="minorHAnsi"/>
                <w:i/>
                <w:iCs/>
                <w:vanish/>
                <w:color w:val="0000FF"/>
                <w:szCs w:val="20"/>
              </w:rPr>
              <w:t xml:space="preserve">Creación del documento vvvvvvvv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0F3EDAB" w14:textId="77777777" w:rsidR="003F2858" w:rsidRPr="003F2858" w:rsidRDefault="003F2858" w:rsidP="0008512E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1843" w:type="dxa"/>
          </w:tcPr>
          <w:p w14:paraId="28F16B40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</w:tr>
      <w:tr w:rsidR="003F2858" w:rsidRPr="003F2858" w14:paraId="1B4E8F6F" w14:textId="77777777" w:rsidTr="003F2858">
        <w:trPr>
          <w:cantSplit/>
        </w:trPr>
        <w:tc>
          <w:tcPr>
            <w:tcW w:w="1093" w:type="dxa"/>
            <w:shd w:val="clear" w:color="auto" w:fill="auto"/>
            <w:vAlign w:val="center"/>
          </w:tcPr>
          <w:p w14:paraId="7AC35F78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</w:pPr>
            <w:r w:rsidRPr="003F2858"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  <w:t>0.02</w:t>
            </w:r>
          </w:p>
        </w:tc>
        <w:tc>
          <w:tcPr>
            <w:tcW w:w="4005" w:type="dxa"/>
            <w:shd w:val="clear" w:color="auto" w:fill="auto"/>
            <w:vAlign w:val="center"/>
          </w:tcPr>
          <w:p w14:paraId="34327B20" w14:textId="77777777" w:rsidR="003F2858" w:rsidRPr="003F2858" w:rsidRDefault="003F2858" w:rsidP="0008512E">
            <w:pPr>
              <w:spacing w:before="0" w:after="0"/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</w:pPr>
            <w:r w:rsidRPr="003F2858"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  <w:t>[Incluir breve descripción del cambio]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FAA5045" w14:textId="77777777" w:rsidR="003F2858" w:rsidRPr="003F2858" w:rsidRDefault="003F2858" w:rsidP="0008512E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3D63226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</w:tr>
      <w:tr w:rsidR="003F2858" w:rsidRPr="003F2858" w14:paraId="1211C038" w14:textId="77777777" w:rsidTr="003F2858">
        <w:trPr>
          <w:cantSplit/>
          <w:hidden/>
        </w:trPr>
        <w:tc>
          <w:tcPr>
            <w:tcW w:w="1093" w:type="dxa"/>
            <w:shd w:val="clear" w:color="auto" w:fill="auto"/>
            <w:vAlign w:val="center"/>
          </w:tcPr>
          <w:p w14:paraId="2FE14E92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vanish/>
                <w:color w:val="000000" w:themeColor="text1"/>
                <w:szCs w:val="20"/>
              </w:rPr>
            </w:pPr>
          </w:p>
        </w:tc>
        <w:tc>
          <w:tcPr>
            <w:tcW w:w="4005" w:type="dxa"/>
            <w:shd w:val="clear" w:color="auto" w:fill="auto"/>
            <w:vAlign w:val="center"/>
          </w:tcPr>
          <w:p w14:paraId="7190082F" w14:textId="77777777" w:rsidR="003F2858" w:rsidRPr="003F2858" w:rsidRDefault="003F2858" w:rsidP="0008512E">
            <w:pPr>
              <w:spacing w:before="0" w:after="0"/>
              <w:rPr>
                <w:rFonts w:ascii="Montserrat" w:hAnsi="Montserrat" w:cstheme="minorHAnsi"/>
                <w:vanish/>
                <w:color w:val="000000" w:themeColor="text1"/>
                <w:szCs w:val="20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D96E86A" w14:textId="77777777" w:rsidR="003F2858" w:rsidRPr="003F2858" w:rsidRDefault="003F2858" w:rsidP="0008512E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1843" w:type="dxa"/>
          </w:tcPr>
          <w:p w14:paraId="615EEF5D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</w:tr>
      <w:bookmarkEnd w:id="1"/>
      <w:tr w:rsidR="003F2858" w:rsidRPr="003F2858" w14:paraId="712D99B0" w14:textId="77777777" w:rsidTr="003F2858">
        <w:trPr>
          <w:cantSplit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DA5E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12091" w14:textId="77777777" w:rsidR="003F2858" w:rsidRPr="003F2858" w:rsidRDefault="003F2858" w:rsidP="0008512E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B1B0A" w14:textId="77777777" w:rsidR="003F2858" w:rsidRPr="003F2858" w:rsidRDefault="003F2858" w:rsidP="0008512E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2999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</w:tr>
    </w:tbl>
    <w:p w14:paraId="1DA4F791" w14:textId="1CA2FB3F" w:rsidR="00A94A7A" w:rsidRPr="003F2858" w:rsidRDefault="00A94A7A" w:rsidP="0008512E">
      <w:pPr>
        <w:tabs>
          <w:tab w:val="left" w:pos="5885"/>
        </w:tabs>
        <w:spacing w:before="0" w:after="0" w:line="240" w:lineRule="auto"/>
        <w:jc w:val="left"/>
        <w:rPr>
          <w:rFonts w:ascii="Montserrat" w:hAnsi="Montserrat"/>
          <w:lang w:val="es-MX"/>
        </w:rPr>
      </w:pPr>
      <w:r w:rsidRPr="003F2858">
        <w:rPr>
          <w:rFonts w:ascii="Montserrat" w:hAnsi="Montserrat"/>
          <w:lang w:val="es-MX"/>
        </w:rPr>
        <w:br w:type="page"/>
      </w:r>
    </w:p>
    <w:p w14:paraId="5CBA41CD" w14:textId="77777777" w:rsidR="00A94A7A" w:rsidRPr="003F2858" w:rsidRDefault="00A94A7A" w:rsidP="0008512E">
      <w:pPr>
        <w:pStyle w:val="EstiloTtulo1Antes6ptoDespus3ptoInterlineadoMn"/>
        <w:numPr>
          <w:ilvl w:val="0"/>
          <w:numId w:val="2"/>
        </w:numPr>
        <w:spacing w:before="0" w:after="0"/>
        <w:jc w:val="left"/>
        <w:rPr>
          <w:rFonts w:ascii="Montserrat" w:hAnsi="Montserrat"/>
          <w:sz w:val="20"/>
        </w:rPr>
      </w:pPr>
      <w:bookmarkStart w:id="2" w:name="_Toc177499319"/>
      <w:bookmarkStart w:id="3" w:name="_Toc456598587"/>
      <w:bookmarkStart w:id="4" w:name="_Toc456600918"/>
      <w:bookmarkStart w:id="5" w:name="_Toc436203377"/>
      <w:bookmarkStart w:id="6" w:name="_Toc452813577"/>
      <w:r w:rsidRPr="003F2858">
        <w:rPr>
          <w:rFonts w:ascii="Montserrat" w:hAnsi="Montserrat"/>
          <w:sz w:val="20"/>
        </w:rPr>
        <w:lastRenderedPageBreak/>
        <w:t>Introducción</w:t>
      </w:r>
      <w:r w:rsidRPr="003F2858">
        <w:rPr>
          <w:rFonts w:ascii="Montserrat" w:hAnsi="Montserrat"/>
        </w:rPr>
        <w:t>.</w:t>
      </w:r>
      <w:bookmarkEnd w:id="2"/>
    </w:p>
    <w:bookmarkEnd w:id="3"/>
    <w:bookmarkEnd w:id="4"/>
    <w:p w14:paraId="0458F787" w14:textId="77777777" w:rsidR="0008512E" w:rsidRDefault="0008512E" w:rsidP="0008512E">
      <w:pPr>
        <w:pStyle w:val="ndice2"/>
        <w:framePr w:hSpace="0" w:wrap="auto" w:vAnchor="margin" w:hAnchor="text" w:xAlign="left" w:yAlign="inline"/>
        <w:spacing w:before="0" w:after="0"/>
        <w:rPr>
          <w:rFonts w:ascii="Montserrat" w:hAnsi="Montserrat"/>
        </w:rPr>
      </w:pPr>
    </w:p>
    <w:p w14:paraId="707B444A" w14:textId="1C625B65" w:rsidR="00AB2B16" w:rsidRDefault="00AB2B16" w:rsidP="0008512E">
      <w:pPr>
        <w:pStyle w:val="ndice2"/>
        <w:framePr w:hSpace="0" w:wrap="auto" w:vAnchor="margin" w:hAnchor="text" w:xAlign="left" w:yAlign="inline"/>
        <w:spacing w:before="0" w:after="0"/>
        <w:rPr>
          <w:rFonts w:ascii="Montserrat" w:hAnsi="Montserrat"/>
        </w:rPr>
      </w:pPr>
      <w:r w:rsidRPr="003F2858">
        <w:rPr>
          <w:rFonts w:ascii="Montserrat" w:hAnsi="Montserrat"/>
        </w:rPr>
        <w:t>[Realizar una breve descripción del propósito del documento. Incluye objetivo, alcance, definiciones, acrónimos, abreviaciones, referencias, y un resumen.</w:t>
      </w:r>
    </w:p>
    <w:p w14:paraId="3C4991D9" w14:textId="77777777" w:rsidR="0008512E" w:rsidRPr="0008512E" w:rsidRDefault="0008512E" w:rsidP="0008512E"/>
    <w:p w14:paraId="43F7BD86" w14:textId="77777777" w:rsidR="00A94A7A" w:rsidRPr="003F2858" w:rsidRDefault="00A94A7A" w:rsidP="0008512E">
      <w:pPr>
        <w:pStyle w:val="EstiloTtulo1Antes6ptoDespus3ptoInterlineadoMn"/>
        <w:numPr>
          <w:ilvl w:val="1"/>
          <w:numId w:val="2"/>
        </w:numPr>
        <w:spacing w:before="0" w:after="0"/>
        <w:rPr>
          <w:rFonts w:ascii="Montserrat" w:hAnsi="Montserrat"/>
          <w:sz w:val="20"/>
        </w:rPr>
      </w:pPr>
      <w:bookmarkStart w:id="7" w:name="_Toc456598589"/>
      <w:bookmarkStart w:id="8" w:name="_Toc456600920"/>
      <w:bookmarkStart w:id="9" w:name="_Toc14629775"/>
      <w:bookmarkStart w:id="10" w:name="_Toc177499320"/>
      <w:r w:rsidRPr="003F2858">
        <w:rPr>
          <w:rFonts w:ascii="Montserrat" w:hAnsi="Montserrat"/>
          <w:sz w:val="20"/>
        </w:rPr>
        <w:t>Definiciones, Abreviaturas</w:t>
      </w:r>
      <w:bookmarkEnd w:id="7"/>
      <w:bookmarkEnd w:id="8"/>
      <w:bookmarkEnd w:id="9"/>
      <w:r w:rsidRPr="003F2858">
        <w:rPr>
          <w:rFonts w:ascii="Montserrat" w:hAnsi="Montserrat"/>
          <w:sz w:val="20"/>
        </w:rPr>
        <w:t xml:space="preserve"> y Referencias</w:t>
      </w:r>
      <w:bookmarkEnd w:id="10"/>
    </w:p>
    <w:bookmarkEnd w:id="5"/>
    <w:bookmarkEnd w:id="6"/>
    <w:p w14:paraId="0BE9D136" w14:textId="77777777" w:rsidR="0008512E" w:rsidRDefault="0008512E" w:rsidP="0008512E">
      <w:pPr>
        <w:pStyle w:val="ndice2"/>
        <w:framePr w:hSpace="0" w:wrap="auto" w:vAnchor="margin" w:hAnchor="text" w:xAlign="left" w:yAlign="inline"/>
        <w:spacing w:before="0" w:after="0"/>
        <w:ind w:left="360"/>
        <w:rPr>
          <w:rFonts w:ascii="Montserrat" w:hAnsi="Montserrat"/>
          <w:lang w:val="es-MX"/>
        </w:rPr>
      </w:pPr>
    </w:p>
    <w:p w14:paraId="1FF920AE" w14:textId="6D6D0F1E" w:rsidR="00AB2B16" w:rsidRPr="003F2858" w:rsidRDefault="00AB2B16" w:rsidP="0008512E">
      <w:pPr>
        <w:pStyle w:val="ndice2"/>
        <w:framePr w:hSpace="0" w:wrap="auto" w:vAnchor="margin" w:hAnchor="text" w:xAlign="left" w:yAlign="inline"/>
        <w:spacing w:before="0" w:after="0"/>
        <w:ind w:left="360"/>
        <w:rPr>
          <w:rFonts w:ascii="Montserrat" w:hAnsi="Montserrat"/>
          <w:lang w:val="es-MX"/>
        </w:rPr>
      </w:pPr>
      <w:r w:rsidRPr="003F2858">
        <w:rPr>
          <w:rFonts w:ascii="Montserrat" w:hAnsi="Montserrat"/>
          <w:lang w:val="es-MX"/>
        </w:rPr>
        <w:t>[Esta sección provee las definiciones de los términos, acrónimos y abreviaturas requeridas para interpretar apropiadamente este documento.]</w:t>
      </w:r>
    </w:p>
    <w:p w14:paraId="3367821D" w14:textId="77777777" w:rsidR="00AB2B16" w:rsidRPr="003F2858" w:rsidRDefault="00AB2B16" w:rsidP="0008512E">
      <w:pPr>
        <w:spacing w:before="0" w:after="0"/>
        <w:rPr>
          <w:rFonts w:ascii="Montserrat" w:hAnsi="Montserrat"/>
          <w:lang w:val="es-MX"/>
        </w:rPr>
      </w:pPr>
    </w:p>
    <w:tbl>
      <w:tblPr>
        <w:tblStyle w:val="Tablaconcuadrcula"/>
        <w:tblW w:w="0" w:type="auto"/>
        <w:tblInd w:w="250" w:type="dxa"/>
        <w:tblLook w:val="01E0" w:firstRow="1" w:lastRow="1" w:firstColumn="1" w:lastColumn="1" w:noHBand="0" w:noVBand="0"/>
      </w:tblPr>
      <w:tblGrid>
        <w:gridCol w:w="2552"/>
        <w:gridCol w:w="7229"/>
      </w:tblGrid>
      <w:tr w:rsidR="00AB2B16" w:rsidRPr="003F2858" w14:paraId="39966740" w14:textId="77777777" w:rsidTr="000033B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4F75047" w14:textId="77777777" w:rsidR="00AB2B16" w:rsidRPr="003F2858" w:rsidRDefault="00AB2B16" w:rsidP="0008512E">
            <w:pPr>
              <w:spacing w:before="0" w:after="0"/>
              <w:jc w:val="center"/>
              <w:rPr>
                <w:rFonts w:ascii="Montserrat" w:hAnsi="Montserrat" w:cs="Calibri"/>
                <w:b/>
                <w:szCs w:val="20"/>
              </w:rPr>
            </w:pPr>
            <w:r w:rsidRPr="003F2858">
              <w:rPr>
                <w:rFonts w:ascii="Montserrat" w:hAnsi="Montserrat" w:cs="Calibri"/>
                <w:b/>
                <w:szCs w:val="20"/>
              </w:rPr>
              <w:t>Términos/Siglas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ECF810B" w14:textId="77777777" w:rsidR="00AB2B16" w:rsidRPr="003F2858" w:rsidRDefault="00AB2B16" w:rsidP="0008512E">
            <w:pPr>
              <w:spacing w:before="0" w:after="0"/>
              <w:jc w:val="center"/>
              <w:rPr>
                <w:rFonts w:ascii="Montserrat" w:hAnsi="Montserrat" w:cs="Calibri"/>
                <w:b/>
                <w:szCs w:val="20"/>
              </w:rPr>
            </w:pPr>
            <w:r w:rsidRPr="003F2858">
              <w:rPr>
                <w:rFonts w:ascii="Montserrat" w:hAnsi="Montserrat" w:cs="Calibri"/>
                <w:b/>
                <w:szCs w:val="20"/>
              </w:rPr>
              <w:t>Descripción</w:t>
            </w:r>
          </w:p>
        </w:tc>
      </w:tr>
      <w:tr w:rsidR="00AB2B16" w:rsidRPr="003F2858" w14:paraId="4575C7F7" w14:textId="77777777" w:rsidTr="000033B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3DD70" w14:textId="3C91A407" w:rsidR="00AB2B16" w:rsidRPr="0008512E" w:rsidRDefault="00AB2B16" w:rsidP="0008512E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[concepto o siglas a definir]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2EDB3" w14:textId="77777777" w:rsidR="00AB2B16" w:rsidRPr="0008512E" w:rsidRDefault="00AB2B16" w:rsidP="0008512E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[Explicación del significado de la palabra, concepto o abreviación]</w:t>
            </w:r>
          </w:p>
        </w:tc>
      </w:tr>
    </w:tbl>
    <w:p w14:paraId="4D104944" w14:textId="77777777" w:rsidR="00AB2B16" w:rsidRDefault="00AB2B16" w:rsidP="0008512E">
      <w:pPr>
        <w:spacing w:before="0" w:after="0" w:line="240" w:lineRule="auto"/>
        <w:jc w:val="left"/>
        <w:rPr>
          <w:rFonts w:ascii="Montserrat" w:hAnsi="Montserrat"/>
          <w:lang w:val="es-MX"/>
        </w:rPr>
      </w:pPr>
    </w:p>
    <w:p w14:paraId="38145F7E" w14:textId="33D164AC" w:rsidR="00EF7D81" w:rsidRDefault="00EF7D81" w:rsidP="0008512E">
      <w:pPr>
        <w:pStyle w:val="EstiloTtulo1Antes6ptoDespus3ptoInterlineadoMn"/>
        <w:numPr>
          <w:ilvl w:val="0"/>
          <w:numId w:val="2"/>
        </w:numPr>
        <w:spacing w:before="0" w:after="0"/>
        <w:jc w:val="left"/>
        <w:rPr>
          <w:rFonts w:ascii="Montserrat" w:hAnsi="Montserrat"/>
          <w:sz w:val="20"/>
        </w:rPr>
      </w:pPr>
      <w:bookmarkStart w:id="11" w:name="_Toc477950338"/>
      <w:bookmarkStart w:id="12" w:name="_Toc177499327"/>
      <w:bookmarkStart w:id="13" w:name="_Hlk177554639"/>
      <w:bookmarkStart w:id="14" w:name="_Toc436203381"/>
      <w:r w:rsidRPr="003F2858">
        <w:rPr>
          <w:rFonts w:ascii="Montserrat" w:hAnsi="Montserrat"/>
          <w:sz w:val="20"/>
        </w:rPr>
        <w:t>Modelo de</w:t>
      </w:r>
      <w:r w:rsidR="00C66DD9" w:rsidRPr="003F2858">
        <w:rPr>
          <w:rFonts w:ascii="Montserrat" w:hAnsi="Montserrat"/>
          <w:sz w:val="20"/>
        </w:rPr>
        <w:t>l</w:t>
      </w:r>
      <w:r w:rsidRPr="003F2858">
        <w:rPr>
          <w:rFonts w:ascii="Montserrat" w:hAnsi="Montserrat"/>
          <w:sz w:val="20"/>
        </w:rPr>
        <w:t xml:space="preserve"> Flujo de Negocio</w:t>
      </w:r>
      <w:bookmarkEnd w:id="11"/>
      <w:bookmarkEnd w:id="12"/>
      <w:r w:rsidR="00C66DD9" w:rsidRPr="003F2858">
        <w:rPr>
          <w:rFonts w:ascii="Montserrat" w:hAnsi="Montserrat"/>
          <w:sz w:val="20"/>
        </w:rPr>
        <w:t xml:space="preserve"> TO BE</w:t>
      </w:r>
    </w:p>
    <w:p w14:paraId="70E73F49" w14:textId="77777777" w:rsidR="0008512E" w:rsidRPr="003F2858" w:rsidRDefault="0008512E" w:rsidP="0008512E">
      <w:pPr>
        <w:pStyle w:val="EstiloTtulo1Antes6ptoDespus3ptoInterlineadoMn"/>
        <w:numPr>
          <w:ilvl w:val="0"/>
          <w:numId w:val="0"/>
        </w:numPr>
        <w:spacing w:before="0" w:after="0"/>
        <w:ind w:left="360"/>
        <w:jc w:val="left"/>
        <w:rPr>
          <w:rFonts w:ascii="Montserrat" w:hAnsi="Montserrat"/>
          <w:sz w:val="20"/>
        </w:rPr>
      </w:pPr>
    </w:p>
    <w:p w14:paraId="50157A61" w14:textId="34BAB7C5" w:rsidR="00CF73CD" w:rsidRDefault="00CF73CD" w:rsidP="0008512E">
      <w:pPr>
        <w:pStyle w:val="EstiloTtulo1Antes6ptoDespus3ptoInterlineadoMn"/>
        <w:numPr>
          <w:ilvl w:val="1"/>
          <w:numId w:val="2"/>
        </w:numPr>
        <w:spacing w:before="0" w:after="0"/>
        <w:rPr>
          <w:rFonts w:ascii="Montserrat" w:hAnsi="Montserrat"/>
          <w:sz w:val="20"/>
          <w:lang w:val="es-MX"/>
        </w:rPr>
      </w:pPr>
      <w:bookmarkStart w:id="15" w:name="_Toc177545788"/>
      <w:r w:rsidRPr="003F2858">
        <w:rPr>
          <w:rFonts w:ascii="Montserrat" w:hAnsi="Montserrat"/>
          <w:sz w:val="20"/>
          <w:lang w:val="es-MX"/>
        </w:rPr>
        <w:t xml:space="preserve">Nombre del Flujo </w:t>
      </w:r>
    </w:p>
    <w:p w14:paraId="2D7FA2DA" w14:textId="77777777" w:rsidR="0008512E" w:rsidRPr="003F2858" w:rsidRDefault="0008512E" w:rsidP="0008512E">
      <w:pPr>
        <w:pStyle w:val="EstiloTtulo1Antes6ptoDespus3ptoInterlineadoMn"/>
        <w:numPr>
          <w:ilvl w:val="0"/>
          <w:numId w:val="0"/>
        </w:numPr>
        <w:spacing w:before="0" w:after="0"/>
        <w:ind w:left="792"/>
        <w:rPr>
          <w:rFonts w:ascii="Montserrat" w:hAnsi="Montserrat"/>
          <w:sz w:val="20"/>
          <w:lang w:val="es-MX"/>
        </w:rPr>
      </w:pPr>
    </w:p>
    <w:p w14:paraId="52F6ED52" w14:textId="0685A4F2" w:rsidR="00CF73CD" w:rsidRDefault="00CF73CD" w:rsidP="0008512E">
      <w:pPr>
        <w:pStyle w:val="EstiloTtulo1Antes6ptoDespus3ptoInterlineadoMn"/>
        <w:numPr>
          <w:ilvl w:val="2"/>
          <w:numId w:val="2"/>
        </w:numPr>
        <w:spacing w:before="0" w:after="0"/>
        <w:rPr>
          <w:rFonts w:ascii="Montserrat" w:hAnsi="Montserrat"/>
          <w:sz w:val="20"/>
          <w:lang w:val="es-MX"/>
        </w:rPr>
      </w:pPr>
      <w:r w:rsidRPr="003F2858">
        <w:rPr>
          <w:rFonts w:ascii="Montserrat" w:hAnsi="Montserrat"/>
          <w:sz w:val="20"/>
          <w:lang w:val="es-MX"/>
        </w:rPr>
        <w:t xml:space="preserve">Objetivo </w:t>
      </w:r>
      <w:bookmarkEnd w:id="15"/>
    </w:p>
    <w:p w14:paraId="0EB7C805" w14:textId="77777777" w:rsidR="0008512E" w:rsidRPr="003F2858" w:rsidRDefault="0008512E" w:rsidP="0008512E">
      <w:pPr>
        <w:pStyle w:val="EstiloTtulo1Antes6ptoDespus3ptoInterlineadoMn"/>
        <w:numPr>
          <w:ilvl w:val="0"/>
          <w:numId w:val="0"/>
        </w:numPr>
        <w:spacing w:before="0" w:after="0"/>
        <w:ind w:left="1224"/>
        <w:rPr>
          <w:rFonts w:ascii="Montserrat" w:hAnsi="Montserrat"/>
          <w:sz w:val="20"/>
          <w:lang w:val="es-MX"/>
        </w:rPr>
      </w:pPr>
    </w:p>
    <w:p w14:paraId="65FB56A0" w14:textId="77777777" w:rsidR="00CF73CD" w:rsidRDefault="00CF73CD" w:rsidP="0008512E">
      <w:pPr>
        <w:pStyle w:val="EstiloTtulo1Antes6ptoDespus3ptoInterlineadoMn"/>
        <w:numPr>
          <w:ilvl w:val="2"/>
          <w:numId w:val="16"/>
        </w:numPr>
        <w:spacing w:before="0" w:after="0"/>
        <w:rPr>
          <w:rFonts w:ascii="Montserrat" w:hAnsi="Montserrat"/>
          <w:sz w:val="20"/>
          <w:lang w:val="es-MX"/>
        </w:rPr>
      </w:pPr>
      <w:r w:rsidRPr="003F2858">
        <w:rPr>
          <w:rFonts w:ascii="Montserrat" w:hAnsi="Montserrat"/>
          <w:sz w:val="20"/>
          <w:lang w:val="es-MX"/>
        </w:rPr>
        <w:t xml:space="preserve">Entradas / Proveedor </w:t>
      </w:r>
    </w:p>
    <w:p w14:paraId="70D09CB2" w14:textId="77777777" w:rsidR="0008512E" w:rsidRPr="003F2858" w:rsidRDefault="0008512E" w:rsidP="0008512E">
      <w:pPr>
        <w:pStyle w:val="EstiloTtulo1Antes6ptoDespus3ptoInterlineadoMn"/>
        <w:numPr>
          <w:ilvl w:val="0"/>
          <w:numId w:val="0"/>
        </w:numPr>
        <w:spacing w:before="0" w:after="0"/>
        <w:ind w:left="1224"/>
        <w:rPr>
          <w:rFonts w:ascii="Montserrat" w:hAnsi="Montserrat"/>
          <w:sz w:val="20"/>
          <w:lang w:val="es-MX"/>
        </w:rPr>
      </w:pPr>
    </w:p>
    <w:p w14:paraId="76373148" w14:textId="77777777" w:rsidR="00CF73CD" w:rsidRDefault="00CF73CD" w:rsidP="0008512E">
      <w:pPr>
        <w:pStyle w:val="EstiloTtulo1Antes6ptoDespus3ptoInterlineadoMn"/>
        <w:numPr>
          <w:ilvl w:val="2"/>
          <w:numId w:val="16"/>
        </w:numPr>
        <w:spacing w:before="0" w:after="0"/>
        <w:rPr>
          <w:rFonts w:ascii="Montserrat" w:hAnsi="Montserrat"/>
          <w:sz w:val="20"/>
          <w:lang w:val="es-MX"/>
        </w:rPr>
      </w:pPr>
      <w:r w:rsidRPr="003F2858">
        <w:rPr>
          <w:rFonts w:ascii="Montserrat" w:hAnsi="Montserrat"/>
          <w:sz w:val="20"/>
          <w:lang w:val="es-MX"/>
        </w:rPr>
        <w:t>Resultados / Cliente</w:t>
      </w:r>
    </w:p>
    <w:p w14:paraId="598493C4" w14:textId="77777777" w:rsidR="0008512E" w:rsidRDefault="0008512E" w:rsidP="0008512E">
      <w:pPr>
        <w:pStyle w:val="Prrafodelista"/>
        <w:rPr>
          <w:rFonts w:ascii="Montserrat" w:hAnsi="Montserrat"/>
          <w:sz w:val="20"/>
          <w:lang w:val="es-MX"/>
        </w:rPr>
      </w:pPr>
    </w:p>
    <w:p w14:paraId="534D5A0D" w14:textId="77777777" w:rsidR="0008512E" w:rsidRPr="003F2858" w:rsidRDefault="0008512E" w:rsidP="0008512E">
      <w:pPr>
        <w:pStyle w:val="EstiloTtulo1Antes6ptoDespus3ptoInterlineadoMn"/>
        <w:numPr>
          <w:ilvl w:val="0"/>
          <w:numId w:val="0"/>
        </w:numPr>
        <w:spacing w:before="0" w:after="0"/>
        <w:ind w:left="1224"/>
        <w:rPr>
          <w:rFonts w:ascii="Montserrat" w:hAnsi="Montserrat"/>
          <w:sz w:val="20"/>
          <w:lang w:val="es-MX"/>
        </w:rPr>
      </w:pPr>
    </w:p>
    <w:p w14:paraId="3E6A8C58" w14:textId="77777777" w:rsidR="00CF73CD" w:rsidRPr="003F2858" w:rsidRDefault="00CF73CD" w:rsidP="0008512E">
      <w:pPr>
        <w:pStyle w:val="EstiloTtulo1Antes6ptoDespus3ptoInterlineadoMn"/>
        <w:numPr>
          <w:ilvl w:val="2"/>
          <w:numId w:val="16"/>
        </w:numPr>
        <w:spacing w:before="0" w:after="0"/>
        <w:rPr>
          <w:rFonts w:ascii="Montserrat" w:hAnsi="Montserrat"/>
          <w:sz w:val="20"/>
          <w:lang w:val="es-MX"/>
        </w:rPr>
      </w:pPr>
      <w:r w:rsidRPr="003F2858">
        <w:rPr>
          <w:rFonts w:ascii="Montserrat" w:hAnsi="Montserrat"/>
          <w:sz w:val="20"/>
          <w:lang w:val="es-MX"/>
        </w:rPr>
        <w:t>Diagrama</w:t>
      </w:r>
    </w:p>
    <w:bookmarkEnd w:id="13"/>
    <w:p w14:paraId="1E63C0A6" w14:textId="77777777" w:rsidR="00EF7D81" w:rsidRPr="003F2858" w:rsidRDefault="00EF7D81" w:rsidP="0008512E">
      <w:pPr>
        <w:spacing w:before="0" w:after="0"/>
        <w:rPr>
          <w:rFonts w:ascii="Montserrat" w:hAnsi="Montserrat"/>
        </w:rPr>
      </w:pPr>
    </w:p>
    <w:p w14:paraId="50277520" w14:textId="77777777" w:rsidR="00EF7D81" w:rsidRPr="003F2858" w:rsidRDefault="00EF7D81" w:rsidP="0008512E">
      <w:pPr>
        <w:pStyle w:val="ndice2"/>
        <w:framePr w:hSpace="0" w:wrap="auto" w:vAnchor="margin" w:hAnchor="text" w:xAlign="left" w:yAlign="inline"/>
        <w:spacing w:before="0" w:after="0"/>
        <w:rPr>
          <w:rFonts w:ascii="Montserrat" w:hAnsi="Montserrat"/>
        </w:rPr>
      </w:pPr>
      <w:r w:rsidRPr="003F2858">
        <w:rPr>
          <w:rFonts w:ascii="Montserrat" w:hAnsi="Montserrat"/>
        </w:rPr>
        <w:t>[Proceso 1</w:t>
      </w:r>
    </w:p>
    <w:p w14:paraId="14C5359A" w14:textId="77777777" w:rsidR="00EF7D81" w:rsidRPr="003F2858" w:rsidRDefault="00EF7D81" w:rsidP="0008512E">
      <w:pPr>
        <w:pStyle w:val="ndice2"/>
        <w:framePr w:hSpace="0" w:wrap="auto" w:vAnchor="margin" w:hAnchor="text" w:xAlign="left" w:yAlign="inline"/>
        <w:spacing w:before="0" w:after="0"/>
        <w:rPr>
          <w:rFonts w:ascii="Montserrat" w:hAnsi="Montserrat"/>
        </w:rPr>
      </w:pPr>
      <w:r w:rsidRPr="003F2858">
        <w:rPr>
          <w:rFonts w:ascii="Montserrat" w:hAnsi="Montserrat"/>
        </w:rPr>
        <w:t>Objetivo del proceso</w:t>
      </w:r>
    </w:p>
    <w:p w14:paraId="6CA61AC7" w14:textId="77777777" w:rsidR="00EF7D81" w:rsidRPr="003F2858" w:rsidRDefault="00EF7D81" w:rsidP="0008512E">
      <w:pPr>
        <w:pStyle w:val="ndice2"/>
        <w:framePr w:hSpace="0" w:wrap="auto" w:vAnchor="margin" w:hAnchor="text" w:xAlign="left" w:yAlign="inline"/>
        <w:spacing w:before="0" w:after="0"/>
        <w:rPr>
          <w:rFonts w:ascii="Montserrat" w:hAnsi="Montserrat"/>
        </w:rPr>
      </w:pPr>
    </w:p>
    <w:p w14:paraId="3B5E2939" w14:textId="77777777" w:rsidR="00EF7D81" w:rsidRPr="003F2858" w:rsidRDefault="00EF7D81" w:rsidP="0008512E">
      <w:pPr>
        <w:pStyle w:val="ndice2"/>
        <w:framePr w:hSpace="0" w:wrap="auto" w:vAnchor="margin" w:hAnchor="text" w:xAlign="left" w:yAlign="inline"/>
        <w:spacing w:before="0" w:after="0"/>
        <w:rPr>
          <w:rFonts w:ascii="Montserrat" w:hAnsi="Montserrat"/>
        </w:rPr>
      </w:pPr>
      <w:r w:rsidRPr="003F2858">
        <w:rPr>
          <w:rFonts w:ascii="Montserrat" w:hAnsi="Montserrat"/>
        </w:rPr>
        <w:t>Subproceso 1.1</w:t>
      </w:r>
    </w:p>
    <w:p w14:paraId="26603CF6" w14:textId="77777777" w:rsidR="00EF7D81" w:rsidRPr="003F2858" w:rsidRDefault="00EF7D81" w:rsidP="0008512E">
      <w:pPr>
        <w:pStyle w:val="ndice2"/>
        <w:framePr w:hSpace="0" w:wrap="auto" w:vAnchor="margin" w:hAnchor="text" w:xAlign="left" w:yAlign="inline"/>
        <w:spacing w:before="0" w:after="0"/>
        <w:rPr>
          <w:rFonts w:ascii="Montserrat" w:hAnsi="Montserrat"/>
        </w:rPr>
      </w:pPr>
      <w:r w:rsidRPr="003F2858">
        <w:rPr>
          <w:rFonts w:ascii="Montserrat" w:hAnsi="Montserrat"/>
        </w:rPr>
        <w:t xml:space="preserve">Objetivo del </w:t>
      </w:r>
      <w:proofErr w:type="gramStart"/>
      <w:r w:rsidRPr="003F2858">
        <w:rPr>
          <w:rFonts w:ascii="Montserrat" w:hAnsi="Montserrat"/>
        </w:rPr>
        <w:t>sub proceso</w:t>
      </w:r>
      <w:proofErr w:type="gramEnd"/>
      <w:r w:rsidRPr="003F2858">
        <w:rPr>
          <w:rFonts w:ascii="Montserrat" w:hAnsi="Montserrat"/>
        </w:rPr>
        <w:t xml:space="preserve"> 1.1]</w:t>
      </w:r>
    </w:p>
    <w:p w14:paraId="550F6742" w14:textId="77777777" w:rsidR="00EF7D81" w:rsidRPr="003F2858" w:rsidRDefault="00EF7D81" w:rsidP="0008512E">
      <w:pPr>
        <w:spacing w:before="0" w:after="0"/>
        <w:jc w:val="center"/>
        <w:rPr>
          <w:rFonts w:ascii="Montserrat" w:hAnsi="Montserrat"/>
        </w:rPr>
      </w:pPr>
      <w:r w:rsidRPr="003F2858">
        <w:rPr>
          <w:rFonts w:ascii="Montserrat" w:hAnsi="Montserrat"/>
          <w:noProof/>
        </w:rPr>
        <w:lastRenderedPageBreak/>
        <w:drawing>
          <wp:inline distT="0" distB="0" distL="0" distR="0" wp14:anchorId="40ED668B" wp14:editId="6E83B1B1">
            <wp:extent cx="4762500" cy="2973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368" cy="297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87452" w14:textId="77777777" w:rsidR="00A94A7A" w:rsidRDefault="00A94A7A" w:rsidP="0008512E">
      <w:pPr>
        <w:pStyle w:val="EstiloTtulo1Antes6ptoDespus3ptoInterlineadoMn"/>
        <w:numPr>
          <w:ilvl w:val="0"/>
          <w:numId w:val="2"/>
        </w:numPr>
        <w:spacing w:before="0" w:after="0"/>
        <w:jc w:val="left"/>
        <w:rPr>
          <w:rFonts w:ascii="Montserrat" w:hAnsi="Montserrat"/>
          <w:sz w:val="20"/>
        </w:rPr>
      </w:pPr>
      <w:bookmarkStart w:id="16" w:name="_Toc177499328"/>
      <w:bookmarkEnd w:id="14"/>
      <w:r w:rsidRPr="003F2858">
        <w:rPr>
          <w:rFonts w:ascii="Montserrat" w:hAnsi="Montserrat"/>
          <w:sz w:val="20"/>
        </w:rPr>
        <w:t>Firmas de Aprobación</w:t>
      </w:r>
      <w:bookmarkEnd w:id="16"/>
    </w:p>
    <w:p w14:paraId="0FF25912" w14:textId="77777777" w:rsidR="0008512E" w:rsidRPr="003F2858" w:rsidRDefault="0008512E" w:rsidP="0008512E">
      <w:pPr>
        <w:pStyle w:val="EstiloTtulo1Antes6ptoDespus3ptoInterlineadoMn"/>
        <w:numPr>
          <w:ilvl w:val="0"/>
          <w:numId w:val="0"/>
        </w:numPr>
        <w:spacing w:before="0" w:after="0"/>
        <w:ind w:left="360"/>
        <w:jc w:val="left"/>
        <w:rPr>
          <w:rFonts w:ascii="Montserrat" w:hAnsi="Montserrat"/>
          <w:sz w:val="20"/>
        </w:rPr>
      </w:pPr>
    </w:p>
    <w:tbl>
      <w:tblPr>
        <w:tblW w:w="9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8"/>
        <w:gridCol w:w="1984"/>
        <w:gridCol w:w="2835"/>
      </w:tblGrid>
      <w:tr w:rsidR="003F2858" w:rsidRPr="00CC7969" w14:paraId="3DAF1371" w14:textId="77777777" w:rsidTr="00D263FB">
        <w:trPr>
          <w:cantSplit/>
          <w:trHeight w:val="432"/>
          <w:jc w:val="center"/>
        </w:trPr>
        <w:tc>
          <w:tcPr>
            <w:tcW w:w="4418" w:type="dxa"/>
            <w:shd w:val="clear" w:color="auto" w:fill="BFBFBF" w:themeFill="background1" w:themeFillShade="BF"/>
            <w:vAlign w:val="center"/>
          </w:tcPr>
          <w:p w14:paraId="389F05F9" w14:textId="77777777" w:rsidR="003F2858" w:rsidRPr="00CC7969" w:rsidRDefault="003F2858" w:rsidP="0008512E">
            <w:pPr>
              <w:spacing w:before="0" w:after="0"/>
              <w:jc w:val="center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  <w:r w:rsidRPr="00CC7969">
              <w:rPr>
                <w:rFonts w:ascii="Montserrat" w:hAnsi="Montserrat"/>
                <w:b/>
                <w:szCs w:val="20"/>
              </w:rPr>
              <w:t>Solicitante / Rol / Puesto / Organización</w:t>
            </w:r>
            <w:r w:rsidRPr="00CC7969">
              <w:rPr>
                <w:rFonts w:ascii="Montserrat" w:hAnsi="Montserrat" w:cs="Arial"/>
                <w:i/>
                <w:vanish/>
                <w:color w:val="0000FF"/>
                <w:szCs w:val="20"/>
              </w:rPr>
              <w:t>(Nombre completo del</w:t>
            </w:r>
          </w:p>
          <w:p w14:paraId="47B4EF3C" w14:textId="77777777" w:rsidR="003F2858" w:rsidRPr="00CC7969" w:rsidRDefault="003F2858" w:rsidP="0008512E">
            <w:pPr>
              <w:spacing w:before="0" w:after="0"/>
              <w:jc w:val="center"/>
              <w:rPr>
                <w:rFonts w:ascii="Montserrat" w:hAnsi="Montserrat"/>
                <w:b/>
                <w:szCs w:val="20"/>
              </w:rPr>
            </w:pPr>
            <w:r w:rsidRPr="00CC7969">
              <w:rPr>
                <w:rFonts w:ascii="Montserrat" w:hAnsi="Montserrat" w:cs="Arial"/>
                <w:i/>
                <w:vanish/>
                <w:color w:val="0000FF"/>
                <w:szCs w:val="20"/>
              </w:rPr>
              <w:t>Responsable / Rol / Puesto / Área de adscripción)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34A991B" w14:textId="77777777" w:rsidR="003F2858" w:rsidRPr="00CC7969" w:rsidRDefault="003F2858" w:rsidP="0008512E">
            <w:pPr>
              <w:spacing w:before="0" w:after="0"/>
              <w:jc w:val="center"/>
              <w:rPr>
                <w:rFonts w:ascii="Montserrat" w:hAnsi="Montserrat"/>
                <w:b/>
                <w:szCs w:val="20"/>
              </w:rPr>
            </w:pPr>
            <w:r w:rsidRPr="00CC7969">
              <w:rPr>
                <w:rFonts w:ascii="Montserrat" w:hAnsi="Montserrat"/>
                <w:b/>
                <w:szCs w:val="20"/>
              </w:rPr>
              <w:t>Fecha</w:t>
            </w:r>
            <w:r w:rsidRPr="00CC7969">
              <w:rPr>
                <w:rFonts w:ascii="Montserrat" w:hAnsi="Montserrat" w:cs="Arial"/>
                <w:i/>
                <w:vanish/>
                <w:color w:val="0000FF"/>
                <w:szCs w:val="20"/>
              </w:rPr>
              <w:t>Fecha de autorización (Formato: DD/MM/AAAA)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5FE05F26" w14:textId="77777777" w:rsidR="003F2858" w:rsidRPr="00CC7969" w:rsidRDefault="003F2858" w:rsidP="0008512E">
            <w:pPr>
              <w:spacing w:before="0" w:after="0"/>
              <w:jc w:val="center"/>
              <w:rPr>
                <w:rFonts w:ascii="Montserrat" w:hAnsi="Montserrat"/>
                <w:b/>
                <w:szCs w:val="20"/>
              </w:rPr>
            </w:pPr>
            <w:r w:rsidRPr="00CC7969">
              <w:rPr>
                <w:rFonts w:ascii="Montserrat" w:hAnsi="Montserrat"/>
                <w:b/>
                <w:szCs w:val="20"/>
              </w:rPr>
              <w:t>Firma</w:t>
            </w:r>
          </w:p>
        </w:tc>
      </w:tr>
      <w:tr w:rsidR="003F2858" w:rsidRPr="00CC7969" w14:paraId="057215CC" w14:textId="77777777" w:rsidTr="00D263FB">
        <w:trPr>
          <w:cantSplit/>
          <w:trHeight w:val="1060"/>
          <w:jc w:val="center"/>
        </w:trPr>
        <w:tc>
          <w:tcPr>
            <w:tcW w:w="4418" w:type="dxa"/>
            <w:vAlign w:val="center"/>
          </w:tcPr>
          <w:p w14:paraId="0089B058" w14:textId="77777777" w:rsidR="003F2858" w:rsidRPr="0008512E" w:rsidRDefault="003F2858" w:rsidP="0008512E">
            <w:pPr>
              <w:spacing w:before="0" w:after="0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Nombre Completo</w:t>
            </w:r>
          </w:p>
          <w:p w14:paraId="3D3ECEB9" w14:textId="77777777" w:rsidR="003F2858" w:rsidRPr="0008512E" w:rsidRDefault="003F2858" w:rsidP="0008512E">
            <w:pPr>
              <w:spacing w:before="0" w:after="0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Nombre del Puesto</w:t>
            </w:r>
          </w:p>
          <w:p w14:paraId="2D8D763C" w14:textId="77777777" w:rsidR="003F2858" w:rsidRPr="0008512E" w:rsidRDefault="003F2858" w:rsidP="0008512E">
            <w:pPr>
              <w:spacing w:before="0" w:after="0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Nombre de la Organización</w:t>
            </w:r>
          </w:p>
        </w:tc>
        <w:tc>
          <w:tcPr>
            <w:tcW w:w="1984" w:type="dxa"/>
            <w:vAlign w:val="center"/>
          </w:tcPr>
          <w:p w14:paraId="26FDB7BC" w14:textId="77777777" w:rsidR="003F2858" w:rsidRPr="0008512E" w:rsidRDefault="003F2858" w:rsidP="0008512E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DD/MM/AAAA</w:t>
            </w:r>
          </w:p>
        </w:tc>
        <w:tc>
          <w:tcPr>
            <w:tcW w:w="2835" w:type="dxa"/>
            <w:vAlign w:val="center"/>
          </w:tcPr>
          <w:p w14:paraId="6E7E7C43" w14:textId="77777777" w:rsidR="003F2858" w:rsidRPr="00CC7969" w:rsidRDefault="003F2858" w:rsidP="0008512E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3F2858" w:rsidRPr="00CC7969" w14:paraId="5A1BACEC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04BAE58A" w14:textId="77777777" w:rsidR="003F2858" w:rsidRPr="0008512E" w:rsidRDefault="003F2858" w:rsidP="0008512E">
            <w:pPr>
              <w:spacing w:before="0" w:after="0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Nombre Completo</w:t>
            </w:r>
          </w:p>
          <w:p w14:paraId="11049BFA" w14:textId="77777777" w:rsidR="003F2858" w:rsidRPr="0008512E" w:rsidRDefault="003F2858" w:rsidP="0008512E">
            <w:pPr>
              <w:spacing w:before="0" w:after="0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Nombre del Puesto</w:t>
            </w:r>
          </w:p>
          <w:p w14:paraId="78E08C2D" w14:textId="77777777" w:rsidR="003F2858" w:rsidRPr="0008512E" w:rsidRDefault="003F2858" w:rsidP="0008512E">
            <w:pPr>
              <w:spacing w:before="0" w:after="0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Nombre de la Organización</w:t>
            </w:r>
          </w:p>
        </w:tc>
        <w:tc>
          <w:tcPr>
            <w:tcW w:w="1984" w:type="dxa"/>
            <w:vAlign w:val="center"/>
          </w:tcPr>
          <w:p w14:paraId="596E89B1" w14:textId="77777777" w:rsidR="003F2858" w:rsidRPr="0008512E" w:rsidRDefault="003F2858" w:rsidP="0008512E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DD/MM/AAAA</w:t>
            </w:r>
          </w:p>
        </w:tc>
        <w:tc>
          <w:tcPr>
            <w:tcW w:w="2835" w:type="dxa"/>
            <w:vAlign w:val="center"/>
          </w:tcPr>
          <w:p w14:paraId="00A52226" w14:textId="77777777" w:rsidR="003F2858" w:rsidRPr="00CC7969" w:rsidRDefault="003F2858" w:rsidP="0008512E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3F2858" w:rsidRPr="00CC7969" w14:paraId="72EC5817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72C5BE83" w14:textId="77777777" w:rsidR="003F2858" w:rsidRPr="0008512E" w:rsidRDefault="003F2858" w:rsidP="0008512E">
            <w:pPr>
              <w:spacing w:before="0" w:after="0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Nombre Completo</w:t>
            </w:r>
          </w:p>
          <w:p w14:paraId="272A98A9" w14:textId="77777777" w:rsidR="003F2858" w:rsidRPr="0008512E" w:rsidRDefault="003F2858" w:rsidP="0008512E">
            <w:pPr>
              <w:spacing w:before="0" w:after="0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Nombre del Puesto</w:t>
            </w:r>
          </w:p>
          <w:p w14:paraId="282F429E" w14:textId="77777777" w:rsidR="003F2858" w:rsidRPr="0008512E" w:rsidRDefault="003F2858" w:rsidP="0008512E">
            <w:pPr>
              <w:spacing w:before="0" w:after="0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Nombre de la Organización</w:t>
            </w:r>
          </w:p>
        </w:tc>
        <w:tc>
          <w:tcPr>
            <w:tcW w:w="1984" w:type="dxa"/>
            <w:vAlign w:val="center"/>
          </w:tcPr>
          <w:p w14:paraId="381B7C38" w14:textId="77777777" w:rsidR="003F2858" w:rsidRPr="0008512E" w:rsidRDefault="003F2858" w:rsidP="0008512E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DD/MM/AAAA</w:t>
            </w:r>
          </w:p>
        </w:tc>
        <w:tc>
          <w:tcPr>
            <w:tcW w:w="2835" w:type="dxa"/>
            <w:vAlign w:val="center"/>
          </w:tcPr>
          <w:p w14:paraId="11793B80" w14:textId="77777777" w:rsidR="003F2858" w:rsidRPr="00CC7969" w:rsidRDefault="003F2858" w:rsidP="0008512E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3F2858" w:rsidRPr="00CC7969" w14:paraId="673486FA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6FFC6C34" w14:textId="77777777" w:rsidR="003F2858" w:rsidRPr="0008512E" w:rsidRDefault="003F2858" w:rsidP="0008512E">
            <w:pPr>
              <w:spacing w:before="0" w:after="0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Nombre Completo</w:t>
            </w:r>
          </w:p>
          <w:p w14:paraId="41CFFEDA" w14:textId="77777777" w:rsidR="003F2858" w:rsidRPr="0008512E" w:rsidRDefault="003F2858" w:rsidP="0008512E">
            <w:pPr>
              <w:spacing w:before="0" w:after="0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Nombre del Puesto</w:t>
            </w:r>
          </w:p>
          <w:p w14:paraId="6370C3B1" w14:textId="77777777" w:rsidR="003F2858" w:rsidRPr="0008512E" w:rsidRDefault="003F2858" w:rsidP="0008512E">
            <w:pPr>
              <w:spacing w:before="0" w:after="0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Nombre de la Organización</w:t>
            </w:r>
          </w:p>
        </w:tc>
        <w:tc>
          <w:tcPr>
            <w:tcW w:w="1984" w:type="dxa"/>
            <w:vAlign w:val="center"/>
          </w:tcPr>
          <w:p w14:paraId="7810369D" w14:textId="77777777" w:rsidR="003F2858" w:rsidRPr="0008512E" w:rsidRDefault="003F2858" w:rsidP="0008512E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DD/MM/AAAA</w:t>
            </w:r>
          </w:p>
        </w:tc>
        <w:tc>
          <w:tcPr>
            <w:tcW w:w="2835" w:type="dxa"/>
            <w:vAlign w:val="center"/>
          </w:tcPr>
          <w:p w14:paraId="210C12A8" w14:textId="77777777" w:rsidR="003F2858" w:rsidRPr="00CC7969" w:rsidRDefault="003F2858" w:rsidP="0008512E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3F2858" w:rsidRPr="00CC7969" w14:paraId="76D249A2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652B1DC1" w14:textId="77777777" w:rsidR="003F2858" w:rsidRPr="00CC7969" w:rsidRDefault="003F2858" w:rsidP="0008512E">
            <w:pPr>
              <w:spacing w:before="0" w:after="0"/>
              <w:rPr>
                <w:rFonts w:ascii="Montserrat" w:hAnsi="Montserrat"/>
                <w:szCs w:val="20"/>
              </w:rPr>
            </w:pPr>
            <w:r w:rsidRPr="00CC7969">
              <w:rPr>
                <w:rFonts w:ascii="Montserrat" w:hAnsi="Montserrat"/>
                <w:szCs w:val="20"/>
              </w:rPr>
              <w:lastRenderedPageBreak/>
              <w:t>Nombre Completo</w:t>
            </w:r>
          </w:p>
          <w:p w14:paraId="42215565" w14:textId="77777777" w:rsidR="003F2858" w:rsidRPr="00CC7969" w:rsidRDefault="003F2858" w:rsidP="0008512E">
            <w:pPr>
              <w:spacing w:before="0" w:after="0"/>
              <w:rPr>
                <w:rFonts w:ascii="Montserrat" w:hAnsi="Montserrat"/>
                <w:szCs w:val="20"/>
              </w:rPr>
            </w:pPr>
            <w:r w:rsidRPr="00CC7969">
              <w:rPr>
                <w:rFonts w:ascii="Montserrat" w:hAnsi="Montserrat"/>
                <w:szCs w:val="20"/>
              </w:rPr>
              <w:t>Nombre del Puesto</w:t>
            </w:r>
          </w:p>
          <w:p w14:paraId="13D5ED32" w14:textId="77777777" w:rsidR="003F2858" w:rsidRPr="00CC7969" w:rsidRDefault="003F2858" w:rsidP="0008512E">
            <w:pPr>
              <w:spacing w:before="0" w:after="0"/>
              <w:rPr>
                <w:rFonts w:ascii="Montserrat" w:hAnsi="Montserrat"/>
                <w:szCs w:val="20"/>
              </w:rPr>
            </w:pPr>
            <w:r w:rsidRPr="00CC7969">
              <w:rPr>
                <w:rFonts w:ascii="Montserrat" w:hAnsi="Montserrat"/>
                <w:szCs w:val="20"/>
              </w:rPr>
              <w:t>Nombre de la Organización</w:t>
            </w:r>
          </w:p>
        </w:tc>
        <w:tc>
          <w:tcPr>
            <w:tcW w:w="1984" w:type="dxa"/>
            <w:vAlign w:val="center"/>
          </w:tcPr>
          <w:p w14:paraId="10F9410D" w14:textId="77777777" w:rsidR="003F2858" w:rsidRPr="00CC7969" w:rsidRDefault="003F2858" w:rsidP="0008512E">
            <w:pPr>
              <w:spacing w:before="0" w:after="0"/>
              <w:jc w:val="center"/>
              <w:rPr>
                <w:rFonts w:ascii="Montserrat" w:hAnsi="Montserrat"/>
                <w:szCs w:val="20"/>
              </w:rPr>
            </w:pPr>
            <w:r w:rsidRPr="00CC7969">
              <w:rPr>
                <w:rFonts w:ascii="Montserrat" w:hAnsi="Montserrat"/>
                <w:szCs w:val="20"/>
              </w:rPr>
              <w:t>DD/MM/AAAA</w:t>
            </w:r>
          </w:p>
        </w:tc>
        <w:tc>
          <w:tcPr>
            <w:tcW w:w="2835" w:type="dxa"/>
            <w:vAlign w:val="center"/>
          </w:tcPr>
          <w:p w14:paraId="454157CE" w14:textId="77777777" w:rsidR="003F2858" w:rsidRPr="00CC7969" w:rsidRDefault="003F2858" w:rsidP="0008512E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3F2858" w:rsidRPr="00CC7969" w14:paraId="03F0E98A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7C5FB6D9" w14:textId="77777777" w:rsidR="003F2858" w:rsidRPr="00CC7969" w:rsidRDefault="003F2858" w:rsidP="0008512E">
            <w:pPr>
              <w:spacing w:before="0" w:after="0"/>
              <w:rPr>
                <w:rFonts w:ascii="Montserrat" w:hAnsi="Montserrat"/>
                <w:szCs w:val="20"/>
              </w:rPr>
            </w:pPr>
            <w:r w:rsidRPr="00CC7969">
              <w:rPr>
                <w:rFonts w:ascii="Montserrat" w:hAnsi="Montserrat"/>
                <w:szCs w:val="20"/>
              </w:rPr>
              <w:t>Nombre Completo</w:t>
            </w:r>
          </w:p>
          <w:p w14:paraId="7EF68B5A" w14:textId="77777777" w:rsidR="003F2858" w:rsidRPr="00CC7969" w:rsidRDefault="003F2858" w:rsidP="0008512E">
            <w:pPr>
              <w:spacing w:before="0" w:after="0"/>
              <w:rPr>
                <w:rFonts w:ascii="Montserrat" w:hAnsi="Montserrat"/>
                <w:szCs w:val="20"/>
              </w:rPr>
            </w:pPr>
            <w:r w:rsidRPr="00CC7969">
              <w:rPr>
                <w:rFonts w:ascii="Montserrat" w:hAnsi="Montserrat"/>
                <w:szCs w:val="20"/>
              </w:rPr>
              <w:t>Nombre del Puesto</w:t>
            </w:r>
          </w:p>
          <w:p w14:paraId="534D0AE2" w14:textId="77777777" w:rsidR="003F2858" w:rsidRPr="00CC7969" w:rsidRDefault="003F2858" w:rsidP="0008512E">
            <w:pPr>
              <w:spacing w:before="0" w:after="0"/>
              <w:rPr>
                <w:rFonts w:ascii="Montserrat" w:hAnsi="Montserrat"/>
                <w:szCs w:val="20"/>
              </w:rPr>
            </w:pPr>
            <w:r w:rsidRPr="00CC7969">
              <w:rPr>
                <w:rFonts w:ascii="Montserrat" w:hAnsi="Montserrat"/>
                <w:szCs w:val="20"/>
              </w:rPr>
              <w:t>Nombre de la Organización</w:t>
            </w:r>
          </w:p>
        </w:tc>
        <w:tc>
          <w:tcPr>
            <w:tcW w:w="1984" w:type="dxa"/>
            <w:vAlign w:val="center"/>
          </w:tcPr>
          <w:p w14:paraId="4DA75E70" w14:textId="77777777" w:rsidR="003F2858" w:rsidRPr="00CC7969" w:rsidRDefault="003F2858" w:rsidP="0008512E">
            <w:pPr>
              <w:spacing w:before="0" w:after="0"/>
              <w:jc w:val="center"/>
              <w:rPr>
                <w:rFonts w:ascii="Montserrat" w:hAnsi="Montserrat"/>
                <w:szCs w:val="20"/>
              </w:rPr>
            </w:pPr>
            <w:r w:rsidRPr="00CC7969">
              <w:rPr>
                <w:rFonts w:ascii="Montserrat" w:hAnsi="Montserrat"/>
                <w:szCs w:val="20"/>
              </w:rPr>
              <w:t>DD/MM/AAAA</w:t>
            </w:r>
          </w:p>
        </w:tc>
        <w:tc>
          <w:tcPr>
            <w:tcW w:w="2835" w:type="dxa"/>
            <w:vAlign w:val="center"/>
          </w:tcPr>
          <w:p w14:paraId="28DEBC77" w14:textId="77777777" w:rsidR="003F2858" w:rsidRPr="00CC7969" w:rsidRDefault="003F2858" w:rsidP="0008512E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</w:tbl>
    <w:p w14:paraId="1D935604" w14:textId="77777777" w:rsidR="00A94A7A" w:rsidRPr="003F2858" w:rsidRDefault="00A94A7A" w:rsidP="0008512E">
      <w:pPr>
        <w:spacing w:before="0" w:after="0"/>
        <w:rPr>
          <w:rFonts w:ascii="Montserrat" w:hAnsi="Montserrat" w:cs="Calibri"/>
          <w:szCs w:val="20"/>
          <w:lang w:val="es-MX"/>
        </w:rPr>
      </w:pPr>
    </w:p>
    <w:p w14:paraId="3857A468" w14:textId="77777777" w:rsidR="00A94A7A" w:rsidRPr="003F2858" w:rsidRDefault="00A94A7A" w:rsidP="0008512E">
      <w:pPr>
        <w:spacing w:before="0" w:after="0"/>
        <w:rPr>
          <w:rFonts w:ascii="Montserrat" w:hAnsi="Montserrat" w:cs="Calibri"/>
          <w:szCs w:val="20"/>
          <w:lang w:val="es-MX"/>
        </w:rPr>
      </w:pPr>
    </w:p>
    <w:p w14:paraId="74000C86" w14:textId="77777777" w:rsidR="003274DD" w:rsidRPr="003F2858" w:rsidRDefault="003274DD" w:rsidP="0008512E">
      <w:pPr>
        <w:spacing w:before="0" w:after="0"/>
        <w:rPr>
          <w:rFonts w:ascii="Montserrat" w:hAnsi="Montserrat"/>
        </w:rPr>
      </w:pPr>
      <w:bookmarkStart w:id="17" w:name="_Toc477944693"/>
      <w:bookmarkEnd w:id="17"/>
    </w:p>
    <w:sectPr w:rsidR="003274DD" w:rsidRPr="003F2858" w:rsidSect="00DC1F18">
      <w:headerReference w:type="default" r:id="rId11"/>
      <w:footerReference w:type="default" r:id="rId12"/>
      <w:pgSz w:w="12242" w:h="15842" w:code="1"/>
      <w:pgMar w:top="1440" w:right="1080" w:bottom="1440" w:left="1080" w:header="56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929CE" w14:textId="77777777" w:rsidR="00E32B2D" w:rsidRDefault="00E32B2D" w:rsidP="0060039F">
      <w:pPr>
        <w:pStyle w:val="Encabezado"/>
      </w:pPr>
      <w:r>
        <w:separator/>
      </w:r>
    </w:p>
  </w:endnote>
  <w:endnote w:type="continuationSeparator" w:id="0">
    <w:p w14:paraId="202C7ABC" w14:textId="77777777" w:rsidR="00E32B2D" w:rsidRDefault="00E32B2D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224"/>
      <w:gridCol w:w="753"/>
    </w:tblGrid>
    <w:tr w:rsidR="006030B3" w:rsidRPr="00AC21FB" w14:paraId="13A8A444" w14:textId="77777777" w:rsidTr="0008512E">
      <w:trPr>
        <w:trHeight w:val="438"/>
        <w:jc w:val="center"/>
      </w:trPr>
      <w:tc>
        <w:tcPr>
          <w:tcW w:w="9224" w:type="dxa"/>
          <w:vAlign w:val="center"/>
        </w:tcPr>
        <w:p w14:paraId="0485E19C" w14:textId="77777777" w:rsidR="006030B3" w:rsidRPr="00AC21FB" w:rsidRDefault="006030B3" w:rsidP="000E5825">
          <w:pPr>
            <w:pStyle w:val="Piedepgina"/>
            <w:spacing w:before="40" w:after="20" w:line="240" w:lineRule="auto"/>
            <w:jc w:val="center"/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753" w:type="dxa"/>
          <w:vAlign w:val="center"/>
        </w:tcPr>
        <w:p w14:paraId="1F2CC5B0" w14:textId="77777777" w:rsidR="006030B3" w:rsidRPr="00AC21FB" w:rsidRDefault="006030B3" w:rsidP="000E5825">
          <w:pPr>
            <w:pStyle w:val="Piedepgina"/>
            <w:spacing w:before="40" w:after="20" w:line="240" w:lineRule="auto"/>
            <w:jc w:val="center"/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asciiTheme="minorHAnsi" w:hAnsiTheme="minorHAnsi" w:cs="Arial"/>
              <w:noProof/>
              <w:color w:val="7F7F7F" w:themeColor="text1" w:themeTint="80"/>
              <w:sz w:val="18"/>
              <w:szCs w:val="18"/>
            </w:rPr>
            <w:t>1</w: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asciiTheme="minorHAnsi" w:hAnsiTheme="minorHAnsi" w:cs="Arial"/>
              <w:noProof/>
              <w:color w:val="7F7F7F" w:themeColor="text1" w:themeTint="80"/>
              <w:sz w:val="18"/>
              <w:szCs w:val="18"/>
            </w:rPr>
            <w:t>8</w: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47B28870" w14:textId="77777777" w:rsidR="005A1960" w:rsidRPr="00A65C57" w:rsidRDefault="005A1960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40FC0" w14:textId="77777777" w:rsidR="00E32B2D" w:rsidRDefault="00E32B2D" w:rsidP="0060039F">
      <w:pPr>
        <w:pStyle w:val="Encabezado"/>
      </w:pPr>
      <w:r>
        <w:separator/>
      </w:r>
    </w:p>
  </w:footnote>
  <w:footnote w:type="continuationSeparator" w:id="0">
    <w:p w14:paraId="42CD682F" w14:textId="77777777" w:rsidR="00E32B2D" w:rsidRDefault="00E32B2D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2A083" w14:textId="77777777" w:rsidR="00C1246F" w:rsidRPr="005B608B" w:rsidRDefault="00C1246F" w:rsidP="00C1246F">
    <w:pPr>
      <w:pStyle w:val="Encabezado"/>
      <w:spacing w:before="0" w:after="0"/>
      <w:rPr>
        <w:sz w:val="2"/>
        <w:szCs w:val="2"/>
      </w:rPr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256"/>
      <w:gridCol w:w="4819"/>
      <w:gridCol w:w="1889"/>
    </w:tblGrid>
    <w:tr w:rsidR="003F2858" w14:paraId="1B058406" w14:textId="77777777" w:rsidTr="00D263FB">
      <w:tc>
        <w:tcPr>
          <w:tcW w:w="3256" w:type="dxa"/>
          <w:vMerge w:val="restart"/>
          <w:vAlign w:val="center"/>
        </w:tcPr>
        <w:p w14:paraId="1FD80FB5" w14:textId="77777777" w:rsidR="003F2858" w:rsidRDefault="003F2858" w:rsidP="003F2858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2C28049" wp14:editId="3AC03707">
                <wp:simplePos x="0" y="0"/>
                <wp:positionH relativeFrom="column">
                  <wp:posOffset>60960</wp:posOffset>
                </wp:positionH>
                <wp:positionV relativeFrom="paragraph">
                  <wp:posOffset>139065</wp:posOffset>
                </wp:positionV>
                <wp:extent cx="1906905" cy="514350"/>
                <wp:effectExtent l="0" t="0" r="0" b="0"/>
                <wp:wrapNone/>
                <wp:docPr id="928044662" name="Imagen 453375585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0869365" name="Imagen 453375585" descr="Imagen que contiene Text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82" t="3564" r="65962" b="90618"/>
                        <a:stretch/>
                      </pic:blipFill>
                      <pic:spPr bwMode="auto">
                        <a:xfrm>
                          <a:off x="0" y="0"/>
                          <a:ext cx="1906905" cy="514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708" w:type="dxa"/>
          <w:gridSpan w:val="2"/>
        </w:tcPr>
        <w:p w14:paraId="3EDF63D4" w14:textId="77777777" w:rsidR="003F2858" w:rsidRDefault="003F2858" w:rsidP="003F2858">
          <w:pPr>
            <w:pStyle w:val="Encabezado"/>
            <w:jc w:val="center"/>
          </w:pPr>
          <w:r w:rsidRPr="00E809DF">
            <w:rPr>
              <w:rFonts w:ascii="Montserrat" w:hAnsi="Montserrat" w:cstheme="minorHAnsi"/>
              <w:szCs w:val="20"/>
              <w:lang w:val="es-ES_tradnl"/>
            </w:rPr>
            <w:t>SECRETARÍA DE FINANZAS DEL PODER EJECUTIVO DEL ESTADO</w:t>
          </w:r>
        </w:p>
      </w:tc>
    </w:tr>
    <w:tr w:rsidR="003F2858" w14:paraId="70EAB09E" w14:textId="77777777" w:rsidTr="00D263FB">
      <w:tc>
        <w:tcPr>
          <w:tcW w:w="3256" w:type="dxa"/>
          <w:vMerge/>
          <w:vAlign w:val="center"/>
        </w:tcPr>
        <w:p w14:paraId="3DA6A303" w14:textId="77777777" w:rsidR="003F2858" w:rsidRDefault="003F2858" w:rsidP="003F2858">
          <w:pPr>
            <w:pStyle w:val="Encabezado"/>
            <w:jc w:val="center"/>
            <w:rPr>
              <w:noProof/>
            </w:rPr>
          </w:pPr>
        </w:p>
      </w:tc>
      <w:tc>
        <w:tcPr>
          <w:tcW w:w="6708" w:type="dxa"/>
          <w:gridSpan w:val="2"/>
        </w:tcPr>
        <w:p w14:paraId="3CC872D9" w14:textId="77777777" w:rsidR="003F2858" w:rsidRPr="00E809DF" w:rsidRDefault="003F2858" w:rsidP="003F2858">
          <w:pPr>
            <w:pStyle w:val="Encabezado"/>
            <w:jc w:val="center"/>
            <w:rPr>
              <w:rFonts w:ascii="Montserrat" w:hAnsi="Montserrat" w:cstheme="minorHAnsi"/>
              <w:szCs w:val="20"/>
              <w:lang w:val="es-ES_tradnl"/>
            </w:rPr>
          </w:pPr>
          <w:r w:rsidRPr="004F1A92">
            <w:rPr>
              <w:rFonts w:ascii="Montserrat" w:hAnsi="Montserrat" w:cstheme="minorHAnsi"/>
              <w:sz w:val="16"/>
              <w:szCs w:val="16"/>
              <w:lang w:val="es-ES_tradnl"/>
            </w:rPr>
            <w:t>Coordinación Técnica de Ingresos de la Dirección de Ingresos y Recaudación</w:t>
          </w:r>
        </w:p>
      </w:tc>
    </w:tr>
    <w:tr w:rsidR="003F2858" w14:paraId="4A9FD5D1" w14:textId="77777777" w:rsidTr="00D263FB">
      <w:tc>
        <w:tcPr>
          <w:tcW w:w="3256" w:type="dxa"/>
          <w:vMerge/>
        </w:tcPr>
        <w:p w14:paraId="768689AB" w14:textId="77777777" w:rsidR="003F2858" w:rsidRDefault="003F2858" w:rsidP="003F2858">
          <w:pPr>
            <w:pStyle w:val="Encabezado"/>
          </w:pPr>
        </w:p>
      </w:tc>
      <w:tc>
        <w:tcPr>
          <w:tcW w:w="6708" w:type="dxa"/>
          <w:gridSpan w:val="2"/>
          <w:vAlign w:val="center"/>
        </w:tcPr>
        <w:p w14:paraId="225C5118" w14:textId="6AC9D399" w:rsidR="003F2858" w:rsidRPr="004E7699" w:rsidRDefault="003F2858" w:rsidP="003F2858">
          <w:pPr>
            <w:pStyle w:val="Encabezado"/>
            <w:jc w:val="center"/>
            <w:rPr>
              <w:b/>
              <w:bCs/>
            </w:rPr>
          </w:pPr>
          <w:r w:rsidRPr="004E7699"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 xml:space="preserve">Documento </w:t>
          </w:r>
          <w:r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>M</w:t>
          </w:r>
          <w:r w:rsidRPr="004E7699"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 xml:space="preserve">odelado </w:t>
          </w:r>
          <w:proofErr w:type="spellStart"/>
          <w:r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>To</w:t>
          </w:r>
          <w:proofErr w:type="spellEnd"/>
          <w:r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 xml:space="preserve"> Be</w:t>
          </w:r>
        </w:p>
      </w:tc>
    </w:tr>
    <w:tr w:rsidR="003F2858" w14:paraId="2381DD59" w14:textId="77777777" w:rsidTr="00D263FB">
      <w:tc>
        <w:tcPr>
          <w:tcW w:w="3256" w:type="dxa"/>
          <w:vMerge/>
        </w:tcPr>
        <w:p w14:paraId="70DA936E" w14:textId="77777777" w:rsidR="003F2858" w:rsidRDefault="003F2858" w:rsidP="003F2858">
          <w:pPr>
            <w:pStyle w:val="Encabezado"/>
          </w:pPr>
        </w:p>
      </w:tc>
      <w:tc>
        <w:tcPr>
          <w:tcW w:w="4819" w:type="dxa"/>
          <w:vAlign w:val="center"/>
        </w:tcPr>
        <w:p w14:paraId="0C56E15E" w14:textId="77777777" w:rsidR="003F2858" w:rsidRPr="009D62E5" w:rsidRDefault="003F2858" w:rsidP="003F2858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4F1A92">
            <w:rPr>
              <w:rFonts w:ascii="Montserrat" w:eastAsia="Calibri" w:hAnsi="Montserrat" w:cstheme="minorHAnsi"/>
              <w:szCs w:val="20"/>
              <w:lang w:val="es-ES_tradnl"/>
            </w:rPr>
            <w:t>NIDUM TECH, S.A. DE C.V.</w:t>
          </w:r>
        </w:p>
      </w:tc>
      <w:tc>
        <w:tcPr>
          <w:tcW w:w="1889" w:type="dxa"/>
          <w:vAlign w:val="center"/>
        </w:tcPr>
        <w:p w14:paraId="7C10971B" w14:textId="77777777" w:rsidR="003F2858" w:rsidRPr="004E7699" w:rsidRDefault="003F2858" w:rsidP="003F2858">
          <w:pPr>
            <w:pStyle w:val="Encabezado"/>
            <w:jc w:val="center"/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B0BDE75" wp14:editId="11622352">
                <wp:simplePos x="0" y="0"/>
                <wp:positionH relativeFrom="column">
                  <wp:posOffset>109220</wp:posOffset>
                </wp:positionH>
                <wp:positionV relativeFrom="paragraph">
                  <wp:posOffset>30480</wp:posOffset>
                </wp:positionV>
                <wp:extent cx="782955" cy="203200"/>
                <wp:effectExtent l="0" t="0" r="0" b="6350"/>
                <wp:wrapNone/>
                <wp:docPr id="345786556" name="Imagen 4" descr="Imagen que contiene alimentos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ED64F4-AA6D-49AA-B2B4-EE5D92B1252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4916157" name="Imagen 4" descr="Imagen que contiene alimentos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96ED64F4-AA6D-49AA-B2B4-EE5D92B1252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614" b="33762"/>
                        <a:stretch/>
                      </pic:blipFill>
                      <pic:spPr>
                        <a:xfrm>
                          <a:off x="0" y="0"/>
                          <a:ext cx="782955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F2858" w14:paraId="77278912" w14:textId="77777777" w:rsidTr="00D263FB">
      <w:tc>
        <w:tcPr>
          <w:tcW w:w="9964" w:type="dxa"/>
          <w:gridSpan w:val="3"/>
        </w:tcPr>
        <w:p w14:paraId="48156098" w14:textId="77777777" w:rsidR="003F2858" w:rsidRPr="00DB4A1B" w:rsidRDefault="003F2858" w:rsidP="003F2858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4F1A92">
            <w:rPr>
              <w:rFonts w:ascii="Montserrat" w:eastAsia="Calibri" w:hAnsi="Montserrat" w:cstheme="minorHAnsi"/>
              <w:sz w:val="18"/>
              <w:szCs w:val="18"/>
              <w:lang w:val="es-ES_tradnl"/>
            </w:rPr>
            <w:t xml:space="preserve">No. de Contrato: </w:t>
          </w:r>
        </w:p>
      </w:tc>
    </w:tr>
  </w:tbl>
  <w:p w14:paraId="11E479B7" w14:textId="77777777" w:rsidR="005A1960" w:rsidRPr="00C1246F" w:rsidRDefault="005A1960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C1A7D"/>
    <w:multiLevelType w:val="hybridMultilevel"/>
    <w:tmpl w:val="C1D23C24"/>
    <w:lvl w:ilvl="0" w:tplc="C0A8A2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3E4CA3"/>
    <w:multiLevelType w:val="hybridMultilevel"/>
    <w:tmpl w:val="B4A46D28"/>
    <w:lvl w:ilvl="0" w:tplc="8AE030C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3" w15:restartNumberingAfterBreak="0">
    <w:nsid w:val="1C6D3F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576A28"/>
    <w:multiLevelType w:val="hybridMultilevel"/>
    <w:tmpl w:val="71CE6372"/>
    <w:lvl w:ilvl="0" w:tplc="A6F4587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A462F"/>
    <w:multiLevelType w:val="multilevel"/>
    <w:tmpl w:val="3D3EF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2213BE"/>
    <w:multiLevelType w:val="hybridMultilevel"/>
    <w:tmpl w:val="9566E660"/>
    <w:lvl w:ilvl="0" w:tplc="BE6E0F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D5FC1"/>
    <w:multiLevelType w:val="hybridMultilevel"/>
    <w:tmpl w:val="70E8F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42EEE"/>
    <w:multiLevelType w:val="hybridMultilevel"/>
    <w:tmpl w:val="9566E660"/>
    <w:lvl w:ilvl="0" w:tplc="BE6E0F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739CE"/>
    <w:multiLevelType w:val="hybridMultilevel"/>
    <w:tmpl w:val="8FAC4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F68D7"/>
    <w:multiLevelType w:val="hybridMultilevel"/>
    <w:tmpl w:val="9566E660"/>
    <w:lvl w:ilvl="0" w:tplc="BE6E0F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37B24"/>
    <w:multiLevelType w:val="hybridMultilevel"/>
    <w:tmpl w:val="F1DC15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00F9A"/>
    <w:multiLevelType w:val="hybridMultilevel"/>
    <w:tmpl w:val="D0A4AA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97345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642465794">
    <w:abstractNumId w:val="2"/>
  </w:num>
  <w:num w:numId="2" w16cid:durableId="1403915893">
    <w:abstractNumId w:val="14"/>
  </w:num>
  <w:num w:numId="3" w16cid:durableId="594561652">
    <w:abstractNumId w:val="8"/>
  </w:num>
  <w:num w:numId="4" w16cid:durableId="1890608035">
    <w:abstractNumId w:val="15"/>
  </w:num>
  <w:num w:numId="5" w16cid:durableId="665674966">
    <w:abstractNumId w:val="11"/>
  </w:num>
  <w:num w:numId="6" w16cid:durableId="1667050310">
    <w:abstractNumId w:val="6"/>
  </w:num>
  <w:num w:numId="7" w16cid:durableId="717166449">
    <w:abstractNumId w:val="4"/>
  </w:num>
  <w:num w:numId="8" w16cid:durableId="751319533">
    <w:abstractNumId w:val="9"/>
  </w:num>
  <w:num w:numId="9" w16cid:durableId="1185098166">
    <w:abstractNumId w:val="13"/>
  </w:num>
  <w:num w:numId="10" w16cid:durableId="1847474653">
    <w:abstractNumId w:val="5"/>
  </w:num>
  <w:num w:numId="11" w16cid:durableId="1060906842">
    <w:abstractNumId w:val="12"/>
  </w:num>
  <w:num w:numId="12" w16cid:durableId="1624266571">
    <w:abstractNumId w:val="1"/>
  </w:num>
  <w:num w:numId="13" w16cid:durableId="1460958503">
    <w:abstractNumId w:val="7"/>
  </w:num>
  <w:num w:numId="14" w16cid:durableId="1639846174">
    <w:abstractNumId w:val="0"/>
  </w:num>
  <w:num w:numId="15" w16cid:durableId="1283422162">
    <w:abstractNumId w:val="15"/>
  </w:num>
  <w:num w:numId="16" w16cid:durableId="1606233017">
    <w:abstractNumId w:val="3"/>
  </w:num>
  <w:num w:numId="17" w16cid:durableId="1054113094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0B9"/>
    <w:rsid w:val="00011964"/>
    <w:rsid w:val="00014979"/>
    <w:rsid w:val="00026A1B"/>
    <w:rsid w:val="00037181"/>
    <w:rsid w:val="000405F5"/>
    <w:rsid w:val="0005765E"/>
    <w:rsid w:val="00060B9C"/>
    <w:rsid w:val="0006628B"/>
    <w:rsid w:val="000714A0"/>
    <w:rsid w:val="00073565"/>
    <w:rsid w:val="0008296C"/>
    <w:rsid w:val="0008512E"/>
    <w:rsid w:val="00091BF2"/>
    <w:rsid w:val="00092227"/>
    <w:rsid w:val="000A112A"/>
    <w:rsid w:val="000B3F53"/>
    <w:rsid w:val="000D4B35"/>
    <w:rsid w:val="000E0ACB"/>
    <w:rsid w:val="000E5187"/>
    <w:rsid w:val="000E5825"/>
    <w:rsid w:val="000F0A75"/>
    <w:rsid w:val="000F620A"/>
    <w:rsid w:val="00114425"/>
    <w:rsid w:val="00152F19"/>
    <w:rsid w:val="0018098D"/>
    <w:rsid w:val="00187A45"/>
    <w:rsid w:val="001A5ED2"/>
    <w:rsid w:val="001C0850"/>
    <w:rsid w:val="001C5234"/>
    <w:rsid w:val="001D27BB"/>
    <w:rsid w:val="001E1DD1"/>
    <w:rsid w:val="00217345"/>
    <w:rsid w:val="00232A4D"/>
    <w:rsid w:val="00233257"/>
    <w:rsid w:val="002448B8"/>
    <w:rsid w:val="00282968"/>
    <w:rsid w:val="0028456A"/>
    <w:rsid w:val="00295C56"/>
    <w:rsid w:val="002A6F7D"/>
    <w:rsid w:val="002B7FBA"/>
    <w:rsid w:val="002C40E6"/>
    <w:rsid w:val="002E0EB8"/>
    <w:rsid w:val="002F23E8"/>
    <w:rsid w:val="002F3DA9"/>
    <w:rsid w:val="003061A5"/>
    <w:rsid w:val="00312F2A"/>
    <w:rsid w:val="003222E8"/>
    <w:rsid w:val="003274DD"/>
    <w:rsid w:val="00327C75"/>
    <w:rsid w:val="00340A40"/>
    <w:rsid w:val="0034240E"/>
    <w:rsid w:val="00353F93"/>
    <w:rsid w:val="0036306D"/>
    <w:rsid w:val="00364E36"/>
    <w:rsid w:val="00375FD6"/>
    <w:rsid w:val="00384F29"/>
    <w:rsid w:val="00387649"/>
    <w:rsid w:val="0039002E"/>
    <w:rsid w:val="003B457E"/>
    <w:rsid w:val="003C71C2"/>
    <w:rsid w:val="003D19BA"/>
    <w:rsid w:val="003D3DA8"/>
    <w:rsid w:val="003E3B20"/>
    <w:rsid w:val="003F2858"/>
    <w:rsid w:val="003F6E97"/>
    <w:rsid w:val="004038AD"/>
    <w:rsid w:val="00405922"/>
    <w:rsid w:val="00417FD7"/>
    <w:rsid w:val="004209CC"/>
    <w:rsid w:val="004215B5"/>
    <w:rsid w:val="00425283"/>
    <w:rsid w:val="004370D6"/>
    <w:rsid w:val="00443D43"/>
    <w:rsid w:val="00447FF4"/>
    <w:rsid w:val="0045339B"/>
    <w:rsid w:val="00471FF7"/>
    <w:rsid w:val="0047620E"/>
    <w:rsid w:val="00492D8A"/>
    <w:rsid w:val="00495CBD"/>
    <w:rsid w:val="004A0EA4"/>
    <w:rsid w:val="004B001E"/>
    <w:rsid w:val="004C7826"/>
    <w:rsid w:val="004D3C2D"/>
    <w:rsid w:val="004D7007"/>
    <w:rsid w:val="004E7A30"/>
    <w:rsid w:val="004F7C5B"/>
    <w:rsid w:val="0050303F"/>
    <w:rsid w:val="005030B9"/>
    <w:rsid w:val="00515732"/>
    <w:rsid w:val="00517F87"/>
    <w:rsid w:val="005314E2"/>
    <w:rsid w:val="005401CB"/>
    <w:rsid w:val="0054220C"/>
    <w:rsid w:val="00543808"/>
    <w:rsid w:val="0057644B"/>
    <w:rsid w:val="0058501A"/>
    <w:rsid w:val="0058660D"/>
    <w:rsid w:val="005934B8"/>
    <w:rsid w:val="005A1960"/>
    <w:rsid w:val="005A3296"/>
    <w:rsid w:val="005B1C5D"/>
    <w:rsid w:val="005B608B"/>
    <w:rsid w:val="005B71B7"/>
    <w:rsid w:val="005C1A05"/>
    <w:rsid w:val="005C33A5"/>
    <w:rsid w:val="005C5929"/>
    <w:rsid w:val="005D036D"/>
    <w:rsid w:val="005D0566"/>
    <w:rsid w:val="005E115F"/>
    <w:rsid w:val="005E5122"/>
    <w:rsid w:val="005F74D0"/>
    <w:rsid w:val="0060039F"/>
    <w:rsid w:val="006030B3"/>
    <w:rsid w:val="00610483"/>
    <w:rsid w:val="00617BEA"/>
    <w:rsid w:val="00626AB9"/>
    <w:rsid w:val="00632BEA"/>
    <w:rsid w:val="00667AB9"/>
    <w:rsid w:val="00677401"/>
    <w:rsid w:val="006904CD"/>
    <w:rsid w:val="0069763C"/>
    <w:rsid w:val="006A0EBB"/>
    <w:rsid w:val="006A2B08"/>
    <w:rsid w:val="006A3BFA"/>
    <w:rsid w:val="006C2650"/>
    <w:rsid w:val="006C3D9F"/>
    <w:rsid w:val="006E1BFB"/>
    <w:rsid w:val="006E25E8"/>
    <w:rsid w:val="00700597"/>
    <w:rsid w:val="00702504"/>
    <w:rsid w:val="0072483D"/>
    <w:rsid w:val="007367BF"/>
    <w:rsid w:val="00754B75"/>
    <w:rsid w:val="00766972"/>
    <w:rsid w:val="00773A1C"/>
    <w:rsid w:val="00774265"/>
    <w:rsid w:val="00785032"/>
    <w:rsid w:val="00790AD7"/>
    <w:rsid w:val="00793C46"/>
    <w:rsid w:val="007C1AD2"/>
    <w:rsid w:val="007C4417"/>
    <w:rsid w:val="007D351C"/>
    <w:rsid w:val="00805049"/>
    <w:rsid w:val="0081549F"/>
    <w:rsid w:val="00821813"/>
    <w:rsid w:val="00833CD9"/>
    <w:rsid w:val="0085432E"/>
    <w:rsid w:val="008872F4"/>
    <w:rsid w:val="008875D6"/>
    <w:rsid w:val="008D3AC7"/>
    <w:rsid w:val="008D4933"/>
    <w:rsid w:val="008E0A3B"/>
    <w:rsid w:val="008E39A6"/>
    <w:rsid w:val="00900E4D"/>
    <w:rsid w:val="00912C59"/>
    <w:rsid w:val="00931AAD"/>
    <w:rsid w:val="00932334"/>
    <w:rsid w:val="009358C5"/>
    <w:rsid w:val="00940569"/>
    <w:rsid w:val="009420FF"/>
    <w:rsid w:val="009563C2"/>
    <w:rsid w:val="00973AF2"/>
    <w:rsid w:val="009B73DC"/>
    <w:rsid w:val="009C5D04"/>
    <w:rsid w:val="009C79B5"/>
    <w:rsid w:val="009E20FF"/>
    <w:rsid w:val="009E55FD"/>
    <w:rsid w:val="009F402E"/>
    <w:rsid w:val="009F5C2D"/>
    <w:rsid w:val="009F7B8A"/>
    <w:rsid w:val="00A027A6"/>
    <w:rsid w:val="00A03926"/>
    <w:rsid w:val="00A138B7"/>
    <w:rsid w:val="00A61EFF"/>
    <w:rsid w:val="00A65C57"/>
    <w:rsid w:val="00A71414"/>
    <w:rsid w:val="00A8201A"/>
    <w:rsid w:val="00A841F4"/>
    <w:rsid w:val="00A865E6"/>
    <w:rsid w:val="00A8784A"/>
    <w:rsid w:val="00A94A7A"/>
    <w:rsid w:val="00A95760"/>
    <w:rsid w:val="00A97338"/>
    <w:rsid w:val="00AB2B16"/>
    <w:rsid w:val="00AB745E"/>
    <w:rsid w:val="00AC21FB"/>
    <w:rsid w:val="00AC3B04"/>
    <w:rsid w:val="00AD3437"/>
    <w:rsid w:val="00AD53E5"/>
    <w:rsid w:val="00AE3BC3"/>
    <w:rsid w:val="00AF35BC"/>
    <w:rsid w:val="00B0509B"/>
    <w:rsid w:val="00B1276C"/>
    <w:rsid w:val="00B47AD9"/>
    <w:rsid w:val="00B64055"/>
    <w:rsid w:val="00B67167"/>
    <w:rsid w:val="00B733FF"/>
    <w:rsid w:val="00B76E91"/>
    <w:rsid w:val="00BC2389"/>
    <w:rsid w:val="00BC36D3"/>
    <w:rsid w:val="00BD0B53"/>
    <w:rsid w:val="00BD0E19"/>
    <w:rsid w:val="00BD592E"/>
    <w:rsid w:val="00BE4042"/>
    <w:rsid w:val="00BF7608"/>
    <w:rsid w:val="00BF7D03"/>
    <w:rsid w:val="00C04640"/>
    <w:rsid w:val="00C1246F"/>
    <w:rsid w:val="00C12B84"/>
    <w:rsid w:val="00C272C8"/>
    <w:rsid w:val="00C43215"/>
    <w:rsid w:val="00C45F21"/>
    <w:rsid w:val="00C511C6"/>
    <w:rsid w:val="00C51F56"/>
    <w:rsid w:val="00C6067E"/>
    <w:rsid w:val="00C658AA"/>
    <w:rsid w:val="00C66DD9"/>
    <w:rsid w:val="00C701CD"/>
    <w:rsid w:val="00C8057E"/>
    <w:rsid w:val="00C94D89"/>
    <w:rsid w:val="00CA1473"/>
    <w:rsid w:val="00CB0518"/>
    <w:rsid w:val="00CB663D"/>
    <w:rsid w:val="00CB6C49"/>
    <w:rsid w:val="00CC3E17"/>
    <w:rsid w:val="00CD172A"/>
    <w:rsid w:val="00CD1CF6"/>
    <w:rsid w:val="00CD72B9"/>
    <w:rsid w:val="00CF172C"/>
    <w:rsid w:val="00CF56A7"/>
    <w:rsid w:val="00CF73CD"/>
    <w:rsid w:val="00D0510C"/>
    <w:rsid w:val="00D100D2"/>
    <w:rsid w:val="00D104F7"/>
    <w:rsid w:val="00D31479"/>
    <w:rsid w:val="00D72FFB"/>
    <w:rsid w:val="00D90BBA"/>
    <w:rsid w:val="00D91BC6"/>
    <w:rsid w:val="00D97917"/>
    <w:rsid w:val="00DA2B29"/>
    <w:rsid w:val="00DC095F"/>
    <w:rsid w:val="00DC1F18"/>
    <w:rsid w:val="00DC7303"/>
    <w:rsid w:val="00DE5ABF"/>
    <w:rsid w:val="00DE76CA"/>
    <w:rsid w:val="00E01551"/>
    <w:rsid w:val="00E01C09"/>
    <w:rsid w:val="00E02CD9"/>
    <w:rsid w:val="00E13A69"/>
    <w:rsid w:val="00E14EA6"/>
    <w:rsid w:val="00E31694"/>
    <w:rsid w:val="00E32B2D"/>
    <w:rsid w:val="00E52C8A"/>
    <w:rsid w:val="00E56743"/>
    <w:rsid w:val="00E572EB"/>
    <w:rsid w:val="00E64B51"/>
    <w:rsid w:val="00E70B98"/>
    <w:rsid w:val="00E71188"/>
    <w:rsid w:val="00E71BC4"/>
    <w:rsid w:val="00E74E74"/>
    <w:rsid w:val="00E87930"/>
    <w:rsid w:val="00E92A2F"/>
    <w:rsid w:val="00E93FC4"/>
    <w:rsid w:val="00E94919"/>
    <w:rsid w:val="00EA0B49"/>
    <w:rsid w:val="00EB219E"/>
    <w:rsid w:val="00EB3C13"/>
    <w:rsid w:val="00EB6ED4"/>
    <w:rsid w:val="00EC687D"/>
    <w:rsid w:val="00EC6C3E"/>
    <w:rsid w:val="00ED5788"/>
    <w:rsid w:val="00ED6F63"/>
    <w:rsid w:val="00EE3A5A"/>
    <w:rsid w:val="00EF7D81"/>
    <w:rsid w:val="00F040BF"/>
    <w:rsid w:val="00F135F3"/>
    <w:rsid w:val="00F17CE4"/>
    <w:rsid w:val="00F42F99"/>
    <w:rsid w:val="00F43BC4"/>
    <w:rsid w:val="00F50F09"/>
    <w:rsid w:val="00F543A0"/>
    <w:rsid w:val="00F54BA2"/>
    <w:rsid w:val="00F575AF"/>
    <w:rsid w:val="00F9308C"/>
    <w:rsid w:val="00F94B6F"/>
    <w:rsid w:val="00FA6F5B"/>
    <w:rsid w:val="00FC2F92"/>
    <w:rsid w:val="00FC4298"/>
    <w:rsid w:val="00FD153E"/>
    <w:rsid w:val="00FD3228"/>
    <w:rsid w:val="00FD350D"/>
    <w:rsid w:val="00FE13A7"/>
    <w:rsid w:val="00FF45DA"/>
    <w:rsid w:val="00FF48F4"/>
    <w:rsid w:val="00FF53D5"/>
    <w:rsid w:val="00F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C5DA99"/>
  <w15:docId w15:val="{1D2902D6-AE02-479E-B050-0A3D1E11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rsid w:val="00AE3BC3"/>
    <w:pPr>
      <w:spacing w:after="120"/>
    </w:pPr>
  </w:style>
  <w:style w:type="paragraph" w:styleId="Encabezado">
    <w:name w:val="header"/>
    <w:aliases w:val="h"/>
    <w:basedOn w:val="Normal"/>
    <w:link w:val="EncabezadoCar"/>
    <w:uiPriority w:val="99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semiHidden/>
    <w:rsid w:val="002E0EB8"/>
    <w:pPr>
      <w:framePr w:hSpace="141" w:wrap="around" w:vAnchor="text" w:hAnchor="margin" w:x="1526" w:y="78"/>
      <w:spacing w:line="240" w:lineRule="auto"/>
      <w:ind w:left="425"/>
    </w:pPr>
    <w:rPr>
      <w:rFonts w:ascii="Calibri" w:hAnsi="Calibri" w:cs="Arial"/>
      <w:i/>
      <w:color w:val="4F81BD" w:themeColor="accent1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qFormat/>
    <w:rsid w:val="003274DD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3274DD"/>
    <w:rPr>
      <w:rFonts w:ascii="Arial" w:hAnsi="Arial" w:cs="Arial"/>
      <w:i/>
      <w:iCs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3274DD"/>
    <w:pPr>
      <w:spacing w:before="0" w:after="0" w:line="240" w:lineRule="auto"/>
      <w:ind w:left="720"/>
      <w:contextualSpacing/>
      <w:jc w:val="left"/>
    </w:pPr>
    <w:rPr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14979"/>
    <w:rPr>
      <w:rFonts w:ascii="Arial" w:hAnsi="Arial"/>
      <w:szCs w:val="24"/>
      <w:lang w:val="es-ES" w:eastAsia="es-ES"/>
    </w:rPr>
  </w:style>
  <w:style w:type="paragraph" w:customStyle="1" w:styleId="TemplateNote">
    <w:name w:val="Template Note"/>
    <w:basedOn w:val="Normal"/>
    <w:link w:val="TemplateNoteChar"/>
    <w:rsid w:val="002E0EB8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0" w:after="0" w:line="240" w:lineRule="auto"/>
    </w:pPr>
    <w:rPr>
      <w:rFonts w:ascii="Times New Roman" w:hAnsi="Times New Roman"/>
      <w:i/>
      <w:color w:val="FF0000"/>
      <w:szCs w:val="20"/>
      <w:lang w:val="en-US" w:eastAsia="en-US"/>
    </w:rPr>
  </w:style>
  <w:style w:type="character" w:customStyle="1" w:styleId="TemplateNoteChar">
    <w:name w:val="Template Note Char"/>
    <w:basedOn w:val="Fuentedeprrafopredeter"/>
    <w:link w:val="TemplateNote"/>
    <w:rsid w:val="002E0EB8"/>
    <w:rPr>
      <w:i/>
      <w:color w:val="FF0000"/>
      <w:shd w:val="pct5" w:color="auto" w:fill="auto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2E0EB8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customStyle="1" w:styleId="InfoBlue0">
    <w:name w:val="InfoBlue"/>
    <w:basedOn w:val="Normal"/>
    <w:next w:val="Textoindependiente"/>
    <w:rsid w:val="00A94A7A"/>
    <w:pPr>
      <w:widowControl w:val="0"/>
      <w:tabs>
        <w:tab w:val="left" w:pos="162"/>
        <w:tab w:val="left" w:pos="1260"/>
      </w:tabs>
      <w:spacing w:before="120" w:after="0" w:line="240" w:lineRule="atLeast"/>
      <w:ind w:left="158"/>
      <w:jc w:val="left"/>
    </w:pPr>
    <w:rPr>
      <w:rFonts w:ascii="Times New Roman" w:hAnsi="Times New Roman"/>
      <w:i/>
      <w:color w:val="0000FF"/>
      <w:szCs w:val="20"/>
      <w:lang w:val="en-US" w:eastAsia="en-US"/>
    </w:rPr>
  </w:style>
  <w:style w:type="character" w:customStyle="1" w:styleId="infoblueCar">
    <w:name w:val="infoblue Car"/>
    <w:basedOn w:val="Fuentedeprrafopredeter"/>
    <w:link w:val="infoblue"/>
    <w:rsid w:val="00A94A7A"/>
    <w:rPr>
      <w:rFonts w:ascii="Arial" w:eastAsia="Arial Unicode MS" w:hAnsi="Arial"/>
      <w:i/>
      <w:color w:val="0000FF"/>
      <w:lang w:val="es-ES" w:eastAsia="es-ES"/>
    </w:rPr>
  </w:style>
  <w:style w:type="paragraph" w:customStyle="1" w:styleId="tabletext1">
    <w:name w:val="tabletext"/>
    <w:basedOn w:val="Normal"/>
    <w:rsid w:val="00A94A7A"/>
    <w:pPr>
      <w:spacing w:before="0" w:after="120" w:line="240" w:lineRule="atLeast"/>
      <w:jc w:val="left"/>
    </w:pPr>
    <w:rPr>
      <w:rFonts w:ascii="Times New Roman" w:eastAsia="Arial Unicode MS" w:hAnsi="Times New Roman"/>
      <w:szCs w:val="20"/>
    </w:rPr>
  </w:style>
  <w:style w:type="paragraph" w:styleId="Sangra2detindependiente">
    <w:name w:val="Body Text Indent 2"/>
    <w:basedOn w:val="Normal"/>
    <w:link w:val="Sangra2detindependienteCar"/>
    <w:rsid w:val="00A94A7A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94A7A"/>
    <w:rPr>
      <w:rFonts w:ascii="Arial" w:hAnsi="Arial"/>
      <w:szCs w:val="24"/>
      <w:lang w:val="es-ES" w:eastAsia="es-ES"/>
    </w:rPr>
  </w:style>
  <w:style w:type="paragraph" w:customStyle="1" w:styleId="Default">
    <w:name w:val="Default"/>
    <w:rsid w:val="000E5825"/>
    <w:pPr>
      <w:autoSpaceDE w:val="0"/>
      <w:autoSpaceDN w:val="0"/>
      <w:adjustRightInd w:val="0"/>
    </w:pPr>
    <w:rPr>
      <w:rFonts w:ascii="Tahoma" w:eastAsiaTheme="minorEastAsia" w:hAnsi="Tahoma" w:cs="Tahoma"/>
      <w:color w:val="000000"/>
      <w:sz w:val="24"/>
      <w:szCs w:val="24"/>
    </w:rPr>
  </w:style>
  <w:style w:type="character" w:customStyle="1" w:styleId="EncabezadoCar">
    <w:name w:val="Encabezado Car"/>
    <w:aliases w:val="h Car"/>
    <w:basedOn w:val="Fuentedeprrafopredeter"/>
    <w:link w:val="Encabezado"/>
    <w:uiPriority w:val="99"/>
    <w:rsid w:val="003F2858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A24E5-7A10-4C4D-9AA7-E0CCADE7E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C:\MetodologiaNew\MDA\IN\XXXX - Alcance del proyecto.dot</Template>
  <TotalTime>238</TotalTime>
  <Pages>6</Pages>
  <Words>487</Words>
  <Characters>2681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Word</vt:lpstr>
      <vt:lpstr>Plantilla Word</vt:lpstr>
    </vt:vector>
  </TitlesOfParts>
  <Manager>Dirección de Informática</Manager>
  <Company>Dirección General de Tecnologías de Información</Company>
  <LinksUpToDate>false</LinksUpToDate>
  <CharactersWithSpaces>3162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Word</dc:title>
  <dc:subject>Metodología de Desarrollo de Aplicaciones</dc:subject>
  <dc:creator>Itera</dc:creator>
  <cp:lastModifiedBy>octavio.jimenez@nidumtech.mx</cp:lastModifiedBy>
  <cp:revision>19</cp:revision>
  <cp:lastPrinted>2017-03-22T00:40:00Z</cp:lastPrinted>
  <dcterms:created xsi:type="dcterms:W3CDTF">2018-01-03T22:55:00Z</dcterms:created>
  <dcterms:modified xsi:type="dcterms:W3CDTF">2024-10-03T18:38:00Z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</Properties>
</file>